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E1BAB2" w14:textId="77777777" w:rsidR="002F5C04" w:rsidRDefault="002F5C04"/>
    <w:tbl>
      <w:tblPr>
        <w:tblStyle w:val="Tablaconcuadrcula"/>
        <w:tblW w:w="0" w:type="auto"/>
        <w:tblLook w:val="04A0" w:firstRow="1" w:lastRow="0" w:firstColumn="1" w:lastColumn="0" w:noHBand="0" w:noVBand="1"/>
      </w:tblPr>
      <w:tblGrid>
        <w:gridCol w:w="1294"/>
        <w:gridCol w:w="538"/>
        <w:gridCol w:w="1232"/>
        <w:gridCol w:w="3493"/>
        <w:gridCol w:w="1487"/>
        <w:gridCol w:w="450"/>
      </w:tblGrid>
      <w:tr w:rsidR="002F5C04" w14:paraId="2D6CC87C" w14:textId="77777777" w:rsidTr="000956EC">
        <w:tc>
          <w:tcPr>
            <w:tcW w:w="1294" w:type="dxa"/>
          </w:tcPr>
          <w:p w14:paraId="10C3FF1B" w14:textId="77777777" w:rsidR="002F5C04" w:rsidRPr="00130A30" w:rsidRDefault="002F5C04" w:rsidP="002F5C04">
            <w:pPr>
              <w:rPr>
                <w:b/>
              </w:rPr>
            </w:pPr>
            <w:r w:rsidRPr="00130A30">
              <w:rPr>
                <w:b/>
              </w:rPr>
              <w:t>CURSO:</w:t>
            </w:r>
          </w:p>
        </w:tc>
        <w:tc>
          <w:tcPr>
            <w:tcW w:w="550" w:type="dxa"/>
          </w:tcPr>
          <w:p w14:paraId="4A1E6A60" w14:textId="77777777" w:rsidR="002F5C04" w:rsidRPr="000956EC" w:rsidRDefault="00962E48" w:rsidP="00871B3D">
            <w:pPr>
              <w:rPr>
                <w:b/>
              </w:rPr>
            </w:pPr>
            <w:r>
              <w:rPr>
                <w:b/>
              </w:rPr>
              <w:t>1</w:t>
            </w:r>
            <w:r w:rsidR="002F5C04" w:rsidRPr="000956EC">
              <w:rPr>
                <w:b/>
              </w:rPr>
              <w:t>º</w:t>
            </w:r>
          </w:p>
        </w:tc>
        <w:tc>
          <w:tcPr>
            <w:tcW w:w="1241" w:type="dxa"/>
          </w:tcPr>
          <w:p w14:paraId="0BE3CE3A" w14:textId="77777777" w:rsidR="002F5C04" w:rsidRPr="00130A30" w:rsidRDefault="002F5C04" w:rsidP="00871B3D">
            <w:pPr>
              <w:jc w:val="center"/>
              <w:rPr>
                <w:b/>
              </w:rPr>
            </w:pPr>
            <w:r w:rsidRPr="00130A30">
              <w:rPr>
                <w:b/>
              </w:rPr>
              <w:t>MÓDULO:</w:t>
            </w:r>
          </w:p>
        </w:tc>
        <w:tc>
          <w:tcPr>
            <w:tcW w:w="3686" w:type="dxa"/>
          </w:tcPr>
          <w:p w14:paraId="3D6B4962" w14:textId="77777777" w:rsidR="00962E48" w:rsidRDefault="00962E48" w:rsidP="00871B3D">
            <w:r>
              <w:t>SISTEMAS INFORMÁTICOS</w:t>
            </w:r>
          </w:p>
        </w:tc>
        <w:tc>
          <w:tcPr>
            <w:tcW w:w="1487" w:type="dxa"/>
          </w:tcPr>
          <w:p w14:paraId="57EB04EC" w14:textId="77777777" w:rsidR="002F5C04" w:rsidRPr="00130A30" w:rsidRDefault="002F5C04" w:rsidP="00871B3D">
            <w:pPr>
              <w:jc w:val="center"/>
              <w:rPr>
                <w:b/>
              </w:rPr>
            </w:pPr>
            <w:r w:rsidRPr="00130A30">
              <w:rPr>
                <w:b/>
              </w:rPr>
              <w:t>EVALUACIÓN:</w:t>
            </w:r>
          </w:p>
        </w:tc>
        <w:tc>
          <w:tcPr>
            <w:tcW w:w="462" w:type="dxa"/>
          </w:tcPr>
          <w:p w14:paraId="6E28C725" w14:textId="4DB8BA1E" w:rsidR="002F5C04" w:rsidRDefault="00AE488F" w:rsidP="00871B3D">
            <w:r>
              <w:t>2</w:t>
            </w:r>
          </w:p>
        </w:tc>
      </w:tr>
      <w:tr w:rsidR="002F5C04" w14:paraId="41858E12" w14:textId="77777777" w:rsidTr="000956EC">
        <w:tc>
          <w:tcPr>
            <w:tcW w:w="1294" w:type="dxa"/>
          </w:tcPr>
          <w:p w14:paraId="41540235" w14:textId="77777777" w:rsidR="002F5C04" w:rsidRPr="00130A30" w:rsidRDefault="002F5C04" w:rsidP="002F5C04">
            <w:pPr>
              <w:rPr>
                <w:b/>
              </w:rPr>
            </w:pPr>
            <w:r w:rsidRPr="00130A30">
              <w:rPr>
                <w:b/>
              </w:rPr>
              <w:t>UNIDAD:</w:t>
            </w:r>
          </w:p>
        </w:tc>
        <w:tc>
          <w:tcPr>
            <w:tcW w:w="550" w:type="dxa"/>
          </w:tcPr>
          <w:p w14:paraId="4EE577D4" w14:textId="42C8F72D" w:rsidR="002F5C04" w:rsidRPr="000956EC" w:rsidRDefault="00AE488F" w:rsidP="00871B3D">
            <w:pPr>
              <w:rPr>
                <w:b/>
              </w:rPr>
            </w:pPr>
            <w:r>
              <w:rPr>
                <w:b/>
              </w:rPr>
              <w:t>3</w:t>
            </w:r>
          </w:p>
        </w:tc>
        <w:tc>
          <w:tcPr>
            <w:tcW w:w="6876" w:type="dxa"/>
            <w:gridSpan w:val="4"/>
          </w:tcPr>
          <w:p w14:paraId="5432F248" w14:textId="5D72769F" w:rsidR="002F5C04" w:rsidRDefault="00AE488F" w:rsidP="00871B3D">
            <w:r w:rsidRPr="00AE488F">
              <w:t>Gestión de la información</w:t>
            </w:r>
          </w:p>
        </w:tc>
      </w:tr>
      <w:tr w:rsidR="002F5C04" w14:paraId="087FAC41" w14:textId="77777777" w:rsidTr="000956EC">
        <w:tc>
          <w:tcPr>
            <w:tcW w:w="1294" w:type="dxa"/>
          </w:tcPr>
          <w:p w14:paraId="3BA8212E" w14:textId="77777777" w:rsidR="002F5C04" w:rsidRPr="00130A30" w:rsidRDefault="002F5C04" w:rsidP="002F5C04">
            <w:pPr>
              <w:rPr>
                <w:b/>
              </w:rPr>
            </w:pPr>
            <w:r>
              <w:rPr>
                <w:b/>
              </w:rPr>
              <w:t>ACTIVIDAD:</w:t>
            </w:r>
          </w:p>
        </w:tc>
        <w:tc>
          <w:tcPr>
            <w:tcW w:w="550" w:type="dxa"/>
          </w:tcPr>
          <w:p w14:paraId="3C0DB6FB" w14:textId="486629CA" w:rsidR="002F5C04" w:rsidRPr="000956EC" w:rsidRDefault="003B47E0" w:rsidP="00871B3D">
            <w:pPr>
              <w:rPr>
                <w:b/>
              </w:rPr>
            </w:pPr>
            <w:r>
              <w:rPr>
                <w:b/>
              </w:rPr>
              <w:t>5</w:t>
            </w:r>
          </w:p>
        </w:tc>
        <w:tc>
          <w:tcPr>
            <w:tcW w:w="6876" w:type="dxa"/>
            <w:gridSpan w:val="4"/>
          </w:tcPr>
          <w:p w14:paraId="1C8CE01E" w14:textId="77777777" w:rsidR="00786A73" w:rsidRDefault="003B47E0" w:rsidP="00871B3D">
            <w:r>
              <w:t>Copias de seguridad-</w:t>
            </w:r>
            <w:r w:rsidR="00786A73">
              <w:t>automatización de tareas-utilidades</w:t>
            </w:r>
          </w:p>
          <w:p w14:paraId="753189C8" w14:textId="14B4D30A" w:rsidR="002F5C04" w:rsidRDefault="000572A7" w:rsidP="00871B3D">
            <w:r>
              <w:t>R</w:t>
            </w:r>
            <w:r w:rsidR="00CA6DD7">
              <w:t xml:space="preserve">A3 – </w:t>
            </w:r>
            <w:r w:rsidR="003A7B92">
              <w:t>f</w:t>
            </w:r>
            <w:r w:rsidR="00CA6DD7">
              <w:t xml:space="preserve">) </w:t>
            </w:r>
            <w:r w:rsidR="003A7B92">
              <w:t>g</w:t>
            </w:r>
            <w:r w:rsidR="00CA6DD7">
              <w:t>)</w:t>
            </w:r>
            <w:r w:rsidR="003A7B92">
              <w:t xml:space="preserve"> h)</w:t>
            </w:r>
          </w:p>
        </w:tc>
      </w:tr>
      <w:tr w:rsidR="000956EC" w14:paraId="12463140" w14:textId="77777777" w:rsidTr="0032457D">
        <w:tc>
          <w:tcPr>
            <w:tcW w:w="1294" w:type="dxa"/>
          </w:tcPr>
          <w:p w14:paraId="24FFF0FD" w14:textId="77777777" w:rsidR="000956EC" w:rsidRPr="00130A30" w:rsidRDefault="000956EC" w:rsidP="002F5C04">
            <w:pPr>
              <w:rPr>
                <w:b/>
              </w:rPr>
            </w:pPr>
            <w:r>
              <w:rPr>
                <w:b/>
              </w:rPr>
              <w:t>ALUMNO</w:t>
            </w:r>
            <w:r w:rsidRPr="00130A30">
              <w:rPr>
                <w:b/>
              </w:rPr>
              <w:t>:</w:t>
            </w:r>
          </w:p>
        </w:tc>
        <w:tc>
          <w:tcPr>
            <w:tcW w:w="7426" w:type="dxa"/>
            <w:gridSpan w:val="5"/>
          </w:tcPr>
          <w:p w14:paraId="09CCD64E" w14:textId="7B97A3EA" w:rsidR="000956EC" w:rsidRDefault="004011EE" w:rsidP="00871B3D">
            <w:r>
              <w:t>Albano Díez de Paulino</w:t>
            </w:r>
          </w:p>
        </w:tc>
      </w:tr>
    </w:tbl>
    <w:p w14:paraId="00A09432" w14:textId="77777777" w:rsidR="00A22548" w:rsidRDefault="00A22548" w:rsidP="002F5C04">
      <w:pPr>
        <w:tabs>
          <w:tab w:val="left" w:pos="1811"/>
        </w:tabs>
      </w:pPr>
    </w:p>
    <w:p w14:paraId="01CBF747" w14:textId="2AECF3CD" w:rsidR="00115138" w:rsidRPr="00E41192" w:rsidRDefault="00115138" w:rsidP="002F5C04">
      <w:pPr>
        <w:tabs>
          <w:tab w:val="left" w:pos="1811"/>
        </w:tabs>
        <w:rPr>
          <w:b/>
          <w:bCs/>
          <w:u w:val="single"/>
        </w:rPr>
      </w:pPr>
      <w:r w:rsidRPr="00E41192">
        <w:rPr>
          <w:b/>
          <w:bCs/>
          <w:u w:val="single"/>
        </w:rPr>
        <w:t>Ejercicio 1</w:t>
      </w:r>
      <w:r w:rsidR="00E41192" w:rsidRPr="00E41192">
        <w:rPr>
          <w:b/>
          <w:bCs/>
          <w:u w:val="single"/>
        </w:rPr>
        <w:t xml:space="preserve"> (RA3-f)</w:t>
      </w:r>
      <w:r w:rsidRPr="00E41192">
        <w:rPr>
          <w:b/>
          <w:bCs/>
          <w:u w:val="single"/>
        </w:rPr>
        <w:t>:</w:t>
      </w:r>
      <w:r w:rsidR="00DD59FE" w:rsidRPr="00E41192">
        <w:rPr>
          <w:b/>
          <w:bCs/>
          <w:u w:val="single"/>
        </w:rPr>
        <w:t xml:space="preserve"> </w:t>
      </w:r>
      <w:r w:rsidR="00E41192" w:rsidRPr="00B7608C">
        <w:rPr>
          <w:b/>
          <w:bCs/>
        </w:rPr>
        <w:t>Copias de seguridad</w:t>
      </w:r>
    </w:p>
    <w:p w14:paraId="767D0B01" w14:textId="2C99CF5B" w:rsidR="00AA5B3A" w:rsidRPr="00AA5B3A" w:rsidRDefault="00AA5B3A" w:rsidP="002F5C04">
      <w:pPr>
        <w:tabs>
          <w:tab w:val="left" w:pos="1811"/>
        </w:tabs>
        <w:rPr>
          <w:b/>
          <w:bCs/>
        </w:rPr>
      </w:pPr>
      <w:r w:rsidRPr="00AA5B3A">
        <w:rPr>
          <w:b/>
          <w:bCs/>
        </w:rPr>
        <w:t>Disco de recuperación (1 pt)</w:t>
      </w:r>
    </w:p>
    <w:p w14:paraId="5590C1E5" w14:textId="5938E383" w:rsidR="00DD59FE" w:rsidRDefault="00DD59FE" w:rsidP="00196CA2">
      <w:pPr>
        <w:tabs>
          <w:tab w:val="left" w:pos="1811"/>
        </w:tabs>
        <w:jc w:val="both"/>
      </w:pPr>
      <w:r>
        <w:t>Partiendo de una máquina virtual</w:t>
      </w:r>
      <w:r w:rsidR="000D2B8B">
        <w:t xml:space="preserve"> (Windows o Linux) </w:t>
      </w:r>
      <w:r>
        <w:t xml:space="preserve">aplica las siguientes políticas de seguridad que nos puedan garantizar la correcta recuperación del sistema, tanto de software como de los datos en caso de un ataque de </w:t>
      </w:r>
      <w:proofErr w:type="gramStart"/>
      <w:r>
        <w:t>malware</w:t>
      </w:r>
      <w:proofErr w:type="gramEnd"/>
      <w:r>
        <w:t xml:space="preserve"> o cualquier otro fallo del sistema. </w:t>
      </w:r>
    </w:p>
    <w:p w14:paraId="056E9948" w14:textId="635741DB" w:rsidR="000D2B8B" w:rsidRDefault="00DD59FE" w:rsidP="00196CA2">
      <w:pPr>
        <w:tabs>
          <w:tab w:val="left" w:pos="1811"/>
        </w:tabs>
        <w:jc w:val="both"/>
      </w:pPr>
      <w:r>
        <w:t xml:space="preserve">Para ello, </w:t>
      </w:r>
      <w:r w:rsidR="009770DE">
        <w:t xml:space="preserve">en primer </w:t>
      </w:r>
      <w:r w:rsidR="00446C78">
        <w:t>lugar,</w:t>
      </w:r>
      <w:r w:rsidR="000D2B8B">
        <w:t xml:space="preserve"> cambia el nombre a la MV añadiendo tu primer apellido al nombre de </w:t>
      </w:r>
      <w:proofErr w:type="gramStart"/>
      <w:r w:rsidR="000D2B8B">
        <w:t>la misma</w:t>
      </w:r>
      <w:proofErr w:type="gramEnd"/>
      <w:r w:rsidR="000D2B8B">
        <w:t xml:space="preserve">. </w:t>
      </w:r>
    </w:p>
    <w:p w14:paraId="5FEDC84B" w14:textId="6C48E6BE" w:rsidR="00F13C2C" w:rsidRDefault="00F13C2C" w:rsidP="002F5C04">
      <w:pPr>
        <w:tabs>
          <w:tab w:val="left" w:pos="1811"/>
        </w:tabs>
      </w:pPr>
      <w:r w:rsidRPr="00F13C2C">
        <w:rPr>
          <w:noProof/>
        </w:rPr>
        <w:drawing>
          <wp:inline distT="0" distB="0" distL="0" distR="0" wp14:anchorId="43C906C7" wp14:editId="2922CF0A">
            <wp:extent cx="5400040" cy="2169795"/>
            <wp:effectExtent l="0" t="0" r="0" b="1905"/>
            <wp:docPr id="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pic:cNvPicPr/>
                  </pic:nvPicPr>
                  <pic:blipFill>
                    <a:blip r:embed="rId7"/>
                    <a:stretch>
                      <a:fillRect/>
                    </a:stretch>
                  </pic:blipFill>
                  <pic:spPr>
                    <a:xfrm>
                      <a:off x="0" y="0"/>
                      <a:ext cx="5400040" cy="2169795"/>
                    </a:xfrm>
                    <a:prstGeom prst="rect">
                      <a:avLst/>
                    </a:prstGeom>
                  </pic:spPr>
                </pic:pic>
              </a:graphicData>
            </a:graphic>
          </wp:inline>
        </w:drawing>
      </w:r>
    </w:p>
    <w:p w14:paraId="10DEC860" w14:textId="7854F79A" w:rsidR="009770DE" w:rsidRDefault="000D2B8B" w:rsidP="00196CA2">
      <w:pPr>
        <w:tabs>
          <w:tab w:val="left" w:pos="1811"/>
        </w:tabs>
        <w:jc w:val="both"/>
      </w:pPr>
      <w:r>
        <w:t xml:space="preserve">A </w:t>
      </w:r>
      <w:r w:rsidR="00446C78">
        <w:t>continuación,</w:t>
      </w:r>
      <w:r>
        <w:t xml:space="preserve"> a</w:t>
      </w:r>
      <w:r w:rsidR="00DD59FE">
        <w:t>ñade a la MV un segundo disco duro de 100 Gbytes</w:t>
      </w:r>
      <w:r w:rsidR="009770DE">
        <w:t xml:space="preserve">, dale formato y etiqueta el volumen como: COPIASEG_APELLIDO (sustituye apellido por tu primer apellido) y asígnale la letra: X. A </w:t>
      </w:r>
      <w:r w:rsidR="00446C78">
        <w:t>continuación,</w:t>
      </w:r>
      <w:r w:rsidR="009770DE">
        <w:t xml:space="preserve"> crea dos carpetas dentro del volumen: </w:t>
      </w:r>
    </w:p>
    <w:p w14:paraId="57E4AC3D" w14:textId="19F1DBD7" w:rsidR="009D35DC" w:rsidRDefault="009D35DC" w:rsidP="002F5C04">
      <w:pPr>
        <w:tabs>
          <w:tab w:val="left" w:pos="1811"/>
        </w:tabs>
      </w:pPr>
      <w:r w:rsidRPr="009D35DC">
        <w:rPr>
          <w:noProof/>
        </w:rPr>
        <w:lastRenderedPageBreak/>
        <w:drawing>
          <wp:inline distT="0" distB="0" distL="0" distR="0" wp14:anchorId="6E8B8F09" wp14:editId="13744AD8">
            <wp:extent cx="5400040" cy="4074160"/>
            <wp:effectExtent l="0" t="0" r="0" b="2540"/>
            <wp:docPr id="2"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10;&#10;Descripción generada automáticamente"/>
                    <pic:cNvPicPr/>
                  </pic:nvPicPr>
                  <pic:blipFill>
                    <a:blip r:embed="rId8"/>
                    <a:stretch>
                      <a:fillRect/>
                    </a:stretch>
                  </pic:blipFill>
                  <pic:spPr>
                    <a:xfrm>
                      <a:off x="0" y="0"/>
                      <a:ext cx="5400040" cy="4074160"/>
                    </a:xfrm>
                    <a:prstGeom prst="rect">
                      <a:avLst/>
                    </a:prstGeom>
                  </pic:spPr>
                </pic:pic>
              </a:graphicData>
            </a:graphic>
          </wp:inline>
        </w:drawing>
      </w:r>
    </w:p>
    <w:p w14:paraId="11B9D3A0" w14:textId="6B9CD043" w:rsidR="009770DE" w:rsidRDefault="009770DE" w:rsidP="00196CA2">
      <w:pPr>
        <w:pStyle w:val="Prrafodelista"/>
        <w:numPr>
          <w:ilvl w:val="0"/>
          <w:numId w:val="4"/>
        </w:numPr>
        <w:tabs>
          <w:tab w:val="left" w:pos="1811"/>
        </w:tabs>
        <w:jc w:val="both"/>
      </w:pPr>
      <w:r>
        <w:t>IMAGENES_</w:t>
      </w:r>
      <w:proofErr w:type="gramStart"/>
      <w:r>
        <w:t>APELLIDO  (</w:t>
      </w:r>
      <w:proofErr w:type="gramEnd"/>
      <w:r>
        <w:t>sustituye apellido por tu primer apellido): Esta carpeta se utilizará para almacenar imágenes del sistema.</w:t>
      </w:r>
    </w:p>
    <w:p w14:paraId="3545669E" w14:textId="2DCE9EE8" w:rsidR="000D2B8B" w:rsidRDefault="009770DE" w:rsidP="00196CA2">
      <w:pPr>
        <w:pStyle w:val="Prrafodelista"/>
        <w:numPr>
          <w:ilvl w:val="0"/>
          <w:numId w:val="4"/>
        </w:numPr>
        <w:tabs>
          <w:tab w:val="left" w:pos="1811"/>
        </w:tabs>
        <w:jc w:val="both"/>
      </w:pPr>
      <w:r>
        <w:t>DATOS_APELLIDO (sustituye apellido por tu primer apellido): Esta carpeta se utilizará para almacenar los datos de las copias de seguridad.</w:t>
      </w:r>
    </w:p>
    <w:p w14:paraId="6AB2E8B2" w14:textId="1EFF2F32" w:rsidR="00942467" w:rsidRDefault="00942467" w:rsidP="00942467">
      <w:pPr>
        <w:pStyle w:val="Prrafodelista"/>
        <w:tabs>
          <w:tab w:val="left" w:pos="1811"/>
        </w:tabs>
      </w:pPr>
      <w:r w:rsidRPr="00942467">
        <w:rPr>
          <w:noProof/>
        </w:rPr>
        <w:drawing>
          <wp:inline distT="0" distB="0" distL="0" distR="0" wp14:anchorId="564E3F1E" wp14:editId="4CE241B2">
            <wp:extent cx="4407623" cy="3403158"/>
            <wp:effectExtent l="0" t="0" r="0" b="6985"/>
            <wp:docPr id="3" name="Imagen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 Correo electrónico&#10;&#10;Descripción generada automáticamente"/>
                    <pic:cNvPicPr/>
                  </pic:nvPicPr>
                  <pic:blipFill>
                    <a:blip r:embed="rId9"/>
                    <a:stretch>
                      <a:fillRect/>
                    </a:stretch>
                  </pic:blipFill>
                  <pic:spPr>
                    <a:xfrm>
                      <a:off x="0" y="0"/>
                      <a:ext cx="4414686" cy="3408611"/>
                    </a:xfrm>
                    <a:prstGeom prst="rect">
                      <a:avLst/>
                    </a:prstGeom>
                  </pic:spPr>
                </pic:pic>
              </a:graphicData>
            </a:graphic>
          </wp:inline>
        </w:drawing>
      </w:r>
    </w:p>
    <w:p w14:paraId="3EC2495C" w14:textId="77777777" w:rsidR="00942467" w:rsidRDefault="00942467" w:rsidP="00942467">
      <w:pPr>
        <w:tabs>
          <w:tab w:val="left" w:pos="1811"/>
        </w:tabs>
        <w:ind w:left="360"/>
      </w:pPr>
    </w:p>
    <w:p w14:paraId="6AEDFB37" w14:textId="18795935" w:rsidR="000D2B8B" w:rsidRPr="00E41192" w:rsidRDefault="000D2B8B" w:rsidP="00070336">
      <w:pPr>
        <w:tabs>
          <w:tab w:val="left" w:pos="1811"/>
        </w:tabs>
        <w:jc w:val="both"/>
        <w:rPr>
          <w:b/>
          <w:bCs/>
        </w:rPr>
      </w:pPr>
      <w:r w:rsidRPr="00E41192">
        <w:rPr>
          <w:b/>
          <w:bCs/>
        </w:rPr>
        <w:lastRenderedPageBreak/>
        <w:t>Creación de una imagen del sistema</w:t>
      </w:r>
      <w:r w:rsidR="00AA5B3A">
        <w:rPr>
          <w:b/>
          <w:bCs/>
        </w:rPr>
        <w:t xml:space="preserve"> (5 pt)</w:t>
      </w:r>
      <w:r w:rsidRPr="00E41192">
        <w:rPr>
          <w:b/>
          <w:bCs/>
        </w:rPr>
        <w:t>:</w:t>
      </w:r>
    </w:p>
    <w:p w14:paraId="55B0995C" w14:textId="39A5D3A4" w:rsidR="009770DE" w:rsidRDefault="009770DE" w:rsidP="00070336">
      <w:pPr>
        <w:tabs>
          <w:tab w:val="left" w:pos="1811"/>
        </w:tabs>
        <w:jc w:val="both"/>
      </w:pPr>
      <w:r>
        <w:t xml:space="preserve">Utilizando el software de creación de imágenes: DRBL – </w:t>
      </w:r>
      <w:proofErr w:type="spellStart"/>
      <w:r>
        <w:t>clonezilla</w:t>
      </w:r>
      <w:proofErr w:type="spellEnd"/>
      <w:r>
        <w:t>, crea una imagen del sistema</w:t>
      </w:r>
      <w:r w:rsidR="000D2B8B">
        <w:t xml:space="preserve"> (bien del disco completo o bien de la partición donde se encuentra instalado el sistema operativo) que almacenarás en la carpeta: IMAGENES_</w:t>
      </w:r>
      <w:proofErr w:type="gramStart"/>
      <w:r w:rsidR="000D2B8B">
        <w:t>APELLIDO  (</w:t>
      </w:r>
      <w:proofErr w:type="gramEnd"/>
      <w:r w:rsidR="000D2B8B">
        <w:t xml:space="preserve">sustituye apellido por tu primer apellido) del disco adicional añadido para almacenar las copias de seguridad. El nombre del archivo de la imagen será: </w:t>
      </w:r>
      <w:proofErr w:type="spellStart"/>
      <w:r w:rsidR="000D2B8B">
        <w:t>fecha_sistema_operativo_apellido</w:t>
      </w:r>
      <w:proofErr w:type="spellEnd"/>
      <w:r w:rsidR="000D2B8B">
        <w:t xml:space="preserve"> (Fecha es la fecha actual, sustituye sistema operativo por el sistema operativo que contiene la MV (W10) y apellido por tu primer apellido. Ilustra las partes principales del proceso con capturas de pantalla.</w:t>
      </w:r>
    </w:p>
    <w:p w14:paraId="29B50A01" w14:textId="0D8344DF" w:rsidR="00B10371" w:rsidRPr="00446C78" w:rsidRDefault="00B10371" w:rsidP="00B10371">
      <w:pPr>
        <w:tabs>
          <w:tab w:val="left" w:pos="1811"/>
        </w:tabs>
        <w:jc w:val="center"/>
        <w:rPr>
          <w:b/>
          <w:bCs/>
          <w:color w:val="4F81BD" w:themeColor="accent1"/>
          <w:u w:val="single"/>
        </w:rPr>
      </w:pPr>
      <w:r w:rsidRPr="00446C78">
        <w:rPr>
          <w:b/>
          <w:bCs/>
          <w:color w:val="4F81BD" w:themeColor="accent1"/>
          <w:u w:val="single"/>
        </w:rPr>
        <w:t>In</w:t>
      </w:r>
      <w:r w:rsidR="009B67F0" w:rsidRPr="00446C78">
        <w:rPr>
          <w:b/>
          <w:bCs/>
          <w:color w:val="4F81BD" w:themeColor="accent1"/>
          <w:u w:val="single"/>
        </w:rPr>
        <w:t xml:space="preserve">sertar </w:t>
      </w:r>
      <w:proofErr w:type="spellStart"/>
      <w:r w:rsidR="009B67F0" w:rsidRPr="00446C78">
        <w:rPr>
          <w:b/>
          <w:bCs/>
          <w:color w:val="4F81BD" w:themeColor="accent1"/>
          <w:u w:val="single"/>
        </w:rPr>
        <w:t>iso</w:t>
      </w:r>
      <w:proofErr w:type="spellEnd"/>
      <w:r w:rsidR="009B67F0" w:rsidRPr="00446C78">
        <w:rPr>
          <w:b/>
          <w:bCs/>
          <w:color w:val="4F81BD" w:themeColor="accent1"/>
          <w:u w:val="single"/>
        </w:rPr>
        <w:t xml:space="preserve"> de </w:t>
      </w:r>
      <w:proofErr w:type="spellStart"/>
      <w:r w:rsidR="009B67F0" w:rsidRPr="00446C78">
        <w:rPr>
          <w:b/>
          <w:bCs/>
          <w:color w:val="4F81BD" w:themeColor="accent1"/>
          <w:u w:val="single"/>
        </w:rPr>
        <w:t>drbl-clonezilla</w:t>
      </w:r>
      <w:proofErr w:type="spellEnd"/>
      <w:r w:rsidR="009B67F0" w:rsidRPr="00446C78">
        <w:rPr>
          <w:b/>
          <w:bCs/>
          <w:color w:val="4F81BD" w:themeColor="accent1"/>
          <w:u w:val="single"/>
        </w:rPr>
        <w:t xml:space="preserve"> en MV</w:t>
      </w:r>
    </w:p>
    <w:p w14:paraId="30CFAF29" w14:textId="461FCA54" w:rsidR="001D1317" w:rsidRDefault="00B10371" w:rsidP="00070336">
      <w:pPr>
        <w:tabs>
          <w:tab w:val="left" w:pos="1811"/>
        </w:tabs>
        <w:jc w:val="both"/>
      </w:pPr>
      <w:r w:rsidRPr="00B10371">
        <w:rPr>
          <w:noProof/>
        </w:rPr>
        <w:drawing>
          <wp:inline distT="0" distB="0" distL="0" distR="0" wp14:anchorId="607278E6" wp14:editId="3D4FCE30">
            <wp:extent cx="5400040" cy="2647315"/>
            <wp:effectExtent l="0" t="0" r="0" b="635"/>
            <wp:docPr id="4" name="Imagen 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computadora&#10;&#10;Descripción generada automáticamente"/>
                    <pic:cNvPicPr/>
                  </pic:nvPicPr>
                  <pic:blipFill>
                    <a:blip r:embed="rId10"/>
                    <a:stretch>
                      <a:fillRect/>
                    </a:stretch>
                  </pic:blipFill>
                  <pic:spPr>
                    <a:xfrm>
                      <a:off x="0" y="0"/>
                      <a:ext cx="5400040" cy="2647315"/>
                    </a:xfrm>
                    <a:prstGeom prst="rect">
                      <a:avLst/>
                    </a:prstGeom>
                  </pic:spPr>
                </pic:pic>
              </a:graphicData>
            </a:graphic>
          </wp:inline>
        </w:drawing>
      </w:r>
    </w:p>
    <w:p w14:paraId="4CA1D98C" w14:textId="6E241B3C" w:rsidR="00367D04" w:rsidRPr="00446C78" w:rsidRDefault="00367D04" w:rsidP="00367D04">
      <w:pPr>
        <w:tabs>
          <w:tab w:val="left" w:pos="1811"/>
        </w:tabs>
        <w:jc w:val="center"/>
        <w:rPr>
          <w:b/>
          <w:bCs/>
          <w:color w:val="4F81BD" w:themeColor="accent1"/>
          <w:u w:val="single"/>
        </w:rPr>
      </w:pPr>
      <w:r w:rsidRPr="00446C78">
        <w:rPr>
          <w:b/>
          <w:bCs/>
          <w:color w:val="4F81BD" w:themeColor="accent1"/>
          <w:u w:val="single"/>
        </w:rPr>
        <w:t>E</w:t>
      </w:r>
      <w:r w:rsidR="00002D09" w:rsidRPr="00446C78">
        <w:rPr>
          <w:b/>
          <w:bCs/>
          <w:color w:val="4F81BD" w:themeColor="accent1"/>
          <w:u w:val="single"/>
        </w:rPr>
        <w:t xml:space="preserve">jecutar </w:t>
      </w:r>
      <w:proofErr w:type="spellStart"/>
      <w:r w:rsidR="00002D09" w:rsidRPr="00446C78">
        <w:rPr>
          <w:b/>
          <w:bCs/>
          <w:color w:val="4F81BD" w:themeColor="accent1"/>
          <w:u w:val="single"/>
        </w:rPr>
        <w:t>clonezilla</w:t>
      </w:r>
      <w:proofErr w:type="spellEnd"/>
      <w:r w:rsidR="00002D09" w:rsidRPr="00446C78">
        <w:rPr>
          <w:b/>
          <w:bCs/>
          <w:color w:val="4F81BD" w:themeColor="accent1"/>
          <w:u w:val="single"/>
        </w:rPr>
        <w:t xml:space="preserve"> </w:t>
      </w:r>
      <w:proofErr w:type="spellStart"/>
      <w:r w:rsidR="00002D09" w:rsidRPr="00446C78">
        <w:rPr>
          <w:b/>
          <w:bCs/>
          <w:color w:val="4F81BD" w:themeColor="accent1"/>
          <w:u w:val="single"/>
        </w:rPr>
        <w:t>live</w:t>
      </w:r>
      <w:proofErr w:type="spellEnd"/>
      <w:r w:rsidR="00002D09" w:rsidRPr="00446C78">
        <w:rPr>
          <w:b/>
          <w:bCs/>
          <w:color w:val="4F81BD" w:themeColor="accent1"/>
          <w:u w:val="single"/>
        </w:rPr>
        <w:t xml:space="preserve"> dentro de </w:t>
      </w:r>
      <w:proofErr w:type="spellStart"/>
      <w:r w:rsidR="00002D09" w:rsidRPr="00446C78">
        <w:rPr>
          <w:b/>
          <w:bCs/>
          <w:color w:val="4F81BD" w:themeColor="accent1"/>
          <w:u w:val="single"/>
        </w:rPr>
        <w:t>drbl</w:t>
      </w:r>
      <w:proofErr w:type="spellEnd"/>
      <w:r w:rsidR="00002D09" w:rsidRPr="00446C78">
        <w:rPr>
          <w:b/>
          <w:bCs/>
          <w:color w:val="4F81BD" w:themeColor="accent1"/>
          <w:u w:val="single"/>
        </w:rPr>
        <w:t xml:space="preserve"> para hacer </w:t>
      </w:r>
      <w:r w:rsidR="00947488" w:rsidRPr="00446C78">
        <w:rPr>
          <w:b/>
          <w:bCs/>
          <w:color w:val="4F81BD" w:themeColor="accent1"/>
          <w:u w:val="single"/>
        </w:rPr>
        <w:t>imagen del sistema</w:t>
      </w:r>
    </w:p>
    <w:p w14:paraId="7A35C7C1" w14:textId="6491233D" w:rsidR="00947488" w:rsidRDefault="00947488" w:rsidP="00367D04">
      <w:pPr>
        <w:tabs>
          <w:tab w:val="left" w:pos="1811"/>
        </w:tabs>
        <w:jc w:val="center"/>
        <w:rPr>
          <w:b/>
          <w:bCs/>
          <w:u w:val="single"/>
        </w:rPr>
      </w:pPr>
      <w:r w:rsidRPr="00947488">
        <w:rPr>
          <w:b/>
          <w:bCs/>
          <w:noProof/>
          <w:u w:val="single"/>
        </w:rPr>
        <w:drawing>
          <wp:inline distT="0" distB="0" distL="0" distR="0" wp14:anchorId="16D7306D" wp14:editId="43851C07">
            <wp:extent cx="4524293" cy="3465042"/>
            <wp:effectExtent l="0" t="0" r="0" b="2540"/>
            <wp:docPr id="7" name="Imagen 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10;&#10;Descripción generada automáticamente"/>
                    <pic:cNvPicPr/>
                  </pic:nvPicPr>
                  <pic:blipFill>
                    <a:blip r:embed="rId11"/>
                    <a:stretch>
                      <a:fillRect/>
                    </a:stretch>
                  </pic:blipFill>
                  <pic:spPr>
                    <a:xfrm>
                      <a:off x="0" y="0"/>
                      <a:ext cx="4527993" cy="3467875"/>
                    </a:xfrm>
                    <a:prstGeom prst="rect">
                      <a:avLst/>
                    </a:prstGeom>
                  </pic:spPr>
                </pic:pic>
              </a:graphicData>
            </a:graphic>
          </wp:inline>
        </w:drawing>
      </w:r>
    </w:p>
    <w:p w14:paraId="2F01CE2D" w14:textId="6A049F7E" w:rsidR="00947488" w:rsidRPr="00446C78" w:rsidRDefault="00652A01" w:rsidP="00367D04">
      <w:pPr>
        <w:tabs>
          <w:tab w:val="left" w:pos="1811"/>
        </w:tabs>
        <w:jc w:val="center"/>
        <w:rPr>
          <w:b/>
          <w:bCs/>
          <w:color w:val="4F81BD" w:themeColor="accent1"/>
          <w:u w:val="single"/>
        </w:rPr>
      </w:pPr>
      <w:r w:rsidRPr="00446C78">
        <w:rPr>
          <w:b/>
          <w:bCs/>
          <w:color w:val="4F81BD" w:themeColor="accent1"/>
          <w:u w:val="single"/>
        </w:rPr>
        <w:lastRenderedPageBreak/>
        <w:t>Seleccionar copia de disco/partición</w:t>
      </w:r>
    </w:p>
    <w:p w14:paraId="3F266366" w14:textId="6CCD3126" w:rsidR="00652A01" w:rsidRDefault="00652A01" w:rsidP="00367D04">
      <w:pPr>
        <w:tabs>
          <w:tab w:val="left" w:pos="1811"/>
        </w:tabs>
        <w:jc w:val="center"/>
        <w:rPr>
          <w:b/>
          <w:bCs/>
          <w:u w:val="single"/>
        </w:rPr>
      </w:pPr>
      <w:r w:rsidRPr="00652A01">
        <w:rPr>
          <w:b/>
          <w:bCs/>
          <w:noProof/>
          <w:u w:val="single"/>
        </w:rPr>
        <w:drawing>
          <wp:inline distT="0" distB="0" distL="0" distR="0" wp14:anchorId="2D0212EF" wp14:editId="1BA38FB7">
            <wp:extent cx="5400040" cy="4105275"/>
            <wp:effectExtent l="0" t="0" r="0" b="9525"/>
            <wp:docPr id="8" name="Imagen 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10;&#10;Descripción generada automáticamente"/>
                    <pic:cNvPicPr/>
                  </pic:nvPicPr>
                  <pic:blipFill>
                    <a:blip r:embed="rId12"/>
                    <a:stretch>
                      <a:fillRect/>
                    </a:stretch>
                  </pic:blipFill>
                  <pic:spPr>
                    <a:xfrm>
                      <a:off x="0" y="0"/>
                      <a:ext cx="5400040" cy="4105275"/>
                    </a:xfrm>
                    <a:prstGeom prst="rect">
                      <a:avLst/>
                    </a:prstGeom>
                  </pic:spPr>
                </pic:pic>
              </a:graphicData>
            </a:graphic>
          </wp:inline>
        </w:drawing>
      </w:r>
    </w:p>
    <w:p w14:paraId="16E37E8F" w14:textId="15644E9F" w:rsidR="00652A01" w:rsidRPr="00446C78" w:rsidRDefault="00EB3394" w:rsidP="00367D04">
      <w:pPr>
        <w:tabs>
          <w:tab w:val="left" w:pos="1811"/>
        </w:tabs>
        <w:jc w:val="center"/>
        <w:rPr>
          <w:b/>
          <w:bCs/>
          <w:color w:val="4F81BD" w:themeColor="accent1"/>
          <w:u w:val="single"/>
        </w:rPr>
      </w:pPr>
      <w:r w:rsidRPr="00446C78">
        <w:rPr>
          <w:b/>
          <w:bCs/>
          <w:color w:val="4F81BD" w:themeColor="accent1"/>
          <w:u w:val="single"/>
        </w:rPr>
        <w:t>Elegir copia en local</w:t>
      </w:r>
    </w:p>
    <w:p w14:paraId="4428DC1D" w14:textId="007E736C" w:rsidR="00EB3394" w:rsidRDefault="00EB3394" w:rsidP="00367D04">
      <w:pPr>
        <w:tabs>
          <w:tab w:val="left" w:pos="1811"/>
        </w:tabs>
        <w:jc w:val="center"/>
        <w:rPr>
          <w:b/>
          <w:bCs/>
          <w:u w:val="single"/>
        </w:rPr>
      </w:pPr>
      <w:r w:rsidRPr="00EB3394">
        <w:rPr>
          <w:b/>
          <w:bCs/>
          <w:noProof/>
          <w:u w:val="single"/>
        </w:rPr>
        <w:drawing>
          <wp:inline distT="0" distB="0" distL="0" distR="0" wp14:anchorId="5CBC129C" wp14:editId="7429BE82">
            <wp:extent cx="5400040" cy="3576955"/>
            <wp:effectExtent l="0" t="0" r="0" b="4445"/>
            <wp:docPr id="9" name="Imagen 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 Correo electrónico&#10;&#10;Descripción generada automáticamente"/>
                    <pic:cNvPicPr/>
                  </pic:nvPicPr>
                  <pic:blipFill>
                    <a:blip r:embed="rId13"/>
                    <a:stretch>
                      <a:fillRect/>
                    </a:stretch>
                  </pic:blipFill>
                  <pic:spPr>
                    <a:xfrm>
                      <a:off x="0" y="0"/>
                      <a:ext cx="5400040" cy="3576955"/>
                    </a:xfrm>
                    <a:prstGeom prst="rect">
                      <a:avLst/>
                    </a:prstGeom>
                  </pic:spPr>
                </pic:pic>
              </a:graphicData>
            </a:graphic>
          </wp:inline>
        </w:drawing>
      </w:r>
    </w:p>
    <w:p w14:paraId="0E1EA2D2" w14:textId="516DECFA" w:rsidR="00EB3394" w:rsidRPr="00446C78" w:rsidRDefault="00102000" w:rsidP="00367D04">
      <w:pPr>
        <w:tabs>
          <w:tab w:val="left" w:pos="1811"/>
        </w:tabs>
        <w:jc w:val="center"/>
        <w:rPr>
          <w:b/>
          <w:bCs/>
          <w:color w:val="4F81BD" w:themeColor="accent1"/>
          <w:u w:val="single"/>
        </w:rPr>
      </w:pPr>
      <w:r w:rsidRPr="00446C78">
        <w:rPr>
          <w:b/>
          <w:bCs/>
          <w:color w:val="4F81BD" w:themeColor="accent1"/>
          <w:u w:val="single"/>
        </w:rPr>
        <w:lastRenderedPageBreak/>
        <w:t xml:space="preserve">Elegir </w:t>
      </w:r>
      <w:r w:rsidR="00D71B12" w:rsidRPr="00446C78">
        <w:rPr>
          <w:b/>
          <w:bCs/>
          <w:color w:val="4F81BD" w:themeColor="accent1"/>
          <w:u w:val="single"/>
        </w:rPr>
        <w:t xml:space="preserve">ruta para crear </w:t>
      </w:r>
      <w:r w:rsidRPr="00446C78">
        <w:rPr>
          <w:b/>
          <w:bCs/>
          <w:color w:val="4F81BD" w:themeColor="accent1"/>
          <w:u w:val="single"/>
        </w:rPr>
        <w:t>la imagen del sistema</w:t>
      </w:r>
    </w:p>
    <w:p w14:paraId="53522544" w14:textId="739D7A34" w:rsidR="00102000" w:rsidRDefault="00102000" w:rsidP="00367D04">
      <w:pPr>
        <w:tabs>
          <w:tab w:val="left" w:pos="1811"/>
        </w:tabs>
        <w:jc w:val="center"/>
        <w:rPr>
          <w:b/>
          <w:bCs/>
          <w:u w:val="single"/>
        </w:rPr>
      </w:pPr>
      <w:r w:rsidRPr="00102000">
        <w:rPr>
          <w:b/>
          <w:bCs/>
          <w:noProof/>
          <w:u w:val="single"/>
        </w:rPr>
        <w:drawing>
          <wp:inline distT="0" distB="0" distL="0" distR="0" wp14:anchorId="03ABDF02" wp14:editId="5E65E645">
            <wp:extent cx="5400040" cy="4022090"/>
            <wp:effectExtent l="0" t="0" r="0" b="0"/>
            <wp:docPr id="10" name="Imagen 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10;&#10;Descripción generada automáticamente"/>
                    <pic:cNvPicPr/>
                  </pic:nvPicPr>
                  <pic:blipFill>
                    <a:blip r:embed="rId14"/>
                    <a:stretch>
                      <a:fillRect/>
                    </a:stretch>
                  </pic:blipFill>
                  <pic:spPr>
                    <a:xfrm>
                      <a:off x="0" y="0"/>
                      <a:ext cx="5400040" cy="4022090"/>
                    </a:xfrm>
                    <a:prstGeom prst="rect">
                      <a:avLst/>
                    </a:prstGeom>
                  </pic:spPr>
                </pic:pic>
              </a:graphicData>
            </a:graphic>
          </wp:inline>
        </w:drawing>
      </w:r>
    </w:p>
    <w:p w14:paraId="7B6605B6" w14:textId="409C61F5" w:rsidR="00562736" w:rsidRDefault="00E90FE7" w:rsidP="00367D04">
      <w:pPr>
        <w:tabs>
          <w:tab w:val="left" w:pos="1811"/>
        </w:tabs>
        <w:jc w:val="center"/>
        <w:rPr>
          <w:b/>
          <w:bCs/>
          <w:u w:val="single"/>
        </w:rPr>
      </w:pPr>
      <w:r w:rsidRPr="00E90FE7">
        <w:rPr>
          <w:b/>
          <w:bCs/>
          <w:noProof/>
          <w:u w:val="single"/>
        </w:rPr>
        <w:drawing>
          <wp:inline distT="0" distB="0" distL="0" distR="0" wp14:anchorId="6E384247" wp14:editId="35F3A5BB">
            <wp:extent cx="5400040" cy="4058285"/>
            <wp:effectExtent l="0" t="0" r="0" b="0"/>
            <wp:docPr id="12" name="Imagen 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10;&#10;Descripción generada automáticamente"/>
                    <pic:cNvPicPr/>
                  </pic:nvPicPr>
                  <pic:blipFill>
                    <a:blip r:embed="rId15"/>
                    <a:stretch>
                      <a:fillRect/>
                    </a:stretch>
                  </pic:blipFill>
                  <pic:spPr>
                    <a:xfrm>
                      <a:off x="0" y="0"/>
                      <a:ext cx="5400040" cy="4058285"/>
                    </a:xfrm>
                    <a:prstGeom prst="rect">
                      <a:avLst/>
                    </a:prstGeom>
                  </pic:spPr>
                </pic:pic>
              </a:graphicData>
            </a:graphic>
          </wp:inline>
        </w:drawing>
      </w:r>
    </w:p>
    <w:p w14:paraId="4A66CA79" w14:textId="36E4CF8C" w:rsidR="00A001B9" w:rsidRPr="00446C78" w:rsidRDefault="003B6685" w:rsidP="00367D04">
      <w:pPr>
        <w:tabs>
          <w:tab w:val="left" w:pos="1811"/>
        </w:tabs>
        <w:jc w:val="center"/>
        <w:rPr>
          <w:b/>
          <w:bCs/>
          <w:color w:val="4F81BD" w:themeColor="accent1"/>
          <w:u w:val="single"/>
        </w:rPr>
      </w:pPr>
      <w:r w:rsidRPr="00446C78">
        <w:rPr>
          <w:b/>
          <w:bCs/>
          <w:color w:val="4F81BD" w:themeColor="accent1"/>
          <w:u w:val="single"/>
        </w:rPr>
        <w:lastRenderedPageBreak/>
        <w:t>E</w:t>
      </w:r>
      <w:r w:rsidR="00F02BED" w:rsidRPr="00446C78">
        <w:rPr>
          <w:b/>
          <w:bCs/>
          <w:color w:val="4F81BD" w:themeColor="accent1"/>
          <w:u w:val="single"/>
        </w:rPr>
        <w:t>legir clonar disco o partición</w:t>
      </w:r>
    </w:p>
    <w:p w14:paraId="7B4D3198" w14:textId="33767DA9" w:rsidR="003B6685" w:rsidRDefault="003B6685" w:rsidP="00367D04">
      <w:pPr>
        <w:tabs>
          <w:tab w:val="left" w:pos="1811"/>
        </w:tabs>
        <w:jc w:val="center"/>
        <w:rPr>
          <w:b/>
          <w:bCs/>
          <w:u w:val="single"/>
        </w:rPr>
      </w:pPr>
      <w:r w:rsidRPr="003B6685">
        <w:rPr>
          <w:b/>
          <w:bCs/>
          <w:noProof/>
          <w:u w:val="single"/>
        </w:rPr>
        <w:drawing>
          <wp:inline distT="0" distB="0" distL="0" distR="0" wp14:anchorId="0681D40F" wp14:editId="39FDDAB6">
            <wp:extent cx="5400040" cy="4020185"/>
            <wp:effectExtent l="0" t="0" r="0" b="0"/>
            <wp:docPr id="13" name="Imagen 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10;&#10;Descripción generada automáticamente"/>
                    <pic:cNvPicPr/>
                  </pic:nvPicPr>
                  <pic:blipFill>
                    <a:blip r:embed="rId16"/>
                    <a:stretch>
                      <a:fillRect/>
                    </a:stretch>
                  </pic:blipFill>
                  <pic:spPr>
                    <a:xfrm>
                      <a:off x="0" y="0"/>
                      <a:ext cx="5400040" cy="4020185"/>
                    </a:xfrm>
                    <a:prstGeom prst="rect">
                      <a:avLst/>
                    </a:prstGeom>
                  </pic:spPr>
                </pic:pic>
              </a:graphicData>
            </a:graphic>
          </wp:inline>
        </w:drawing>
      </w:r>
    </w:p>
    <w:p w14:paraId="63BF8BE4" w14:textId="5922AEAD" w:rsidR="00892557" w:rsidRPr="00446C78" w:rsidRDefault="007A5F16" w:rsidP="00367D04">
      <w:pPr>
        <w:tabs>
          <w:tab w:val="left" w:pos="1811"/>
        </w:tabs>
        <w:jc w:val="center"/>
        <w:rPr>
          <w:b/>
          <w:bCs/>
          <w:color w:val="4F81BD" w:themeColor="accent1"/>
          <w:u w:val="single"/>
        </w:rPr>
      </w:pPr>
      <w:r w:rsidRPr="00446C78">
        <w:rPr>
          <w:b/>
          <w:bCs/>
          <w:color w:val="4F81BD" w:themeColor="accent1"/>
          <w:u w:val="single"/>
        </w:rPr>
        <w:t>Poner nombre a la imagen</w:t>
      </w:r>
    </w:p>
    <w:p w14:paraId="22940FB8" w14:textId="39B7EA79" w:rsidR="007A5F16" w:rsidRDefault="007A5F16" w:rsidP="00367D04">
      <w:pPr>
        <w:tabs>
          <w:tab w:val="left" w:pos="1811"/>
        </w:tabs>
        <w:jc w:val="center"/>
        <w:rPr>
          <w:b/>
          <w:bCs/>
          <w:u w:val="single"/>
        </w:rPr>
      </w:pPr>
      <w:r w:rsidRPr="007A5F16">
        <w:rPr>
          <w:b/>
          <w:bCs/>
          <w:noProof/>
          <w:u w:val="single"/>
        </w:rPr>
        <w:drawing>
          <wp:inline distT="0" distB="0" distL="0" distR="0" wp14:anchorId="784FFB61" wp14:editId="4FF9B595">
            <wp:extent cx="4556098" cy="3387607"/>
            <wp:effectExtent l="0" t="0" r="0" b="3810"/>
            <wp:docPr id="14" name="Imagen 1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10;&#10;Descripción generada automáticamente"/>
                    <pic:cNvPicPr/>
                  </pic:nvPicPr>
                  <pic:blipFill>
                    <a:blip r:embed="rId17"/>
                    <a:stretch>
                      <a:fillRect/>
                    </a:stretch>
                  </pic:blipFill>
                  <pic:spPr>
                    <a:xfrm>
                      <a:off x="0" y="0"/>
                      <a:ext cx="4559255" cy="3389954"/>
                    </a:xfrm>
                    <a:prstGeom prst="rect">
                      <a:avLst/>
                    </a:prstGeom>
                  </pic:spPr>
                </pic:pic>
              </a:graphicData>
            </a:graphic>
          </wp:inline>
        </w:drawing>
      </w:r>
    </w:p>
    <w:p w14:paraId="5FAAF986" w14:textId="77777777" w:rsidR="00F02BED" w:rsidRPr="00F02BED" w:rsidRDefault="00F02BED" w:rsidP="00367D04">
      <w:pPr>
        <w:tabs>
          <w:tab w:val="left" w:pos="1811"/>
        </w:tabs>
        <w:jc w:val="center"/>
        <w:rPr>
          <w:b/>
          <w:bCs/>
        </w:rPr>
      </w:pPr>
    </w:p>
    <w:p w14:paraId="5C42697B" w14:textId="0FC86981" w:rsidR="007A5F16" w:rsidRPr="00446C78" w:rsidRDefault="007A5F16" w:rsidP="00367D04">
      <w:pPr>
        <w:tabs>
          <w:tab w:val="left" w:pos="1811"/>
        </w:tabs>
        <w:jc w:val="center"/>
        <w:rPr>
          <w:b/>
          <w:bCs/>
          <w:color w:val="4F81BD" w:themeColor="accent1"/>
          <w:u w:val="single"/>
        </w:rPr>
      </w:pPr>
      <w:r w:rsidRPr="00446C78">
        <w:rPr>
          <w:b/>
          <w:bCs/>
          <w:color w:val="4F81BD" w:themeColor="accent1"/>
          <w:u w:val="single"/>
        </w:rPr>
        <w:lastRenderedPageBreak/>
        <w:t>Seleccionar disco/partición</w:t>
      </w:r>
      <w:r w:rsidR="00F02BED" w:rsidRPr="00446C78">
        <w:rPr>
          <w:b/>
          <w:bCs/>
          <w:color w:val="4F81BD" w:themeColor="accent1"/>
          <w:u w:val="single"/>
        </w:rPr>
        <w:t xml:space="preserve"> para crear la imagen</w:t>
      </w:r>
    </w:p>
    <w:p w14:paraId="168425ED" w14:textId="5F84A507" w:rsidR="00F02BED" w:rsidRDefault="00F02BED" w:rsidP="00367D04">
      <w:pPr>
        <w:tabs>
          <w:tab w:val="left" w:pos="1811"/>
        </w:tabs>
        <w:jc w:val="center"/>
        <w:rPr>
          <w:b/>
          <w:bCs/>
          <w:u w:val="single"/>
        </w:rPr>
      </w:pPr>
      <w:r w:rsidRPr="00F02BED">
        <w:rPr>
          <w:b/>
          <w:bCs/>
          <w:noProof/>
          <w:u w:val="single"/>
        </w:rPr>
        <w:drawing>
          <wp:inline distT="0" distB="0" distL="0" distR="0" wp14:anchorId="64FD0FBD" wp14:editId="153EFCC1">
            <wp:extent cx="5400040" cy="4233545"/>
            <wp:effectExtent l="0" t="0" r="0" b="0"/>
            <wp:docPr id="15" name="Imagen 1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10;&#10;Descripción generada automáticamente"/>
                    <pic:cNvPicPr/>
                  </pic:nvPicPr>
                  <pic:blipFill>
                    <a:blip r:embed="rId18"/>
                    <a:stretch>
                      <a:fillRect/>
                    </a:stretch>
                  </pic:blipFill>
                  <pic:spPr>
                    <a:xfrm>
                      <a:off x="0" y="0"/>
                      <a:ext cx="5400040" cy="4233545"/>
                    </a:xfrm>
                    <a:prstGeom prst="rect">
                      <a:avLst/>
                    </a:prstGeom>
                  </pic:spPr>
                </pic:pic>
              </a:graphicData>
            </a:graphic>
          </wp:inline>
        </w:drawing>
      </w:r>
    </w:p>
    <w:p w14:paraId="7EBBDD26" w14:textId="4B02BC32" w:rsidR="00AC22B6" w:rsidRPr="00446C78" w:rsidRDefault="00AC22B6" w:rsidP="00367D04">
      <w:pPr>
        <w:tabs>
          <w:tab w:val="left" w:pos="1811"/>
        </w:tabs>
        <w:jc w:val="center"/>
        <w:rPr>
          <w:b/>
          <w:bCs/>
          <w:color w:val="4F81BD" w:themeColor="accent1"/>
          <w:u w:val="single"/>
        </w:rPr>
      </w:pPr>
      <w:r w:rsidRPr="00446C78">
        <w:rPr>
          <w:b/>
          <w:bCs/>
          <w:color w:val="4F81BD" w:themeColor="accent1"/>
          <w:u w:val="single"/>
        </w:rPr>
        <w:t>Esperar a que haga la imagen</w:t>
      </w:r>
    </w:p>
    <w:p w14:paraId="42FAAE32" w14:textId="67EBDF2E" w:rsidR="00AC22B6" w:rsidRDefault="00AC22B6" w:rsidP="00367D04">
      <w:pPr>
        <w:tabs>
          <w:tab w:val="left" w:pos="1811"/>
        </w:tabs>
        <w:jc w:val="center"/>
        <w:rPr>
          <w:b/>
          <w:bCs/>
        </w:rPr>
      </w:pPr>
      <w:r w:rsidRPr="00AC22B6">
        <w:rPr>
          <w:b/>
          <w:bCs/>
          <w:noProof/>
          <w:u w:val="single"/>
        </w:rPr>
        <w:drawing>
          <wp:inline distT="0" distB="0" distL="0" distR="0" wp14:anchorId="0D117931" wp14:editId="334E8FB5">
            <wp:extent cx="4151152" cy="3164619"/>
            <wp:effectExtent l="0" t="0" r="1905" b="0"/>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a:blip r:embed="rId19"/>
                    <a:stretch>
                      <a:fillRect/>
                    </a:stretch>
                  </pic:blipFill>
                  <pic:spPr>
                    <a:xfrm>
                      <a:off x="0" y="0"/>
                      <a:ext cx="4159071" cy="3170656"/>
                    </a:xfrm>
                    <a:prstGeom prst="rect">
                      <a:avLst/>
                    </a:prstGeom>
                  </pic:spPr>
                </pic:pic>
              </a:graphicData>
            </a:graphic>
          </wp:inline>
        </w:drawing>
      </w:r>
    </w:p>
    <w:p w14:paraId="5EDDCC0A" w14:textId="77777777" w:rsidR="00AC22B6" w:rsidRPr="00AC22B6" w:rsidRDefault="00AC22B6" w:rsidP="00367D04">
      <w:pPr>
        <w:tabs>
          <w:tab w:val="left" w:pos="1811"/>
        </w:tabs>
        <w:jc w:val="center"/>
        <w:rPr>
          <w:b/>
          <w:bCs/>
          <w:u w:val="single"/>
        </w:rPr>
      </w:pPr>
    </w:p>
    <w:p w14:paraId="6D65A5F3" w14:textId="1E8CE9BB" w:rsidR="000D2B8B" w:rsidRPr="00E41192" w:rsidRDefault="000D2B8B" w:rsidP="00070336">
      <w:pPr>
        <w:tabs>
          <w:tab w:val="left" w:pos="1811"/>
        </w:tabs>
        <w:jc w:val="both"/>
        <w:rPr>
          <w:b/>
          <w:bCs/>
        </w:rPr>
      </w:pPr>
      <w:r w:rsidRPr="00E41192">
        <w:rPr>
          <w:b/>
          <w:bCs/>
        </w:rPr>
        <w:lastRenderedPageBreak/>
        <w:t>Programación de copias de seguridad periódicas</w:t>
      </w:r>
      <w:r w:rsidR="00AA5B3A">
        <w:rPr>
          <w:b/>
          <w:bCs/>
        </w:rPr>
        <w:t xml:space="preserve"> (3 pt)</w:t>
      </w:r>
      <w:r w:rsidR="00E41192">
        <w:rPr>
          <w:b/>
          <w:bCs/>
        </w:rPr>
        <w:t>:</w:t>
      </w:r>
    </w:p>
    <w:p w14:paraId="2E22E078" w14:textId="64246101" w:rsidR="00E41192" w:rsidRDefault="000D2B8B" w:rsidP="00070336">
      <w:pPr>
        <w:tabs>
          <w:tab w:val="left" w:pos="1811"/>
        </w:tabs>
        <w:jc w:val="both"/>
      </w:pPr>
      <w:r>
        <w:t xml:space="preserve">Utilizando una herramienta de creación de copias de seguridad, programa la realización de copias de seguridad periódicas, en las que se incluyan los datos de los perfiles de todos los usuarios locales del sistema y programa la realización de </w:t>
      </w:r>
      <w:proofErr w:type="gramStart"/>
      <w:r>
        <w:t>la misma</w:t>
      </w:r>
      <w:proofErr w:type="gramEnd"/>
      <w:r>
        <w:t xml:space="preserve"> para que se realice</w:t>
      </w:r>
      <w:r w:rsidR="00DE220D">
        <w:t xml:space="preserve"> de forma semanal</w:t>
      </w:r>
      <w:r>
        <w:t xml:space="preserve"> todos los </w:t>
      </w:r>
      <w:r w:rsidR="00DE220D">
        <w:t>sábados a las 3:00 a.m. horas.</w:t>
      </w:r>
    </w:p>
    <w:p w14:paraId="62AA43B8" w14:textId="52D6B559" w:rsidR="00BF1939" w:rsidRDefault="00A731AA" w:rsidP="0001798C">
      <w:pPr>
        <w:tabs>
          <w:tab w:val="left" w:pos="1811"/>
        </w:tabs>
        <w:jc w:val="center"/>
      </w:pPr>
      <w:r w:rsidRPr="00A731AA">
        <w:rPr>
          <w:noProof/>
        </w:rPr>
        <w:drawing>
          <wp:inline distT="0" distB="0" distL="0" distR="0" wp14:anchorId="11F7EC87" wp14:editId="08AA7A3C">
            <wp:extent cx="4922616" cy="3737113"/>
            <wp:effectExtent l="0" t="0" r="0" b="0"/>
            <wp:docPr id="18" name="Imagen 1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 Aplicación&#10;&#10;Descripción generada automáticamente"/>
                    <pic:cNvPicPr/>
                  </pic:nvPicPr>
                  <pic:blipFill>
                    <a:blip r:embed="rId20"/>
                    <a:stretch>
                      <a:fillRect/>
                    </a:stretch>
                  </pic:blipFill>
                  <pic:spPr>
                    <a:xfrm>
                      <a:off x="0" y="0"/>
                      <a:ext cx="4927489" cy="3740812"/>
                    </a:xfrm>
                    <a:prstGeom prst="rect">
                      <a:avLst/>
                    </a:prstGeom>
                  </pic:spPr>
                </pic:pic>
              </a:graphicData>
            </a:graphic>
          </wp:inline>
        </w:drawing>
      </w:r>
    </w:p>
    <w:p w14:paraId="2467FB31" w14:textId="0F2009DF" w:rsidR="00BF1939" w:rsidRDefault="0001798C" w:rsidP="0001798C">
      <w:pPr>
        <w:tabs>
          <w:tab w:val="left" w:pos="1811"/>
        </w:tabs>
        <w:jc w:val="center"/>
      </w:pPr>
      <w:r w:rsidRPr="0001798C">
        <w:rPr>
          <w:noProof/>
        </w:rPr>
        <w:drawing>
          <wp:inline distT="0" distB="0" distL="0" distR="0" wp14:anchorId="2DAF2FDE" wp14:editId="434C2D48">
            <wp:extent cx="4132090" cy="3188473"/>
            <wp:effectExtent l="0" t="0" r="1905" b="0"/>
            <wp:docPr id="19" name="Imagen 1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 Correo electrónico&#10;&#10;Descripción generada automáticamente"/>
                    <pic:cNvPicPr/>
                  </pic:nvPicPr>
                  <pic:blipFill>
                    <a:blip r:embed="rId21"/>
                    <a:stretch>
                      <a:fillRect/>
                    </a:stretch>
                  </pic:blipFill>
                  <pic:spPr>
                    <a:xfrm>
                      <a:off x="0" y="0"/>
                      <a:ext cx="4137664" cy="3192774"/>
                    </a:xfrm>
                    <a:prstGeom prst="rect">
                      <a:avLst/>
                    </a:prstGeom>
                  </pic:spPr>
                </pic:pic>
              </a:graphicData>
            </a:graphic>
          </wp:inline>
        </w:drawing>
      </w:r>
    </w:p>
    <w:p w14:paraId="5B275AB8" w14:textId="77777777" w:rsidR="0001798C" w:rsidRDefault="0001798C" w:rsidP="0001798C">
      <w:pPr>
        <w:tabs>
          <w:tab w:val="left" w:pos="1811"/>
        </w:tabs>
        <w:jc w:val="center"/>
      </w:pPr>
    </w:p>
    <w:p w14:paraId="2C2F44C3" w14:textId="4F43058D" w:rsidR="00E41192" w:rsidRPr="00E41192" w:rsidRDefault="00E41192" w:rsidP="00B038E1">
      <w:pPr>
        <w:tabs>
          <w:tab w:val="left" w:pos="1811"/>
        </w:tabs>
        <w:jc w:val="both"/>
        <w:rPr>
          <w:b/>
          <w:bCs/>
        </w:rPr>
      </w:pPr>
      <w:r w:rsidRPr="00E41192">
        <w:rPr>
          <w:b/>
          <w:bCs/>
        </w:rPr>
        <w:lastRenderedPageBreak/>
        <w:t>Punto de restauración</w:t>
      </w:r>
      <w:r w:rsidR="00AA5B3A">
        <w:rPr>
          <w:b/>
          <w:bCs/>
        </w:rPr>
        <w:t xml:space="preserve"> (1 pt)</w:t>
      </w:r>
      <w:r w:rsidRPr="00E41192">
        <w:rPr>
          <w:b/>
          <w:bCs/>
        </w:rPr>
        <w:t>:</w:t>
      </w:r>
    </w:p>
    <w:p w14:paraId="66E8F855" w14:textId="36DB0D78" w:rsidR="00C454FB" w:rsidRDefault="00C454FB" w:rsidP="00B038E1">
      <w:pPr>
        <w:tabs>
          <w:tab w:val="left" w:pos="1811"/>
        </w:tabs>
        <w:jc w:val="both"/>
      </w:pPr>
      <w:r>
        <w:t xml:space="preserve">Crea un punto de restauración, llamado: </w:t>
      </w:r>
      <w:r w:rsidR="004958E1">
        <w:t>apellido_P5_UT3 (sustituye apellido por tu apellido)</w:t>
      </w:r>
      <w:r>
        <w:t xml:space="preserve"> (si la MV es Linux en ese caso crea una instantánea del estado actual de la MV</w:t>
      </w:r>
      <w:r w:rsidR="004958E1">
        <w:t>, llamada: apellido_P5_UT3 (sustituye apellido por tu apellido)</w:t>
      </w:r>
    </w:p>
    <w:p w14:paraId="0CA08BBD" w14:textId="747429E1" w:rsidR="00F5413F" w:rsidRDefault="00F5413F" w:rsidP="00F5413F">
      <w:pPr>
        <w:tabs>
          <w:tab w:val="left" w:pos="1811"/>
        </w:tabs>
        <w:jc w:val="center"/>
      </w:pPr>
      <w:r w:rsidRPr="00F5413F">
        <w:rPr>
          <w:noProof/>
        </w:rPr>
        <w:drawing>
          <wp:inline distT="0" distB="0" distL="0" distR="0" wp14:anchorId="5FB8AF82" wp14:editId="63259201">
            <wp:extent cx="2279893" cy="2623931"/>
            <wp:effectExtent l="0" t="0" r="6350" b="5080"/>
            <wp:docPr id="20" name="Imagen 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10;&#10;Descripción generada automáticamente"/>
                    <pic:cNvPicPr/>
                  </pic:nvPicPr>
                  <pic:blipFill>
                    <a:blip r:embed="rId22"/>
                    <a:stretch>
                      <a:fillRect/>
                    </a:stretch>
                  </pic:blipFill>
                  <pic:spPr>
                    <a:xfrm>
                      <a:off x="0" y="0"/>
                      <a:ext cx="2281833" cy="2626164"/>
                    </a:xfrm>
                    <a:prstGeom prst="rect">
                      <a:avLst/>
                    </a:prstGeom>
                  </pic:spPr>
                </pic:pic>
              </a:graphicData>
            </a:graphic>
          </wp:inline>
        </w:drawing>
      </w:r>
    </w:p>
    <w:p w14:paraId="2777868A" w14:textId="5FCD8F88" w:rsidR="00621183" w:rsidRPr="00446C78" w:rsidRDefault="00A00C5B" w:rsidP="00F5413F">
      <w:pPr>
        <w:tabs>
          <w:tab w:val="left" w:pos="1811"/>
        </w:tabs>
        <w:jc w:val="center"/>
        <w:rPr>
          <w:b/>
          <w:bCs/>
          <w:color w:val="4F81BD" w:themeColor="accent1"/>
          <w:u w:val="single"/>
        </w:rPr>
      </w:pPr>
      <w:r w:rsidRPr="00446C78">
        <w:rPr>
          <w:b/>
          <w:bCs/>
          <w:color w:val="4F81BD" w:themeColor="accent1"/>
          <w:u w:val="single"/>
        </w:rPr>
        <w:t>Comprobación</w:t>
      </w:r>
      <w:r w:rsidR="00621183" w:rsidRPr="00446C78">
        <w:rPr>
          <w:b/>
          <w:bCs/>
          <w:color w:val="4F81BD" w:themeColor="accent1"/>
          <w:u w:val="single"/>
        </w:rPr>
        <w:t xml:space="preserve"> </w:t>
      </w:r>
      <w:r w:rsidRPr="00446C78">
        <w:rPr>
          <w:b/>
          <w:bCs/>
          <w:color w:val="4F81BD" w:themeColor="accent1"/>
          <w:u w:val="single"/>
        </w:rPr>
        <w:t>de que se ha creado bien</w:t>
      </w:r>
    </w:p>
    <w:p w14:paraId="6C082E8B" w14:textId="560569BF" w:rsidR="00A00C5B" w:rsidRPr="00A00C5B" w:rsidRDefault="00A00C5B" w:rsidP="00F5413F">
      <w:pPr>
        <w:tabs>
          <w:tab w:val="left" w:pos="1811"/>
        </w:tabs>
        <w:jc w:val="center"/>
        <w:rPr>
          <w:b/>
          <w:bCs/>
          <w:u w:val="single"/>
        </w:rPr>
      </w:pPr>
      <w:r w:rsidRPr="00A00C5B">
        <w:rPr>
          <w:b/>
          <w:bCs/>
          <w:noProof/>
          <w:u w:val="single"/>
        </w:rPr>
        <w:drawing>
          <wp:inline distT="0" distB="0" distL="0" distR="0" wp14:anchorId="28B6B48E" wp14:editId="291F9139">
            <wp:extent cx="3312754" cy="2512613"/>
            <wp:effectExtent l="0" t="0" r="2540" b="2540"/>
            <wp:docPr id="21" name="Imagen 2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10;&#10;Descripción generada automáticamente"/>
                    <pic:cNvPicPr/>
                  </pic:nvPicPr>
                  <pic:blipFill>
                    <a:blip r:embed="rId23"/>
                    <a:stretch>
                      <a:fillRect/>
                    </a:stretch>
                  </pic:blipFill>
                  <pic:spPr>
                    <a:xfrm>
                      <a:off x="0" y="0"/>
                      <a:ext cx="3320151" cy="2518223"/>
                    </a:xfrm>
                    <a:prstGeom prst="rect">
                      <a:avLst/>
                    </a:prstGeom>
                  </pic:spPr>
                </pic:pic>
              </a:graphicData>
            </a:graphic>
          </wp:inline>
        </w:drawing>
      </w:r>
    </w:p>
    <w:p w14:paraId="139B1EDF" w14:textId="253D850E" w:rsidR="00B7608C" w:rsidRPr="00E41192" w:rsidRDefault="00B7608C" w:rsidP="00B038E1">
      <w:pPr>
        <w:tabs>
          <w:tab w:val="left" w:pos="1811"/>
        </w:tabs>
        <w:jc w:val="both"/>
        <w:rPr>
          <w:b/>
          <w:bCs/>
          <w:u w:val="single"/>
        </w:rPr>
      </w:pPr>
      <w:r w:rsidRPr="00E41192">
        <w:rPr>
          <w:b/>
          <w:bCs/>
          <w:u w:val="single"/>
        </w:rPr>
        <w:t xml:space="preserve">Ejercicio </w:t>
      </w:r>
      <w:r>
        <w:rPr>
          <w:b/>
          <w:bCs/>
          <w:u w:val="single"/>
        </w:rPr>
        <w:t>2</w:t>
      </w:r>
      <w:r w:rsidRPr="00E41192">
        <w:rPr>
          <w:b/>
          <w:bCs/>
          <w:u w:val="single"/>
        </w:rPr>
        <w:t xml:space="preserve"> (RA3-</w:t>
      </w:r>
      <w:r>
        <w:rPr>
          <w:b/>
          <w:bCs/>
          <w:u w:val="single"/>
        </w:rPr>
        <w:t>g</w:t>
      </w:r>
      <w:r w:rsidRPr="00E41192">
        <w:rPr>
          <w:b/>
          <w:bCs/>
          <w:u w:val="single"/>
        </w:rPr>
        <w:t xml:space="preserve">): </w:t>
      </w:r>
      <w:r>
        <w:rPr>
          <w:b/>
          <w:bCs/>
        </w:rPr>
        <w:t>Automatización de tareas.</w:t>
      </w:r>
    </w:p>
    <w:p w14:paraId="7FFE7A60" w14:textId="52B5BA96" w:rsidR="00B7608C" w:rsidRDefault="00B7608C" w:rsidP="00B038E1">
      <w:pPr>
        <w:tabs>
          <w:tab w:val="left" w:pos="1811"/>
        </w:tabs>
        <w:jc w:val="both"/>
      </w:pPr>
      <w:r w:rsidRPr="00B7608C">
        <w:rPr>
          <w:b/>
          <w:bCs/>
        </w:rPr>
        <w:t>Windows</w:t>
      </w:r>
      <w:r w:rsidR="00AA5B3A">
        <w:rPr>
          <w:b/>
          <w:bCs/>
        </w:rPr>
        <w:t xml:space="preserve"> (6 pt)</w:t>
      </w:r>
      <w:r w:rsidRPr="00B7608C">
        <w:rPr>
          <w:b/>
          <w:bCs/>
        </w:rPr>
        <w:t>:</w:t>
      </w:r>
      <w:r>
        <w:t xml:space="preserve"> </w:t>
      </w:r>
    </w:p>
    <w:p w14:paraId="502C2DA2" w14:textId="55F048E3" w:rsidR="00AB4409" w:rsidRDefault="004958E1" w:rsidP="00B038E1">
      <w:pPr>
        <w:tabs>
          <w:tab w:val="left" w:pos="1811"/>
        </w:tabs>
        <w:jc w:val="both"/>
      </w:pPr>
      <w:r>
        <w:t>Disponemos de una MV la cuál realiza funciones de servidor web. Configura la automatización de tareas de Windows para que cuando inicie sesión cualquier usuario en el equipo, automáticamente se inicie esta MV. (puedes simularlo arrancando la MV que has utilizado para realizar esta práctica)</w:t>
      </w:r>
    </w:p>
    <w:p w14:paraId="7E291F67" w14:textId="37CCE122" w:rsidR="00482CD0" w:rsidRDefault="00482CD0" w:rsidP="00B7608C">
      <w:pPr>
        <w:tabs>
          <w:tab w:val="left" w:pos="1811"/>
        </w:tabs>
      </w:pPr>
    </w:p>
    <w:p w14:paraId="171CD1F4" w14:textId="1587C0FF" w:rsidR="005C616F" w:rsidRDefault="005C616F" w:rsidP="00B7608C">
      <w:pPr>
        <w:tabs>
          <w:tab w:val="left" w:pos="1811"/>
        </w:tabs>
      </w:pPr>
    </w:p>
    <w:p w14:paraId="08FE9C1A" w14:textId="56A1A736" w:rsidR="00554640" w:rsidRDefault="0006155D" w:rsidP="00B7608C">
      <w:pPr>
        <w:tabs>
          <w:tab w:val="left" w:pos="1811"/>
        </w:tabs>
        <w:rPr>
          <w:u w:val="single"/>
        </w:rPr>
      </w:pPr>
      <w:r w:rsidRPr="0006155D">
        <w:rPr>
          <w:noProof/>
          <w:u w:val="single"/>
        </w:rPr>
        <w:drawing>
          <wp:inline distT="0" distB="0" distL="0" distR="0" wp14:anchorId="12989FFB" wp14:editId="2E86A790">
            <wp:extent cx="5400040" cy="3810635"/>
            <wp:effectExtent l="0" t="0" r="0" b="0"/>
            <wp:docPr id="11" name="Imagen 1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10;&#10;Descripción generada automáticamente"/>
                    <pic:cNvPicPr/>
                  </pic:nvPicPr>
                  <pic:blipFill>
                    <a:blip r:embed="rId24"/>
                    <a:stretch>
                      <a:fillRect/>
                    </a:stretch>
                  </pic:blipFill>
                  <pic:spPr>
                    <a:xfrm>
                      <a:off x="0" y="0"/>
                      <a:ext cx="5400040" cy="3810635"/>
                    </a:xfrm>
                    <a:prstGeom prst="rect">
                      <a:avLst/>
                    </a:prstGeom>
                  </pic:spPr>
                </pic:pic>
              </a:graphicData>
            </a:graphic>
          </wp:inline>
        </w:drawing>
      </w:r>
    </w:p>
    <w:p w14:paraId="67E28577" w14:textId="3F678402" w:rsidR="00B7608C" w:rsidRDefault="00B7608C" w:rsidP="00B038E1">
      <w:pPr>
        <w:tabs>
          <w:tab w:val="left" w:pos="1811"/>
        </w:tabs>
        <w:jc w:val="both"/>
      </w:pPr>
      <w:r w:rsidRPr="00B7608C">
        <w:rPr>
          <w:b/>
          <w:bCs/>
        </w:rPr>
        <w:t>Linux</w:t>
      </w:r>
      <w:r w:rsidR="00AA5B3A">
        <w:rPr>
          <w:b/>
          <w:bCs/>
        </w:rPr>
        <w:t xml:space="preserve"> (4 pt)</w:t>
      </w:r>
      <w:r w:rsidRPr="00B7608C">
        <w:rPr>
          <w:b/>
          <w:bCs/>
        </w:rPr>
        <w:t>:</w:t>
      </w:r>
      <w:r>
        <w:t xml:space="preserve"> </w:t>
      </w:r>
    </w:p>
    <w:p w14:paraId="4A9E4A64" w14:textId="320BB235" w:rsidR="00486B15" w:rsidRDefault="004958E1" w:rsidP="00B038E1">
      <w:pPr>
        <w:tabs>
          <w:tab w:val="left" w:pos="1811"/>
        </w:tabs>
        <w:jc w:val="both"/>
      </w:pPr>
      <w:r>
        <w:t xml:space="preserve">Crea un script en Linux que </w:t>
      </w:r>
      <w:r w:rsidR="00AB4409">
        <w:t>muestre los usuarios conectados en este momento y el uso de disco del usuario actual. El script debe ejecutarse cada 2 horas.</w:t>
      </w:r>
    </w:p>
    <w:p w14:paraId="05C07A7E" w14:textId="2E1002B6" w:rsidR="006203F3" w:rsidRPr="00446C78" w:rsidRDefault="006203F3" w:rsidP="006203F3">
      <w:pPr>
        <w:tabs>
          <w:tab w:val="left" w:pos="1811"/>
        </w:tabs>
        <w:jc w:val="center"/>
        <w:rPr>
          <w:b/>
          <w:bCs/>
          <w:color w:val="4F81BD" w:themeColor="accent1"/>
          <w:u w:val="single"/>
        </w:rPr>
      </w:pPr>
      <w:r w:rsidRPr="00446C78">
        <w:rPr>
          <w:b/>
          <w:bCs/>
          <w:color w:val="4F81BD" w:themeColor="accent1"/>
          <w:u w:val="single"/>
        </w:rPr>
        <w:t>SCRIPT</w:t>
      </w:r>
    </w:p>
    <w:p w14:paraId="5CD464CC" w14:textId="05411065" w:rsidR="00DC58F0" w:rsidRDefault="003D69A3" w:rsidP="00B2174F">
      <w:pPr>
        <w:tabs>
          <w:tab w:val="left" w:pos="1811"/>
        </w:tabs>
        <w:jc w:val="center"/>
      </w:pPr>
      <w:r>
        <w:rPr>
          <w:noProof/>
        </w:rPr>
        <w:drawing>
          <wp:inline distT="0" distB="0" distL="0" distR="0" wp14:anchorId="12FC6419" wp14:editId="4408F3FE">
            <wp:extent cx="3823375" cy="3181350"/>
            <wp:effectExtent l="0" t="0" r="5715" b="0"/>
            <wp:docPr id="22" name="Imagen 2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 Aplicación&#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27927" cy="3185138"/>
                    </a:xfrm>
                    <a:prstGeom prst="rect">
                      <a:avLst/>
                    </a:prstGeom>
                    <a:noFill/>
                    <a:ln>
                      <a:noFill/>
                    </a:ln>
                  </pic:spPr>
                </pic:pic>
              </a:graphicData>
            </a:graphic>
          </wp:inline>
        </w:drawing>
      </w:r>
    </w:p>
    <w:p w14:paraId="6B6AF5D9" w14:textId="4749BFAF" w:rsidR="00552516" w:rsidRPr="00446C78" w:rsidRDefault="006203F3" w:rsidP="006203F3">
      <w:pPr>
        <w:tabs>
          <w:tab w:val="left" w:pos="1811"/>
        </w:tabs>
        <w:jc w:val="center"/>
        <w:rPr>
          <w:b/>
          <w:bCs/>
          <w:color w:val="4F81BD" w:themeColor="accent1"/>
          <w:u w:val="single"/>
        </w:rPr>
      </w:pPr>
      <w:r w:rsidRPr="00446C78">
        <w:rPr>
          <w:b/>
          <w:bCs/>
          <w:color w:val="4F81BD" w:themeColor="accent1"/>
          <w:u w:val="single"/>
        </w:rPr>
        <w:lastRenderedPageBreak/>
        <w:t>CONFIGURACION EN CONTRAB PARA REPETIR CADA DOS HORAS</w:t>
      </w:r>
    </w:p>
    <w:p w14:paraId="734B883E" w14:textId="118E75DE" w:rsidR="006203F3" w:rsidRPr="006203F3" w:rsidRDefault="006203F3" w:rsidP="006203F3">
      <w:pPr>
        <w:tabs>
          <w:tab w:val="left" w:pos="1811"/>
        </w:tabs>
        <w:jc w:val="center"/>
        <w:rPr>
          <w:b/>
          <w:bCs/>
          <w:u w:val="single"/>
        </w:rPr>
      </w:pPr>
      <w:r w:rsidRPr="006203F3">
        <w:rPr>
          <w:b/>
          <w:bCs/>
          <w:u w:val="single"/>
        </w:rPr>
        <w:drawing>
          <wp:inline distT="0" distB="0" distL="0" distR="0" wp14:anchorId="214C760E" wp14:editId="38BC93B2">
            <wp:extent cx="5400040" cy="3558540"/>
            <wp:effectExtent l="0" t="0" r="0" b="3810"/>
            <wp:docPr id="23" name="Imagen 2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Captura de pantalla de un celular&#10;&#10;Descripción generada automáticamente"/>
                    <pic:cNvPicPr/>
                  </pic:nvPicPr>
                  <pic:blipFill>
                    <a:blip r:embed="rId26"/>
                    <a:stretch>
                      <a:fillRect/>
                    </a:stretch>
                  </pic:blipFill>
                  <pic:spPr>
                    <a:xfrm>
                      <a:off x="0" y="0"/>
                      <a:ext cx="5400040" cy="3558540"/>
                    </a:xfrm>
                    <a:prstGeom prst="rect">
                      <a:avLst/>
                    </a:prstGeom>
                  </pic:spPr>
                </pic:pic>
              </a:graphicData>
            </a:graphic>
          </wp:inline>
        </w:drawing>
      </w:r>
    </w:p>
    <w:p w14:paraId="135C67F7" w14:textId="77777777" w:rsidR="005943FD" w:rsidRDefault="005943FD" w:rsidP="00B038E1">
      <w:pPr>
        <w:tabs>
          <w:tab w:val="left" w:pos="1811"/>
        </w:tabs>
        <w:jc w:val="both"/>
        <w:rPr>
          <w:b/>
          <w:bCs/>
          <w:u w:val="single"/>
        </w:rPr>
      </w:pPr>
    </w:p>
    <w:p w14:paraId="23788AD2" w14:textId="77777777" w:rsidR="005943FD" w:rsidRDefault="005943FD" w:rsidP="00B038E1">
      <w:pPr>
        <w:tabs>
          <w:tab w:val="left" w:pos="1811"/>
        </w:tabs>
        <w:jc w:val="both"/>
        <w:rPr>
          <w:b/>
          <w:bCs/>
          <w:u w:val="single"/>
        </w:rPr>
      </w:pPr>
    </w:p>
    <w:p w14:paraId="5B932B05" w14:textId="77777777" w:rsidR="005943FD" w:rsidRDefault="005943FD" w:rsidP="00B038E1">
      <w:pPr>
        <w:tabs>
          <w:tab w:val="left" w:pos="1811"/>
        </w:tabs>
        <w:jc w:val="both"/>
        <w:rPr>
          <w:b/>
          <w:bCs/>
          <w:u w:val="single"/>
        </w:rPr>
      </w:pPr>
    </w:p>
    <w:p w14:paraId="1A9622FA" w14:textId="77777777" w:rsidR="005943FD" w:rsidRDefault="005943FD" w:rsidP="00B038E1">
      <w:pPr>
        <w:tabs>
          <w:tab w:val="left" w:pos="1811"/>
        </w:tabs>
        <w:jc w:val="both"/>
        <w:rPr>
          <w:b/>
          <w:bCs/>
          <w:u w:val="single"/>
        </w:rPr>
      </w:pPr>
    </w:p>
    <w:p w14:paraId="03A4E7FE" w14:textId="77777777" w:rsidR="005943FD" w:rsidRDefault="005943FD" w:rsidP="00B038E1">
      <w:pPr>
        <w:tabs>
          <w:tab w:val="left" w:pos="1811"/>
        </w:tabs>
        <w:jc w:val="both"/>
        <w:rPr>
          <w:b/>
          <w:bCs/>
          <w:u w:val="single"/>
        </w:rPr>
      </w:pPr>
    </w:p>
    <w:p w14:paraId="7912531C" w14:textId="77777777" w:rsidR="005943FD" w:rsidRDefault="005943FD" w:rsidP="00B038E1">
      <w:pPr>
        <w:tabs>
          <w:tab w:val="left" w:pos="1811"/>
        </w:tabs>
        <w:jc w:val="both"/>
        <w:rPr>
          <w:b/>
          <w:bCs/>
          <w:u w:val="single"/>
        </w:rPr>
      </w:pPr>
    </w:p>
    <w:p w14:paraId="7FCCDC80" w14:textId="77777777" w:rsidR="005943FD" w:rsidRDefault="005943FD" w:rsidP="00B038E1">
      <w:pPr>
        <w:tabs>
          <w:tab w:val="left" w:pos="1811"/>
        </w:tabs>
        <w:jc w:val="both"/>
        <w:rPr>
          <w:b/>
          <w:bCs/>
          <w:u w:val="single"/>
        </w:rPr>
      </w:pPr>
    </w:p>
    <w:p w14:paraId="7619A6C2" w14:textId="77777777" w:rsidR="005943FD" w:rsidRDefault="005943FD" w:rsidP="00B038E1">
      <w:pPr>
        <w:tabs>
          <w:tab w:val="left" w:pos="1811"/>
        </w:tabs>
        <w:jc w:val="both"/>
        <w:rPr>
          <w:b/>
          <w:bCs/>
          <w:u w:val="single"/>
        </w:rPr>
      </w:pPr>
    </w:p>
    <w:p w14:paraId="3C11C1DB" w14:textId="77777777" w:rsidR="005943FD" w:rsidRDefault="005943FD" w:rsidP="00B038E1">
      <w:pPr>
        <w:tabs>
          <w:tab w:val="left" w:pos="1811"/>
        </w:tabs>
        <w:jc w:val="both"/>
        <w:rPr>
          <w:b/>
          <w:bCs/>
          <w:u w:val="single"/>
        </w:rPr>
      </w:pPr>
    </w:p>
    <w:p w14:paraId="0429FDC2" w14:textId="77777777" w:rsidR="005943FD" w:rsidRDefault="005943FD" w:rsidP="00B038E1">
      <w:pPr>
        <w:tabs>
          <w:tab w:val="left" w:pos="1811"/>
        </w:tabs>
        <w:jc w:val="both"/>
        <w:rPr>
          <w:b/>
          <w:bCs/>
          <w:u w:val="single"/>
        </w:rPr>
      </w:pPr>
    </w:p>
    <w:p w14:paraId="36E35B37" w14:textId="77777777" w:rsidR="005943FD" w:rsidRDefault="005943FD" w:rsidP="00B038E1">
      <w:pPr>
        <w:tabs>
          <w:tab w:val="left" w:pos="1811"/>
        </w:tabs>
        <w:jc w:val="both"/>
        <w:rPr>
          <w:b/>
          <w:bCs/>
          <w:u w:val="single"/>
        </w:rPr>
      </w:pPr>
    </w:p>
    <w:p w14:paraId="69E5C3FC" w14:textId="77777777" w:rsidR="005943FD" w:rsidRDefault="005943FD" w:rsidP="00B038E1">
      <w:pPr>
        <w:tabs>
          <w:tab w:val="left" w:pos="1811"/>
        </w:tabs>
        <w:jc w:val="both"/>
        <w:rPr>
          <w:b/>
          <w:bCs/>
          <w:u w:val="single"/>
        </w:rPr>
      </w:pPr>
    </w:p>
    <w:p w14:paraId="48C9EAD8" w14:textId="77777777" w:rsidR="005943FD" w:rsidRDefault="005943FD" w:rsidP="00B038E1">
      <w:pPr>
        <w:tabs>
          <w:tab w:val="left" w:pos="1811"/>
        </w:tabs>
        <w:jc w:val="both"/>
        <w:rPr>
          <w:b/>
          <w:bCs/>
          <w:u w:val="single"/>
        </w:rPr>
      </w:pPr>
    </w:p>
    <w:p w14:paraId="001ACF20" w14:textId="77777777" w:rsidR="005943FD" w:rsidRDefault="005943FD" w:rsidP="00B038E1">
      <w:pPr>
        <w:tabs>
          <w:tab w:val="left" w:pos="1811"/>
        </w:tabs>
        <w:jc w:val="both"/>
        <w:rPr>
          <w:b/>
          <w:bCs/>
          <w:u w:val="single"/>
        </w:rPr>
      </w:pPr>
    </w:p>
    <w:p w14:paraId="581758C9" w14:textId="77777777" w:rsidR="005943FD" w:rsidRDefault="005943FD" w:rsidP="00B038E1">
      <w:pPr>
        <w:tabs>
          <w:tab w:val="left" w:pos="1811"/>
        </w:tabs>
        <w:jc w:val="both"/>
        <w:rPr>
          <w:b/>
          <w:bCs/>
          <w:u w:val="single"/>
        </w:rPr>
      </w:pPr>
    </w:p>
    <w:p w14:paraId="303B12A9" w14:textId="1F88A464" w:rsidR="00704ECB" w:rsidRPr="00704ECB" w:rsidRDefault="00704ECB" w:rsidP="00B038E1">
      <w:pPr>
        <w:tabs>
          <w:tab w:val="left" w:pos="1811"/>
        </w:tabs>
        <w:jc w:val="both"/>
        <w:rPr>
          <w:b/>
          <w:bCs/>
          <w:u w:val="single"/>
        </w:rPr>
      </w:pPr>
      <w:r w:rsidRPr="00E41192">
        <w:rPr>
          <w:b/>
          <w:bCs/>
          <w:u w:val="single"/>
        </w:rPr>
        <w:lastRenderedPageBreak/>
        <w:t xml:space="preserve">Ejercicio </w:t>
      </w:r>
      <w:r w:rsidR="00E70544">
        <w:rPr>
          <w:b/>
          <w:bCs/>
          <w:u w:val="single"/>
        </w:rPr>
        <w:t>3</w:t>
      </w:r>
      <w:r w:rsidRPr="00E41192">
        <w:rPr>
          <w:b/>
          <w:bCs/>
          <w:u w:val="single"/>
        </w:rPr>
        <w:t xml:space="preserve"> (RA3-</w:t>
      </w:r>
      <w:r>
        <w:rPr>
          <w:b/>
          <w:bCs/>
          <w:u w:val="single"/>
        </w:rPr>
        <w:t>h</w:t>
      </w:r>
      <w:r w:rsidRPr="00E41192">
        <w:rPr>
          <w:b/>
          <w:bCs/>
          <w:u w:val="single"/>
        </w:rPr>
        <w:t xml:space="preserve">): </w:t>
      </w:r>
      <w:r>
        <w:rPr>
          <w:b/>
          <w:bCs/>
        </w:rPr>
        <w:t>Utilidades.</w:t>
      </w:r>
    </w:p>
    <w:p w14:paraId="20DADF52" w14:textId="42A91446" w:rsidR="00704ECB" w:rsidRPr="00480921" w:rsidRDefault="00704ECB" w:rsidP="00B038E1">
      <w:pPr>
        <w:tabs>
          <w:tab w:val="left" w:pos="1811"/>
        </w:tabs>
        <w:jc w:val="both"/>
        <w:rPr>
          <w:b/>
          <w:bCs/>
        </w:rPr>
      </w:pPr>
      <w:r w:rsidRPr="00480921">
        <w:rPr>
          <w:b/>
          <w:bCs/>
        </w:rPr>
        <w:t>Cifrado</w:t>
      </w:r>
      <w:r w:rsidR="00AA5B3A">
        <w:rPr>
          <w:b/>
          <w:bCs/>
        </w:rPr>
        <w:t xml:space="preserve"> (6 pt)</w:t>
      </w:r>
      <w:r w:rsidRPr="00480921">
        <w:rPr>
          <w:b/>
          <w:bCs/>
        </w:rPr>
        <w:t>:</w:t>
      </w:r>
    </w:p>
    <w:p w14:paraId="0B0DED97" w14:textId="1E0BE1DF" w:rsidR="00486B15" w:rsidRDefault="00486B15" w:rsidP="00B038E1">
      <w:pPr>
        <w:tabs>
          <w:tab w:val="left" w:pos="1811"/>
        </w:tabs>
        <w:jc w:val="both"/>
      </w:pPr>
      <w:r>
        <w:t>Indica algún método que permita cifrar la información almacenada en la carpeta: DATOS_APELLIDO (sustituye apellido por tu primer apellido) del disco usado para la creación de copias de seguridad.</w:t>
      </w:r>
      <w:r w:rsidR="00AA5B3A">
        <w:t xml:space="preserve"> Ilustra el proceso de cifrado y muestra el correcto funcionamiento.</w:t>
      </w:r>
    </w:p>
    <w:p w14:paraId="48E4F26A" w14:textId="4822D8A5" w:rsidR="00925C24" w:rsidRPr="005943FD" w:rsidRDefault="005943FD" w:rsidP="005943FD">
      <w:pPr>
        <w:tabs>
          <w:tab w:val="left" w:pos="1811"/>
        </w:tabs>
        <w:jc w:val="both"/>
        <w:rPr>
          <w:color w:val="4F81BD" w:themeColor="accent1"/>
        </w:rPr>
      </w:pPr>
      <w:r w:rsidRPr="005943FD">
        <w:rPr>
          <w:color w:val="4F81BD" w:themeColor="accent1"/>
        </w:rPr>
        <w:t>Voy a usar la herramienta del propio windows para cifrar carpetas y su contenido.</w:t>
      </w:r>
    </w:p>
    <w:p w14:paraId="4849C917" w14:textId="469EF59C" w:rsidR="00FE6701" w:rsidRDefault="00FE6701" w:rsidP="00FE6701">
      <w:pPr>
        <w:tabs>
          <w:tab w:val="left" w:pos="1811"/>
        </w:tabs>
        <w:jc w:val="center"/>
      </w:pPr>
      <w:r>
        <w:rPr>
          <w:noProof/>
        </w:rPr>
        <w:drawing>
          <wp:inline distT="0" distB="0" distL="0" distR="0" wp14:anchorId="30D223F9" wp14:editId="4D07FDC3">
            <wp:extent cx="4019550" cy="3216492"/>
            <wp:effectExtent l="0" t="0" r="0" b="3175"/>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22688" cy="3219003"/>
                    </a:xfrm>
                    <a:prstGeom prst="rect">
                      <a:avLst/>
                    </a:prstGeom>
                    <a:noFill/>
                    <a:ln>
                      <a:noFill/>
                    </a:ln>
                  </pic:spPr>
                </pic:pic>
              </a:graphicData>
            </a:graphic>
          </wp:inline>
        </w:drawing>
      </w:r>
    </w:p>
    <w:p w14:paraId="5B413E5B" w14:textId="7AE14289" w:rsidR="00FE6701" w:rsidRDefault="006D37C1" w:rsidP="00FE6701">
      <w:pPr>
        <w:tabs>
          <w:tab w:val="left" w:pos="1811"/>
        </w:tabs>
        <w:jc w:val="center"/>
      </w:pPr>
      <w:r>
        <w:rPr>
          <w:noProof/>
        </w:rPr>
        <w:lastRenderedPageBreak/>
        <w:drawing>
          <wp:inline distT="0" distB="0" distL="0" distR="0" wp14:anchorId="2C938115" wp14:editId="6DC00734">
            <wp:extent cx="5400040" cy="4231640"/>
            <wp:effectExtent l="0" t="0" r="0" b="0"/>
            <wp:docPr id="25" name="Imagen 2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4231640"/>
                    </a:xfrm>
                    <a:prstGeom prst="rect">
                      <a:avLst/>
                    </a:prstGeom>
                    <a:noFill/>
                    <a:ln>
                      <a:noFill/>
                    </a:ln>
                  </pic:spPr>
                </pic:pic>
              </a:graphicData>
            </a:graphic>
          </wp:inline>
        </w:drawing>
      </w:r>
    </w:p>
    <w:p w14:paraId="2EC26A4C" w14:textId="17CC073D" w:rsidR="006D37C1" w:rsidRDefault="006D37C1" w:rsidP="00FE6701">
      <w:pPr>
        <w:tabs>
          <w:tab w:val="left" w:pos="1811"/>
        </w:tabs>
        <w:jc w:val="center"/>
      </w:pPr>
      <w:r>
        <w:rPr>
          <w:noProof/>
        </w:rPr>
        <w:drawing>
          <wp:inline distT="0" distB="0" distL="0" distR="0" wp14:anchorId="77D3D152" wp14:editId="52BCED61">
            <wp:extent cx="5400040" cy="4119880"/>
            <wp:effectExtent l="0" t="0" r="0" b="0"/>
            <wp:docPr id="26" name="Imagen 2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4119880"/>
                    </a:xfrm>
                    <a:prstGeom prst="rect">
                      <a:avLst/>
                    </a:prstGeom>
                    <a:noFill/>
                    <a:ln>
                      <a:noFill/>
                    </a:ln>
                  </pic:spPr>
                </pic:pic>
              </a:graphicData>
            </a:graphic>
          </wp:inline>
        </w:drawing>
      </w:r>
    </w:p>
    <w:p w14:paraId="093E63D7" w14:textId="3988D6D1" w:rsidR="00D57711" w:rsidRDefault="00D57711" w:rsidP="00FE6701">
      <w:pPr>
        <w:tabs>
          <w:tab w:val="left" w:pos="1811"/>
        </w:tabs>
        <w:jc w:val="center"/>
      </w:pPr>
    </w:p>
    <w:p w14:paraId="51A5F41B" w14:textId="41BD4F32" w:rsidR="00D57711" w:rsidRDefault="005943FD" w:rsidP="005943FD">
      <w:pPr>
        <w:tabs>
          <w:tab w:val="left" w:pos="1811"/>
        </w:tabs>
        <w:jc w:val="both"/>
        <w:rPr>
          <w:color w:val="4F81BD" w:themeColor="accent1"/>
        </w:rPr>
      </w:pPr>
      <w:r>
        <w:rPr>
          <w:color w:val="4F81BD" w:themeColor="accent1"/>
        </w:rPr>
        <w:lastRenderedPageBreak/>
        <w:t xml:space="preserve">Como se ve los archivos están cifrados, el indicador es un candado </w:t>
      </w:r>
      <w:r w:rsidR="00726E2C">
        <w:rPr>
          <w:color w:val="4F81BD" w:themeColor="accent1"/>
        </w:rPr>
        <w:t>sobre el icono, para probar el cifrado se crea otro usuario no admin para probar que no se tiene acceso al txt de prueba-</w:t>
      </w:r>
    </w:p>
    <w:p w14:paraId="16940875" w14:textId="3184B085" w:rsidR="00726E2C" w:rsidRPr="005943FD" w:rsidRDefault="00446C78" w:rsidP="005943FD">
      <w:pPr>
        <w:tabs>
          <w:tab w:val="left" w:pos="1811"/>
        </w:tabs>
        <w:jc w:val="both"/>
        <w:rPr>
          <w:color w:val="4F81BD" w:themeColor="accent1"/>
        </w:rPr>
      </w:pPr>
      <w:r>
        <w:rPr>
          <w:noProof/>
        </w:rPr>
        <w:drawing>
          <wp:inline distT="0" distB="0" distL="0" distR="0" wp14:anchorId="13A17A50" wp14:editId="0DB94CE0">
            <wp:extent cx="5400040" cy="4093210"/>
            <wp:effectExtent l="0" t="0" r="0" b="2540"/>
            <wp:docPr id="27" name="Imagen 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4093210"/>
                    </a:xfrm>
                    <a:prstGeom prst="rect">
                      <a:avLst/>
                    </a:prstGeom>
                    <a:noFill/>
                    <a:ln>
                      <a:noFill/>
                    </a:ln>
                  </pic:spPr>
                </pic:pic>
              </a:graphicData>
            </a:graphic>
          </wp:inline>
        </w:drawing>
      </w:r>
    </w:p>
    <w:p w14:paraId="7996CBE0" w14:textId="75FD2426" w:rsidR="00486B15" w:rsidRPr="00480921" w:rsidRDefault="00480921" w:rsidP="00B038E1">
      <w:pPr>
        <w:jc w:val="both"/>
        <w:rPr>
          <w:b/>
          <w:bCs/>
        </w:rPr>
      </w:pPr>
      <w:r w:rsidRPr="00480921">
        <w:rPr>
          <w:b/>
          <w:bCs/>
        </w:rPr>
        <w:t>Optimización</w:t>
      </w:r>
      <w:r w:rsidR="00AA5B3A">
        <w:rPr>
          <w:b/>
          <w:bCs/>
        </w:rPr>
        <w:t xml:space="preserve"> (4 pt)</w:t>
      </w:r>
      <w:r w:rsidRPr="00480921">
        <w:rPr>
          <w:b/>
          <w:bCs/>
        </w:rPr>
        <w:t>:</w:t>
      </w:r>
    </w:p>
    <w:p w14:paraId="769A64CA" w14:textId="0C11727C" w:rsidR="00C24AD0" w:rsidRDefault="00486B15" w:rsidP="00B038E1">
      <w:pPr>
        <w:jc w:val="both"/>
      </w:pPr>
      <w:r>
        <w:t>Indica dos aplicaciones una para Windows y otra para Ubuntu que permitan la optimización del sistema: aceleración del inicio, limpieza de archivos temporales, …</w:t>
      </w:r>
    </w:p>
    <w:p w14:paraId="1B9EF2D4" w14:textId="42C985EB" w:rsidR="00C24AD0" w:rsidRPr="00726E2C" w:rsidRDefault="008260BD" w:rsidP="00C24AD0">
      <w:pPr>
        <w:pStyle w:val="Prrafodelista"/>
        <w:numPr>
          <w:ilvl w:val="0"/>
          <w:numId w:val="5"/>
        </w:numPr>
        <w:jc w:val="both"/>
        <w:rPr>
          <w:color w:val="4F81BD" w:themeColor="accent1"/>
        </w:rPr>
      </w:pPr>
      <w:r w:rsidRPr="00726E2C">
        <w:rPr>
          <w:color w:val="4F81BD" w:themeColor="accent1"/>
        </w:rPr>
        <w:t>Windows:</w:t>
      </w:r>
    </w:p>
    <w:p w14:paraId="48236069" w14:textId="67F4697F" w:rsidR="008260BD" w:rsidRPr="00726E2C" w:rsidRDefault="00783A70" w:rsidP="008260BD">
      <w:pPr>
        <w:pStyle w:val="Prrafodelista"/>
        <w:numPr>
          <w:ilvl w:val="1"/>
          <w:numId w:val="5"/>
        </w:numPr>
        <w:jc w:val="both"/>
        <w:rPr>
          <w:color w:val="4F81BD" w:themeColor="accent1"/>
        </w:rPr>
      </w:pPr>
      <w:r w:rsidRPr="00726E2C">
        <w:rPr>
          <w:color w:val="4F81BD" w:themeColor="accent1"/>
        </w:rPr>
        <w:t>Ccleaner</w:t>
      </w:r>
      <w:r w:rsidR="00FB32C1" w:rsidRPr="00726E2C">
        <w:rPr>
          <w:color w:val="4F81BD" w:themeColor="accent1"/>
        </w:rPr>
        <w:t xml:space="preserve"> </w:t>
      </w:r>
      <w:r w:rsidR="005B5CFA" w:rsidRPr="00726E2C">
        <w:rPr>
          <w:color w:val="4F81BD" w:themeColor="accent1"/>
        </w:rPr>
        <w:t>(No recomiendo su uso</w:t>
      </w:r>
      <w:r w:rsidR="009E4D26" w:rsidRPr="00726E2C">
        <w:rPr>
          <w:color w:val="4F81BD" w:themeColor="accent1"/>
        </w:rPr>
        <w:t xml:space="preserve">, porque salieron varias noticias diciendo que </w:t>
      </w:r>
      <w:r w:rsidR="00FB32C1" w:rsidRPr="00726E2C">
        <w:rPr>
          <w:color w:val="4F81BD" w:themeColor="accent1"/>
        </w:rPr>
        <w:t>tenía</w:t>
      </w:r>
      <w:r w:rsidR="009E4D26" w:rsidRPr="00726E2C">
        <w:rPr>
          <w:color w:val="4F81BD" w:themeColor="accent1"/>
        </w:rPr>
        <w:t xml:space="preserve"> malware)</w:t>
      </w:r>
      <w:r w:rsidR="00BC628D" w:rsidRPr="00726E2C">
        <w:rPr>
          <w:color w:val="4F81BD" w:themeColor="accent1"/>
        </w:rPr>
        <w:t>.</w:t>
      </w:r>
    </w:p>
    <w:p w14:paraId="7BEA1617" w14:textId="14FAFE1C" w:rsidR="00BC628D" w:rsidRPr="00726E2C" w:rsidRDefault="00FB32C1" w:rsidP="008260BD">
      <w:pPr>
        <w:pStyle w:val="Prrafodelista"/>
        <w:numPr>
          <w:ilvl w:val="1"/>
          <w:numId w:val="5"/>
        </w:numPr>
        <w:jc w:val="both"/>
        <w:rPr>
          <w:color w:val="4F81BD" w:themeColor="accent1"/>
        </w:rPr>
      </w:pPr>
      <w:r w:rsidRPr="00726E2C">
        <w:rPr>
          <w:color w:val="4F81BD" w:themeColor="accent1"/>
        </w:rPr>
        <w:t xml:space="preserve">Microsoft PC </w:t>
      </w:r>
      <w:r w:rsidR="001C4A94" w:rsidRPr="00726E2C">
        <w:rPr>
          <w:color w:val="4F81BD" w:themeColor="accent1"/>
        </w:rPr>
        <w:t>Manager (</w:t>
      </w:r>
      <w:r w:rsidRPr="00726E2C">
        <w:rPr>
          <w:color w:val="4F81BD" w:themeColor="accent1"/>
        </w:rPr>
        <w:t>Alternativa de Microsoft).</w:t>
      </w:r>
    </w:p>
    <w:p w14:paraId="1ACBDD26" w14:textId="2CEBE8D1" w:rsidR="00FB32C1" w:rsidRPr="00726E2C" w:rsidRDefault="00FB32C1" w:rsidP="00FB32C1">
      <w:pPr>
        <w:pStyle w:val="Prrafodelista"/>
        <w:numPr>
          <w:ilvl w:val="0"/>
          <w:numId w:val="5"/>
        </w:numPr>
        <w:jc w:val="both"/>
        <w:rPr>
          <w:color w:val="4F81BD" w:themeColor="accent1"/>
        </w:rPr>
      </w:pPr>
      <w:r w:rsidRPr="00726E2C">
        <w:rPr>
          <w:color w:val="4F81BD" w:themeColor="accent1"/>
        </w:rPr>
        <w:t>Ubuntu:</w:t>
      </w:r>
    </w:p>
    <w:p w14:paraId="714F6FDE" w14:textId="77F5E211" w:rsidR="00FB32C1" w:rsidRPr="00726E2C" w:rsidRDefault="001C4A94" w:rsidP="00FB32C1">
      <w:pPr>
        <w:pStyle w:val="Prrafodelista"/>
        <w:numPr>
          <w:ilvl w:val="1"/>
          <w:numId w:val="5"/>
        </w:numPr>
        <w:jc w:val="both"/>
        <w:rPr>
          <w:color w:val="4F81BD" w:themeColor="accent1"/>
        </w:rPr>
      </w:pPr>
      <w:r w:rsidRPr="00726E2C">
        <w:rPr>
          <w:color w:val="4F81BD" w:themeColor="accent1"/>
        </w:rPr>
        <w:t>Ubuntu Stracer</w:t>
      </w:r>
    </w:p>
    <w:sectPr w:rsidR="00FB32C1" w:rsidRPr="00726E2C" w:rsidSect="00E5458B">
      <w:headerReference w:type="default" r:id="rId31"/>
      <w:footerReference w:type="default" r:id="rId3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CD6983" w14:textId="77777777" w:rsidR="00921838" w:rsidRDefault="00921838" w:rsidP="002F5C04">
      <w:pPr>
        <w:spacing w:after="0" w:line="240" w:lineRule="auto"/>
      </w:pPr>
      <w:r>
        <w:separator/>
      </w:r>
    </w:p>
  </w:endnote>
  <w:endnote w:type="continuationSeparator" w:id="0">
    <w:p w14:paraId="18E66C84" w14:textId="77777777" w:rsidR="00921838" w:rsidRDefault="00921838" w:rsidP="002F5C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0B0A0" w14:textId="77777777" w:rsidR="002F5C04" w:rsidRDefault="00593420" w:rsidP="00593420">
    <w:pPr>
      <w:pStyle w:val="Encabezado"/>
      <w:jc w:val="center"/>
      <w:rPr>
        <w:i/>
      </w:rPr>
    </w:pPr>
    <w:r w:rsidRPr="002F5C04">
      <w:rPr>
        <w:i/>
      </w:rPr>
      <w:t xml:space="preserve">MÓDULO: </w:t>
    </w:r>
    <w:r w:rsidR="00962E48">
      <w:rPr>
        <w:i/>
      </w:rPr>
      <w:t>SISTEMAS INFORMÁTICOS</w:t>
    </w:r>
    <w:r>
      <w:rPr>
        <w:i/>
      </w:rPr>
      <w:t xml:space="preserve"> (</w:t>
    </w:r>
    <w:r w:rsidR="00962E48">
      <w:rPr>
        <w:i/>
      </w:rPr>
      <w:t>S</w:t>
    </w:r>
    <w:r w:rsidRPr="002F5C04">
      <w:rPr>
        <w:i/>
      </w:rPr>
      <w:t>.I.)</w:t>
    </w:r>
  </w:p>
  <w:p w14:paraId="3324CF34" w14:textId="77777777" w:rsidR="00971AEE" w:rsidRPr="00593420" w:rsidRDefault="00971AEE" w:rsidP="00593420">
    <w:pPr>
      <w:pStyle w:val="Encabezado"/>
      <w:jc w:val="center"/>
    </w:pPr>
    <w:r>
      <w:rPr>
        <w:i/>
      </w:rPr>
      <w:t>Profesor: Roberto Macho González</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B753A9" w14:textId="77777777" w:rsidR="00921838" w:rsidRDefault="00921838" w:rsidP="002F5C04">
      <w:pPr>
        <w:spacing w:after="0" w:line="240" w:lineRule="auto"/>
      </w:pPr>
      <w:r>
        <w:separator/>
      </w:r>
    </w:p>
  </w:footnote>
  <w:footnote w:type="continuationSeparator" w:id="0">
    <w:p w14:paraId="143D6C6A" w14:textId="77777777" w:rsidR="00921838" w:rsidRDefault="00921838" w:rsidP="002F5C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AB8B9" w14:textId="77777777" w:rsidR="002F5C04" w:rsidRDefault="007C6E26" w:rsidP="002F5C04">
    <w:pPr>
      <w:pStyle w:val="Encabezado"/>
      <w:jc w:val="center"/>
      <w:rPr>
        <w:i/>
      </w:rPr>
    </w:pPr>
    <w:r w:rsidRPr="001C6BC0">
      <w:rPr>
        <w:bCs/>
        <w:noProof/>
        <w:sz w:val="20"/>
      </w:rPr>
      <w:drawing>
        <wp:anchor distT="0" distB="0" distL="114300" distR="114300" simplePos="0" relativeHeight="251656704" behindDoc="1" locked="0" layoutInCell="1" allowOverlap="1" wp14:anchorId="164A05D8" wp14:editId="30CEDDB3">
          <wp:simplePos x="0" y="0"/>
          <wp:positionH relativeFrom="column">
            <wp:posOffset>4559300</wp:posOffset>
          </wp:positionH>
          <wp:positionV relativeFrom="paragraph">
            <wp:posOffset>-426085</wp:posOffset>
          </wp:positionV>
          <wp:extent cx="1143000" cy="800100"/>
          <wp:effectExtent l="0" t="0" r="0" b="0"/>
          <wp:wrapThrough wrapText="bothSides">
            <wp:wrapPolygon edited="0">
              <wp:start x="0" y="0"/>
              <wp:lineTo x="0" y="21086"/>
              <wp:lineTo x="21240" y="21086"/>
              <wp:lineTo x="21240" y="0"/>
              <wp:lineTo x="0" y="0"/>
            </wp:wrapPolygon>
          </wp:wrapThrough>
          <wp:docPr id="5" name="Imagen 5" descr="agl_nue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agl_nuev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43000" cy="800100"/>
                  </a:xfrm>
                  <a:prstGeom prst="rect">
                    <a:avLst/>
                  </a:prstGeom>
                  <a:noFill/>
                  <a:ln>
                    <a:noFill/>
                  </a:ln>
                </pic:spPr>
              </pic:pic>
            </a:graphicData>
          </a:graphic>
        </wp:anchor>
      </w:drawing>
    </w:r>
    <w:r w:rsidRPr="001C6BC0">
      <w:rPr>
        <w:bCs/>
        <w:noProof/>
        <w:sz w:val="20"/>
      </w:rPr>
      <w:drawing>
        <wp:anchor distT="0" distB="0" distL="114300" distR="114300" simplePos="0" relativeHeight="251689472" behindDoc="1" locked="0" layoutInCell="1" allowOverlap="1" wp14:anchorId="0B1BF8A4" wp14:editId="4B1E7289">
          <wp:simplePos x="0" y="0"/>
          <wp:positionH relativeFrom="column">
            <wp:posOffset>-482600</wp:posOffset>
          </wp:positionH>
          <wp:positionV relativeFrom="paragraph">
            <wp:posOffset>-349885</wp:posOffset>
          </wp:positionV>
          <wp:extent cx="2209800" cy="685800"/>
          <wp:effectExtent l="0" t="0" r="0" b="0"/>
          <wp:wrapThrough wrapText="bothSides">
            <wp:wrapPolygon edited="0">
              <wp:start x="0" y="0"/>
              <wp:lineTo x="0" y="21000"/>
              <wp:lineTo x="21414" y="21000"/>
              <wp:lineTo x="21414" y="0"/>
              <wp:lineTo x="0" y="0"/>
            </wp:wrapPolygon>
          </wp:wrapThrough>
          <wp:docPr id="6" name="Imagen 6" descr="C:\Users\herranisa\AppData\Local\Temp\Temp1_RV__Logotipo_Consejería (1).zip\Escudos Consejería (pequeñ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Users\herranisa\AppData\Local\Temp\Temp1_RV__Logotipo_Consejería (1).zip\Escudos Consejería (pequeños).bmp"/>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209800" cy="685800"/>
                  </a:xfrm>
                  <a:prstGeom prst="rect">
                    <a:avLst/>
                  </a:prstGeom>
                  <a:noFill/>
                  <a:ln>
                    <a:noFill/>
                  </a:ln>
                </pic:spPr>
              </pic:pic>
            </a:graphicData>
          </a:graphic>
        </wp:anchor>
      </w:drawing>
    </w:r>
  </w:p>
  <w:p w14:paraId="6475D85D" w14:textId="77777777" w:rsidR="00CA6DD7" w:rsidRDefault="00CA6DD7" w:rsidP="002F5C04">
    <w:pPr>
      <w:pStyle w:val="Encabezado"/>
      <w:jc w:val="center"/>
      <w:rPr>
        <w:i/>
      </w:rPr>
    </w:pPr>
  </w:p>
  <w:p w14:paraId="290D6F9E" w14:textId="34BD7D1F" w:rsidR="002F5C04" w:rsidRPr="002F5C04" w:rsidRDefault="002F5C04" w:rsidP="002F5C04">
    <w:pPr>
      <w:pStyle w:val="Encabezado"/>
      <w:jc w:val="center"/>
      <w:rPr>
        <w:i/>
      </w:rPr>
    </w:pPr>
    <w:r>
      <w:rPr>
        <w:i/>
      </w:rPr>
      <w:t>C.F.G.S. Desarrollo de Aplicaciones Multiplat</w:t>
    </w:r>
    <w:r w:rsidR="001965BB">
      <w:rPr>
        <w:i/>
      </w:rPr>
      <w:t>a</w:t>
    </w:r>
    <w:r>
      <w:rPr>
        <w:i/>
      </w:rPr>
      <w:t>forma (D.A.M.)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D36496"/>
    <w:multiLevelType w:val="hybridMultilevel"/>
    <w:tmpl w:val="29D4F16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36F088F"/>
    <w:multiLevelType w:val="hybridMultilevel"/>
    <w:tmpl w:val="53EC0F74"/>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FA765DE"/>
    <w:multiLevelType w:val="hybridMultilevel"/>
    <w:tmpl w:val="B4E42F64"/>
    <w:lvl w:ilvl="0" w:tplc="64A44E1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5BEC373C"/>
    <w:multiLevelType w:val="hybridMultilevel"/>
    <w:tmpl w:val="85BE53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5F1C0065"/>
    <w:multiLevelType w:val="hybridMultilevel"/>
    <w:tmpl w:val="B44C49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999969496">
    <w:abstractNumId w:val="4"/>
  </w:num>
  <w:num w:numId="2" w16cid:durableId="138115465">
    <w:abstractNumId w:val="3"/>
  </w:num>
  <w:num w:numId="3" w16cid:durableId="1818111639">
    <w:abstractNumId w:val="1"/>
  </w:num>
  <w:num w:numId="4" w16cid:durableId="1515806720">
    <w:abstractNumId w:val="2"/>
  </w:num>
  <w:num w:numId="5" w16cid:durableId="15074051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271D"/>
    <w:rsid w:val="00002D09"/>
    <w:rsid w:val="0001798C"/>
    <w:rsid w:val="000572A7"/>
    <w:rsid w:val="0006129F"/>
    <w:rsid w:val="0006155D"/>
    <w:rsid w:val="00062636"/>
    <w:rsid w:val="00070336"/>
    <w:rsid w:val="0008031A"/>
    <w:rsid w:val="000956EC"/>
    <w:rsid w:val="000A43C9"/>
    <w:rsid w:val="000A54DD"/>
    <w:rsid w:val="000D2B8B"/>
    <w:rsid w:val="00102000"/>
    <w:rsid w:val="001120B9"/>
    <w:rsid w:val="0011317F"/>
    <w:rsid w:val="00115138"/>
    <w:rsid w:val="00151722"/>
    <w:rsid w:val="00164695"/>
    <w:rsid w:val="00165465"/>
    <w:rsid w:val="001764EE"/>
    <w:rsid w:val="001965BB"/>
    <w:rsid w:val="00196CA2"/>
    <w:rsid w:val="001B311A"/>
    <w:rsid w:val="001C4A94"/>
    <w:rsid w:val="001D1317"/>
    <w:rsid w:val="001E4B9D"/>
    <w:rsid w:val="00204C7C"/>
    <w:rsid w:val="00207C35"/>
    <w:rsid w:val="0021024C"/>
    <w:rsid w:val="0024070F"/>
    <w:rsid w:val="00297590"/>
    <w:rsid w:val="002A5661"/>
    <w:rsid w:val="002C4FB0"/>
    <w:rsid w:val="002D24BC"/>
    <w:rsid w:val="002F3947"/>
    <w:rsid w:val="002F5B65"/>
    <w:rsid w:val="002F5C04"/>
    <w:rsid w:val="003110A5"/>
    <w:rsid w:val="0031392F"/>
    <w:rsid w:val="00337160"/>
    <w:rsid w:val="00342C1B"/>
    <w:rsid w:val="00367D04"/>
    <w:rsid w:val="003A286F"/>
    <w:rsid w:val="003A2B90"/>
    <w:rsid w:val="003A7B92"/>
    <w:rsid w:val="003B47E0"/>
    <w:rsid w:val="003B6685"/>
    <w:rsid w:val="003D69A3"/>
    <w:rsid w:val="003E0C77"/>
    <w:rsid w:val="003F1F0D"/>
    <w:rsid w:val="004011EE"/>
    <w:rsid w:val="004409B9"/>
    <w:rsid w:val="00446C78"/>
    <w:rsid w:val="00471968"/>
    <w:rsid w:val="00480921"/>
    <w:rsid w:val="00482CD0"/>
    <w:rsid w:val="00484180"/>
    <w:rsid w:val="00486B15"/>
    <w:rsid w:val="004958E1"/>
    <w:rsid w:val="004B10F1"/>
    <w:rsid w:val="004C6521"/>
    <w:rsid w:val="004E41E2"/>
    <w:rsid w:val="00515429"/>
    <w:rsid w:val="0055221F"/>
    <w:rsid w:val="00552516"/>
    <w:rsid w:val="00554640"/>
    <w:rsid w:val="00562736"/>
    <w:rsid w:val="00593420"/>
    <w:rsid w:val="005943FD"/>
    <w:rsid w:val="005B5CFA"/>
    <w:rsid w:val="005B7129"/>
    <w:rsid w:val="005C616F"/>
    <w:rsid w:val="005D19CC"/>
    <w:rsid w:val="005D26DB"/>
    <w:rsid w:val="005E5987"/>
    <w:rsid w:val="005F0EDD"/>
    <w:rsid w:val="006029AF"/>
    <w:rsid w:val="006203F3"/>
    <w:rsid w:val="00621183"/>
    <w:rsid w:val="006441D7"/>
    <w:rsid w:val="00652A01"/>
    <w:rsid w:val="00660308"/>
    <w:rsid w:val="006A5C89"/>
    <w:rsid w:val="006C72D8"/>
    <w:rsid w:val="006D37C1"/>
    <w:rsid w:val="006D47D3"/>
    <w:rsid w:val="00704ECB"/>
    <w:rsid w:val="007162C8"/>
    <w:rsid w:val="0072412D"/>
    <w:rsid w:val="00726E2C"/>
    <w:rsid w:val="00783A70"/>
    <w:rsid w:val="007868F6"/>
    <w:rsid w:val="00786A73"/>
    <w:rsid w:val="0078716D"/>
    <w:rsid w:val="007A402C"/>
    <w:rsid w:val="007A5F16"/>
    <w:rsid w:val="007B0599"/>
    <w:rsid w:val="007C6E26"/>
    <w:rsid w:val="007E3601"/>
    <w:rsid w:val="00803F6D"/>
    <w:rsid w:val="00804914"/>
    <w:rsid w:val="0082539A"/>
    <w:rsid w:val="008260BD"/>
    <w:rsid w:val="0082632B"/>
    <w:rsid w:val="00876401"/>
    <w:rsid w:val="00892557"/>
    <w:rsid w:val="008A5696"/>
    <w:rsid w:val="008A7435"/>
    <w:rsid w:val="008C1919"/>
    <w:rsid w:val="008C70F4"/>
    <w:rsid w:val="008C7A96"/>
    <w:rsid w:val="008D271D"/>
    <w:rsid w:val="008E41CB"/>
    <w:rsid w:val="008F1DB8"/>
    <w:rsid w:val="008F7A82"/>
    <w:rsid w:val="009047FE"/>
    <w:rsid w:val="00905D4A"/>
    <w:rsid w:val="00921838"/>
    <w:rsid w:val="00922BA4"/>
    <w:rsid w:val="00924E69"/>
    <w:rsid w:val="00925C24"/>
    <w:rsid w:val="00942467"/>
    <w:rsid w:val="00945407"/>
    <w:rsid w:val="00947488"/>
    <w:rsid w:val="00962E48"/>
    <w:rsid w:val="00971AEE"/>
    <w:rsid w:val="0097340B"/>
    <w:rsid w:val="0097606F"/>
    <w:rsid w:val="009770DE"/>
    <w:rsid w:val="00997104"/>
    <w:rsid w:val="009978DA"/>
    <w:rsid w:val="009B24E3"/>
    <w:rsid w:val="009B67F0"/>
    <w:rsid w:val="009B789F"/>
    <w:rsid w:val="009D35DC"/>
    <w:rsid w:val="009E4D26"/>
    <w:rsid w:val="00A001B9"/>
    <w:rsid w:val="00A00C5B"/>
    <w:rsid w:val="00A134F3"/>
    <w:rsid w:val="00A22548"/>
    <w:rsid w:val="00A63E3E"/>
    <w:rsid w:val="00A64D76"/>
    <w:rsid w:val="00A731AA"/>
    <w:rsid w:val="00AA5B3A"/>
    <w:rsid w:val="00AB0922"/>
    <w:rsid w:val="00AB4409"/>
    <w:rsid w:val="00AB6EBD"/>
    <w:rsid w:val="00AC22B6"/>
    <w:rsid w:val="00AC79B9"/>
    <w:rsid w:val="00AE488F"/>
    <w:rsid w:val="00B038E1"/>
    <w:rsid w:val="00B10371"/>
    <w:rsid w:val="00B17942"/>
    <w:rsid w:val="00B2174F"/>
    <w:rsid w:val="00B4141C"/>
    <w:rsid w:val="00B425E2"/>
    <w:rsid w:val="00B701F6"/>
    <w:rsid w:val="00B7608C"/>
    <w:rsid w:val="00B91EE5"/>
    <w:rsid w:val="00BA10B2"/>
    <w:rsid w:val="00BC628D"/>
    <w:rsid w:val="00BF1939"/>
    <w:rsid w:val="00C00682"/>
    <w:rsid w:val="00C055C9"/>
    <w:rsid w:val="00C24AD0"/>
    <w:rsid w:val="00C44623"/>
    <w:rsid w:val="00C454FB"/>
    <w:rsid w:val="00C556A0"/>
    <w:rsid w:val="00C81EF1"/>
    <w:rsid w:val="00CA6DD7"/>
    <w:rsid w:val="00CC6793"/>
    <w:rsid w:val="00CD3B06"/>
    <w:rsid w:val="00CF2B79"/>
    <w:rsid w:val="00D03E96"/>
    <w:rsid w:val="00D102C5"/>
    <w:rsid w:val="00D1485E"/>
    <w:rsid w:val="00D31B49"/>
    <w:rsid w:val="00D54C03"/>
    <w:rsid w:val="00D55F78"/>
    <w:rsid w:val="00D57711"/>
    <w:rsid w:val="00D71B12"/>
    <w:rsid w:val="00DC02AB"/>
    <w:rsid w:val="00DC58F0"/>
    <w:rsid w:val="00DD59FE"/>
    <w:rsid w:val="00DE220D"/>
    <w:rsid w:val="00DE3B5F"/>
    <w:rsid w:val="00E23491"/>
    <w:rsid w:val="00E41192"/>
    <w:rsid w:val="00E5458B"/>
    <w:rsid w:val="00E65902"/>
    <w:rsid w:val="00E70544"/>
    <w:rsid w:val="00E73C9A"/>
    <w:rsid w:val="00E84757"/>
    <w:rsid w:val="00E90FE7"/>
    <w:rsid w:val="00EB3394"/>
    <w:rsid w:val="00EE0BB2"/>
    <w:rsid w:val="00EE1AC9"/>
    <w:rsid w:val="00EE4533"/>
    <w:rsid w:val="00F02BED"/>
    <w:rsid w:val="00F053CC"/>
    <w:rsid w:val="00F13C2C"/>
    <w:rsid w:val="00F15288"/>
    <w:rsid w:val="00F21273"/>
    <w:rsid w:val="00F5413F"/>
    <w:rsid w:val="00FB1341"/>
    <w:rsid w:val="00FB32C1"/>
    <w:rsid w:val="00FC6A43"/>
    <w:rsid w:val="00FD5A53"/>
    <w:rsid w:val="00FE670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D01070"/>
  <w15:docId w15:val="{14E5844F-27D1-47BE-BC1E-E926023BFD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458B"/>
  </w:style>
  <w:style w:type="paragraph" w:styleId="Ttulo1">
    <w:name w:val="heading 1"/>
    <w:basedOn w:val="Normal"/>
    <w:next w:val="Normal"/>
    <w:link w:val="Ttulo1Car"/>
    <w:qFormat/>
    <w:rsid w:val="009047FE"/>
    <w:pPr>
      <w:keepNext/>
      <w:spacing w:before="240" w:after="60" w:line="240" w:lineRule="auto"/>
      <w:outlineLvl w:val="0"/>
    </w:pPr>
    <w:rPr>
      <w:rFonts w:ascii="Cambria" w:eastAsia="Times New Roman" w:hAnsi="Cambria" w:cs="Times New Roman"/>
      <w:b/>
      <w:bCs/>
      <w:kern w:val="32"/>
      <w:sz w:val="32"/>
      <w:szCs w:val="32"/>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F5C0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F5C04"/>
  </w:style>
  <w:style w:type="paragraph" w:styleId="Piedepgina">
    <w:name w:val="footer"/>
    <w:basedOn w:val="Normal"/>
    <w:link w:val="PiedepginaCar"/>
    <w:uiPriority w:val="99"/>
    <w:unhideWhenUsed/>
    <w:rsid w:val="002F5C0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F5C04"/>
  </w:style>
  <w:style w:type="paragraph" w:styleId="Textodeglobo">
    <w:name w:val="Balloon Text"/>
    <w:basedOn w:val="Normal"/>
    <w:link w:val="TextodegloboCar"/>
    <w:uiPriority w:val="99"/>
    <w:semiHidden/>
    <w:unhideWhenUsed/>
    <w:rsid w:val="002F5C0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F5C04"/>
    <w:rPr>
      <w:rFonts w:ascii="Tahoma" w:hAnsi="Tahoma" w:cs="Tahoma"/>
      <w:sz w:val="16"/>
      <w:szCs w:val="16"/>
    </w:rPr>
  </w:style>
  <w:style w:type="table" w:styleId="Tablaconcuadrcula">
    <w:name w:val="Table Grid"/>
    <w:basedOn w:val="Tablanormal"/>
    <w:uiPriority w:val="59"/>
    <w:rsid w:val="002F5C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A22548"/>
    <w:pPr>
      <w:ind w:left="720"/>
      <w:contextualSpacing/>
    </w:pPr>
  </w:style>
  <w:style w:type="character" w:customStyle="1" w:styleId="Ttulo1Car">
    <w:name w:val="Título 1 Car"/>
    <w:basedOn w:val="Fuentedeprrafopredeter"/>
    <w:link w:val="Ttulo1"/>
    <w:rsid w:val="009047FE"/>
    <w:rPr>
      <w:rFonts w:ascii="Cambria" w:eastAsia="Times New Roman" w:hAnsi="Cambria" w:cs="Times New Roman"/>
      <w:b/>
      <w:bCs/>
      <w:kern w:val="32"/>
      <w:sz w:val="32"/>
      <w:szCs w:val="32"/>
      <w:lang w:eastAsia="es-ES"/>
    </w:rPr>
  </w:style>
  <w:style w:type="character" w:styleId="Hipervnculo">
    <w:name w:val="Hyperlink"/>
    <w:basedOn w:val="Fuentedeprrafopredeter"/>
    <w:uiPriority w:val="99"/>
    <w:unhideWhenUsed/>
    <w:rsid w:val="007E3601"/>
    <w:rPr>
      <w:color w:val="0000FF" w:themeColor="hyperlink"/>
      <w:u w:val="single"/>
    </w:rPr>
  </w:style>
  <w:style w:type="character" w:styleId="Mencinsinresolver">
    <w:name w:val="Unresolved Mention"/>
    <w:basedOn w:val="Fuentedeprrafopredeter"/>
    <w:uiPriority w:val="99"/>
    <w:semiHidden/>
    <w:unhideWhenUsed/>
    <w:rsid w:val="007E36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5356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2" Type="http://schemas.openxmlformats.org/officeDocument/2006/relationships/image" Target="media/image26.png"/><Relationship Id="rId1" Type="http://schemas.openxmlformats.org/officeDocument/2006/relationships/image" Target="media/image25.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berto\OneDrive%20-%20Educantabria\TRABAJO\CURSO_22-23%20-%20ROBERTO\DAM1T-SI\DAM1_SI_UT_PLANTILLA_ACTIVIDADE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DAM1_SI_UT_PLANTILLA_ACTIVIDADES.dotx</Template>
  <TotalTime>539</TotalTime>
  <Pages>14</Pages>
  <Words>688</Words>
  <Characters>3790</Characters>
  <Application>Microsoft Office Word</Application>
  <DocSecurity>0</DocSecurity>
  <Lines>31</Lines>
  <Paragraphs>8</Paragraphs>
  <ScaleCrop>false</ScaleCrop>
  <HeadingPairs>
    <vt:vector size="2" baseType="variant">
      <vt:variant>
        <vt:lpstr>Título</vt:lpstr>
      </vt:variant>
      <vt:variant>
        <vt:i4>1</vt:i4>
      </vt:variant>
    </vt:vector>
  </HeadingPairs>
  <TitlesOfParts>
    <vt:vector size="1" baseType="lpstr">
      <vt:lpstr/>
    </vt:vector>
  </TitlesOfParts>
  <Company> </Company>
  <LinksUpToDate>false</LinksUpToDate>
  <CharactersWithSpaces>4470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roberto</dc:creator>
  <cp:lastModifiedBy>Albano Díez De Paulino</cp:lastModifiedBy>
  <cp:revision>188</cp:revision>
  <dcterms:created xsi:type="dcterms:W3CDTF">2023-01-31T13:00:00Z</dcterms:created>
  <dcterms:modified xsi:type="dcterms:W3CDTF">2023-02-25T17:04:00Z</dcterms:modified>
</cp:coreProperties>
</file>