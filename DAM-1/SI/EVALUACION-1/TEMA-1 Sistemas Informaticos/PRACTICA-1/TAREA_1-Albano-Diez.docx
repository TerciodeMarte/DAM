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360EE" w14:textId="77777777" w:rsidR="002F5C04" w:rsidRDefault="002F5C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61"/>
        <w:gridCol w:w="491"/>
        <w:gridCol w:w="1304"/>
        <w:gridCol w:w="2977"/>
        <w:gridCol w:w="1793"/>
        <w:gridCol w:w="368"/>
      </w:tblGrid>
      <w:tr w:rsidR="002F5C04" w:rsidRPr="00D71F0E" w14:paraId="3E7C76B8" w14:textId="77777777" w:rsidTr="000956EC">
        <w:tc>
          <w:tcPr>
            <w:tcW w:w="1294" w:type="dxa"/>
          </w:tcPr>
          <w:p w14:paraId="3E6A2F67" w14:textId="77777777" w:rsidR="002F5C04" w:rsidRPr="00D71F0E" w:rsidRDefault="002F5C04" w:rsidP="002F5C04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CURSO:</w:t>
            </w:r>
          </w:p>
        </w:tc>
        <w:tc>
          <w:tcPr>
            <w:tcW w:w="550" w:type="dxa"/>
          </w:tcPr>
          <w:p w14:paraId="0AA94AF4" w14:textId="77777777" w:rsidR="002F5C04" w:rsidRPr="00D71F0E" w:rsidRDefault="00962E48" w:rsidP="00871B3D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1</w:t>
            </w:r>
            <w:r w:rsidR="002F5C04" w:rsidRPr="00D71F0E">
              <w:rPr>
                <w:rFonts w:ascii="Times New Roman" w:hAnsi="Times New Roman" w:cs="Times New Roman"/>
                <w:b/>
              </w:rPr>
              <w:t>º</w:t>
            </w:r>
          </w:p>
        </w:tc>
        <w:tc>
          <w:tcPr>
            <w:tcW w:w="1241" w:type="dxa"/>
          </w:tcPr>
          <w:p w14:paraId="1BAD1F86" w14:textId="77777777" w:rsidR="002F5C04" w:rsidRPr="00D71F0E" w:rsidRDefault="002F5C04" w:rsidP="00871B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MÓDULO:</w:t>
            </w:r>
          </w:p>
        </w:tc>
        <w:tc>
          <w:tcPr>
            <w:tcW w:w="3686" w:type="dxa"/>
          </w:tcPr>
          <w:p w14:paraId="5B9F29F3" w14:textId="77777777" w:rsidR="00962E48" w:rsidRPr="00D71F0E" w:rsidRDefault="00962E48" w:rsidP="00871B3D">
            <w:pPr>
              <w:rPr>
                <w:rFonts w:ascii="Times New Roman" w:hAnsi="Times New Roman" w:cs="Times New Roman"/>
              </w:rPr>
            </w:pPr>
            <w:r w:rsidRPr="00D71F0E">
              <w:rPr>
                <w:rFonts w:ascii="Times New Roman" w:hAnsi="Times New Roman" w:cs="Times New Roman"/>
              </w:rPr>
              <w:t>SISTEMAS INFORMÁTICOS</w:t>
            </w:r>
          </w:p>
        </w:tc>
        <w:tc>
          <w:tcPr>
            <w:tcW w:w="1487" w:type="dxa"/>
          </w:tcPr>
          <w:p w14:paraId="04193A0E" w14:textId="77777777" w:rsidR="002F5C04" w:rsidRPr="00D71F0E" w:rsidRDefault="002F5C04" w:rsidP="00871B3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EVALUACIÓN:</w:t>
            </w:r>
          </w:p>
        </w:tc>
        <w:tc>
          <w:tcPr>
            <w:tcW w:w="462" w:type="dxa"/>
          </w:tcPr>
          <w:p w14:paraId="56D4D857" w14:textId="77777777" w:rsidR="002F5C04" w:rsidRPr="00D71F0E" w:rsidRDefault="002F5C04" w:rsidP="00871B3D">
            <w:pPr>
              <w:rPr>
                <w:rFonts w:ascii="Times New Roman" w:hAnsi="Times New Roman" w:cs="Times New Roman"/>
              </w:rPr>
            </w:pPr>
          </w:p>
        </w:tc>
      </w:tr>
      <w:tr w:rsidR="002F5C04" w:rsidRPr="00D71F0E" w14:paraId="70980F14" w14:textId="77777777" w:rsidTr="000956EC">
        <w:tc>
          <w:tcPr>
            <w:tcW w:w="1294" w:type="dxa"/>
          </w:tcPr>
          <w:p w14:paraId="47E34703" w14:textId="77777777" w:rsidR="002F5C04" w:rsidRPr="00D71F0E" w:rsidRDefault="002F5C04" w:rsidP="002F5C04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UNIDAD:</w:t>
            </w:r>
          </w:p>
        </w:tc>
        <w:tc>
          <w:tcPr>
            <w:tcW w:w="550" w:type="dxa"/>
          </w:tcPr>
          <w:p w14:paraId="75281395" w14:textId="71851D0A" w:rsidR="002F5C04" w:rsidRPr="00D71F0E" w:rsidRDefault="00D71F0E" w:rsidP="00871B3D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876" w:type="dxa"/>
            <w:gridSpan w:val="4"/>
          </w:tcPr>
          <w:p w14:paraId="1D841EA3" w14:textId="1A81EC81" w:rsidR="002F5C04" w:rsidRPr="00D71F0E" w:rsidRDefault="002F5C04" w:rsidP="00871B3D">
            <w:pPr>
              <w:rPr>
                <w:rFonts w:ascii="Times New Roman" w:hAnsi="Times New Roman" w:cs="Times New Roman"/>
              </w:rPr>
            </w:pPr>
          </w:p>
        </w:tc>
      </w:tr>
      <w:tr w:rsidR="002F5C04" w:rsidRPr="00D71F0E" w14:paraId="40AE0950" w14:textId="77777777" w:rsidTr="000956EC">
        <w:tc>
          <w:tcPr>
            <w:tcW w:w="1294" w:type="dxa"/>
          </w:tcPr>
          <w:p w14:paraId="1487777E" w14:textId="77777777" w:rsidR="002F5C04" w:rsidRPr="00D71F0E" w:rsidRDefault="002F5C04" w:rsidP="002F5C04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ACTIVIDAD:</w:t>
            </w:r>
          </w:p>
        </w:tc>
        <w:tc>
          <w:tcPr>
            <w:tcW w:w="550" w:type="dxa"/>
          </w:tcPr>
          <w:p w14:paraId="2BFFCEC1" w14:textId="1AB7EB3E" w:rsidR="002F5C04" w:rsidRPr="00D71F0E" w:rsidRDefault="00D71F0E" w:rsidP="00871B3D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876" w:type="dxa"/>
            <w:gridSpan w:val="4"/>
          </w:tcPr>
          <w:p w14:paraId="0FAB7B83" w14:textId="77777777" w:rsidR="002F5C04" w:rsidRPr="00D71F0E" w:rsidRDefault="002F5C04" w:rsidP="00871B3D">
            <w:pPr>
              <w:rPr>
                <w:rFonts w:ascii="Times New Roman" w:hAnsi="Times New Roman" w:cs="Times New Roman"/>
              </w:rPr>
            </w:pPr>
          </w:p>
        </w:tc>
      </w:tr>
      <w:tr w:rsidR="000956EC" w:rsidRPr="00D71F0E" w14:paraId="19A18634" w14:textId="77777777" w:rsidTr="0032457D">
        <w:tc>
          <w:tcPr>
            <w:tcW w:w="1294" w:type="dxa"/>
          </w:tcPr>
          <w:p w14:paraId="6FA808CB" w14:textId="77777777" w:rsidR="000956EC" w:rsidRPr="00D71F0E" w:rsidRDefault="000956EC" w:rsidP="002F5C04">
            <w:pPr>
              <w:rPr>
                <w:rFonts w:ascii="Times New Roman" w:hAnsi="Times New Roman" w:cs="Times New Roman"/>
                <w:b/>
              </w:rPr>
            </w:pPr>
            <w:r w:rsidRPr="00D71F0E">
              <w:rPr>
                <w:rFonts w:ascii="Times New Roman" w:hAnsi="Times New Roman" w:cs="Times New Roman"/>
                <w:b/>
              </w:rPr>
              <w:t>ALUMNO:</w:t>
            </w:r>
          </w:p>
        </w:tc>
        <w:tc>
          <w:tcPr>
            <w:tcW w:w="7426" w:type="dxa"/>
            <w:gridSpan w:val="5"/>
          </w:tcPr>
          <w:p w14:paraId="1C663F92" w14:textId="09BCE9F6" w:rsidR="000956EC" w:rsidRPr="00D71F0E" w:rsidRDefault="00D71F0E" w:rsidP="00871B3D">
            <w:pPr>
              <w:rPr>
                <w:rFonts w:ascii="Times New Roman" w:hAnsi="Times New Roman" w:cs="Times New Roman"/>
              </w:rPr>
            </w:pPr>
            <w:r w:rsidRPr="00D71F0E">
              <w:rPr>
                <w:rFonts w:ascii="Times New Roman" w:hAnsi="Times New Roman" w:cs="Times New Roman"/>
              </w:rPr>
              <w:t>Albano Díez de Paulino</w:t>
            </w:r>
          </w:p>
        </w:tc>
      </w:tr>
    </w:tbl>
    <w:p w14:paraId="14D73197" w14:textId="77777777" w:rsidR="005D0EEF" w:rsidRPr="00D71F0E" w:rsidRDefault="005D0EEF" w:rsidP="005D0EEF">
      <w:pPr>
        <w:spacing w:after="0" w:line="240" w:lineRule="auto"/>
        <w:ind w:left="284"/>
        <w:jc w:val="both"/>
        <w:rPr>
          <w:rFonts w:ascii="Times New Roman" w:hAnsi="Times New Roman" w:cs="Times New Roman"/>
          <w:b/>
          <w:szCs w:val="28"/>
        </w:rPr>
      </w:pPr>
    </w:p>
    <w:p w14:paraId="52A6F4A9" w14:textId="30C3799C" w:rsidR="005D0EEF" w:rsidRPr="00D71F0E" w:rsidRDefault="005D0EEF" w:rsidP="005D0EEF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b/>
          <w:szCs w:val="28"/>
        </w:rPr>
      </w:pPr>
      <w:r w:rsidRPr="00D71F0E">
        <w:rPr>
          <w:rFonts w:ascii="Times New Roman" w:hAnsi="Times New Roman" w:cs="Times New Roman"/>
          <w:szCs w:val="28"/>
        </w:rPr>
        <w:t>Usando el atajo de teclado en Windows (</w:t>
      </w:r>
      <w:r w:rsidRPr="00D71F0E">
        <w:rPr>
          <w:rFonts w:ascii="Times New Roman" w:hAnsi="Times New Roman" w:cs="Times New Roman"/>
          <w:b/>
          <w:bCs/>
          <w:i/>
          <w:iCs/>
          <w:szCs w:val="28"/>
        </w:rPr>
        <w:t xml:space="preserve">Teclas </w:t>
      </w:r>
      <w:proofErr w:type="spellStart"/>
      <w:r w:rsidRPr="00D71F0E">
        <w:rPr>
          <w:rFonts w:ascii="Times New Roman" w:hAnsi="Times New Roman" w:cs="Times New Roman"/>
          <w:b/>
          <w:bCs/>
          <w:i/>
          <w:iCs/>
          <w:szCs w:val="28"/>
        </w:rPr>
        <w:t>Windows+Pause</w:t>
      </w:r>
      <w:proofErr w:type="spellEnd"/>
      <w:r w:rsidRPr="00D71F0E">
        <w:rPr>
          <w:rFonts w:ascii="Times New Roman" w:hAnsi="Times New Roman" w:cs="Times New Roman"/>
          <w:szCs w:val="28"/>
        </w:rPr>
        <w:t xml:space="preserve">) averigua qué microprocesador lleva integrado tu equipo de casa (si no tienes en casa, usa el del aula), y de cuánta memoria RAM dispone, haz un </w:t>
      </w:r>
      <w:r w:rsidRPr="00D71F0E">
        <w:rPr>
          <w:rFonts w:ascii="Times New Roman" w:hAnsi="Times New Roman" w:cs="Times New Roman"/>
          <w:b/>
          <w:i/>
          <w:color w:val="943634" w:themeColor="accent2" w:themeShade="BF"/>
          <w:szCs w:val="28"/>
        </w:rPr>
        <w:t>pantallazo</w:t>
      </w:r>
      <w:r w:rsidRPr="00D71F0E">
        <w:rPr>
          <w:rFonts w:ascii="Times New Roman" w:hAnsi="Times New Roman" w:cs="Times New Roman"/>
          <w:szCs w:val="28"/>
        </w:rPr>
        <w:t xml:space="preserve"> y describe debajo sus principales características: </w:t>
      </w:r>
      <w:r w:rsidRPr="00D71F0E">
        <w:rPr>
          <w:rFonts w:ascii="Times New Roman" w:hAnsi="Times New Roman" w:cs="Times New Roman"/>
          <w:b/>
          <w:szCs w:val="28"/>
        </w:rPr>
        <w:t xml:space="preserve">arquitectura (32 </w:t>
      </w:r>
      <w:proofErr w:type="spellStart"/>
      <w:r w:rsidRPr="00D71F0E">
        <w:rPr>
          <w:rFonts w:ascii="Times New Roman" w:hAnsi="Times New Roman" w:cs="Times New Roman"/>
          <w:b/>
          <w:szCs w:val="28"/>
        </w:rPr>
        <w:t>ó</w:t>
      </w:r>
      <w:proofErr w:type="spellEnd"/>
      <w:r w:rsidRPr="00D71F0E">
        <w:rPr>
          <w:rFonts w:ascii="Times New Roman" w:hAnsi="Times New Roman" w:cs="Times New Roman"/>
          <w:b/>
          <w:szCs w:val="28"/>
        </w:rPr>
        <w:t xml:space="preserve"> 64bits), familia de procesadores (INTEL o AMD), modelo, frecuencia de trabajo, memoria instalada, …</w:t>
      </w:r>
    </w:p>
    <w:p w14:paraId="6A04D248" w14:textId="561D1EF3" w:rsidR="005D0EEF" w:rsidRP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58240" behindDoc="0" locked="0" layoutInCell="1" allowOverlap="1" wp14:anchorId="2AD91C47" wp14:editId="363942D8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3493135" cy="2543175"/>
            <wp:effectExtent l="0" t="0" r="0" b="9525"/>
            <wp:wrapSquare wrapText="bothSides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82942" w14:textId="7C460E07" w:rsidR="00D71F0E" w:rsidRPr="00D71F0E" w:rsidRDefault="00D71F0E" w:rsidP="005D0EEF">
      <w:pPr>
        <w:ind w:left="284"/>
        <w:jc w:val="both"/>
        <w:rPr>
          <w:rFonts w:ascii="Times New Roman" w:hAnsi="Times New Roman" w:cs="Times New Roman"/>
          <w:b/>
          <w:bCs/>
          <w:szCs w:val="28"/>
        </w:rPr>
      </w:pPr>
      <w:r w:rsidRPr="00D71F0E">
        <w:rPr>
          <w:rFonts w:ascii="Times New Roman" w:hAnsi="Times New Roman" w:cs="Times New Roman"/>
          <w:b/>
          <w:bCs/>
          <w:szCs w:val="28"/>
        </w:rPr>
        <w:t>PROCESADOR:</w:t>
      </w:r>
    </w:p>
    <w:p w14:paraId="2695114A" w14:textId="5CCB0B2A" w:rsid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Arquitectura: 64 bits</w:t>
      </w:r>
    </w:p>
    <w:p w14:paraId="7478218C" w14:textId="3122DA35" w:rsid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Familia: AMD</w:t>
      </w:r>
    </w:p>
    <w:p w14:paraId="2119F5E7" w14:textId="10111564" w:rsid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Modelo: Ryzen 5 5600g</w:t>
      </w:r>
    </w:p>
    <w:p w14:paraId="7A6E5299" w14:textId="09231C76" w:rsid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Núcleos: 12 </w:t>
      </w:r>
    </w:p>
    <w:p w14:paraId="23077E76" w14:textId="381CD323" w:rsid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Frecuencia: 3.9 </w:t>
      </w:r>
      <w:proofErr w:type="spellStart"/>
      <w:r>
        <w:rPr>
          <w:rFonts w:ascii="Times New Roman" w:hAnsi="Times New Roman" w:cs="Times New Roman"/>
          <w:szCs w:val="28"/>
        </w:rPr>
        <w:t>Ghz</w:t>
      </w:r>
      <w:proofErr w:type="spellEnd"/>
    </w:p>
    <w:p w14:paraId="44DCC121" w14:textId="4C71E597" w:rsidR="00D71F0E" w:rsidRPr="00D71F0E" w:rsidRDefault="00D71F0E" w:rsidP="005D0EEF">
      <w:pPr>
        <w:ind w:left="284"/>
        <w:jc w:val="both"/>
        <w:rPr>
          <w:rFonts w:ascii="Times New Roman" w:hAnsi="Times New Roman" w:cs="Times New Roman"/>
          <w:b/>
          <w:bCs/>
          <w:szCs w:val="28"/>
        </w:rPr>
      </w:pPr>
      <w:r w:rsidRPr="00D71F0E">
        <w:rPr>
          <w:rFonts w:ascii="Times New Roman" w:hAnsi="Times New Roman" w:cs="Times New Roman"/>
          <w:b/>
          <w:bCs/>
          <w:szCs w:val="28"/>
        </w:rPr>
        <w:t>RAM:</w:t>
      </w:r>
    </w:p>
    <w:p w14:paraId="13AA4E55" w14:textId="6322484D" w:rsidR="00D71F0E" w:rsidRDefault="00D71F0E" w:rsidP="00D71F0E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Memoria: 16Gb-2x8Gb</w:t>
      </w:r>
    </w:p>
    <w:p w14:paraId="067EE05C" w14:textId="77777777" w:rsidR="00D71F0E" w:rsidRPr="00D71F0E" w:rsidRDefault="00D71F0E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71B3EB73" w14:textId="67B4E22C" w:rsidR="005D0EEF" w:rsidRPr="00D71F0E" w:rsidRDefault="005D0EEF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t xml:space="preserve">Busca la misma información en el resumen </w:t>
      </w:r>
      <w:r w:rsidRPr="00D71F0E">
        <w:rPr>
          <w:rFonts w:ascii="Times New Roman" w:hAnsi="Times New Roman" w:cs="Times New Roman"/>
          <w:b/>
          <w:bCs/>
          <w:i/>
          <w:iCs/>
          <w:szCs w:val="28"/>
        </w:rPr>
        <w:t>Información del Sistema</w:t>
      </w:r>
      <w:r w:rsidRPr="00D71F0E">
        <w:rPr>
          <w:rFonts w:ascii="Times New Roman" w:hAnsi="Times New Roman" w:cs="Times New Roman"/>
          <w:szCs w:val="28"/>
        </w:rPr>
        <w:t xml:space="preserve"> (en Windows), haz igualmente un </w:t>
      </w:r>
      <w:r w:rsidRPr="00D71F0E">
        <w:rPr>
          <w:rFonts w:ascii="Times New Roman" w:hAnsi="Times New Roman" w:cs="Times New Roman"/>
          <w:b/>
          <w:i/>
          <w:color w:val="943634" w:themeColor="accent2" w:themeShade="BF"/>
          <w:szCs w:val="28"/>
        </w:rPr>
        <w:t>pantallazo</w:t>
      </w:r>
      <w:r w:rsidRPr="00D71F0E">
        <w:rPr>
          <w:rFonts w:ascii="Times New Roman" w:hAnsi="Times New Roman" w:cs="Times New Roman"/>
          <w:szCs w:val="28"/>
        </w:rPr>
        <w:t xml:space="preserve"> marcando la información.</w:t>
      </w:r>
    </w:p>
    <w:p w14:paraId="2155A59A" w14:textId="2779747B" w:rsidR="005D0EEF" w:rsidRPr="00D71F0E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 w:rsidRPr="007066E6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79764C3A" wp14:editId="0A4DF006">
            <wp:extent cx="5400040" cy="2759710"/>
            <wp:effectExtent l="0" t="0" r="0" b="254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899" w14:textId="45705CD0" w:rsidR="007066E6" w:rsidRPr="007066E6" w:rsidRDefault="005D0EEF" w:rsidP="007066E6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lastRenderedPageBreak/>
        <w:t xml:space="preserve">Averigua las memorias cachés que dispone tu microprocesador de clase: cantidad, tipo, tamaño de cada una, dónde están ubicadas (sino lo encuentras escribe dónde supones tú que están), etc. puedes consultar en la web del fabricante del procesador o en la web www.cpu-world.com, pon un </w:t>
      </w:r>
      <w:r w:rsidRPr="00D71F0E">
        <w:rPr>
          <w:rFonts w:ascii="Times New Roman" w:hAnsi="Times New Roman" w:cs="Times New Roman"/>
          <w:b/>
          <w:szCs w:val="28"/>
        </w:rPr>
        <w:t>pantallazo</w:t>
      </w:r>
      <w:r w:rsidRPr="00D71F0E">
        <w:rPr>
          <w:rFonts w:ascii="Times New Roman" w:hAnsi="Times New Roman" w:cs="Times New Roman"/>
          <w:szCs w:val="28"/>
        </w:rPr>
        <w:t xml:space="preserve"> de la información que encuentres, y el link de la web donde lo has encontrado.</w:t>
      </w:r>
    </w:p>
    <w:p w14:paraId="324995EB" w14:textId="6004F1C7" w:rsidR="007066E6" w:rsidRDefault="007066E6" w:rsidP="007066E6">
      <w:pPr>
        <w:ind w:left="284"/>
        <w:jc w:val="both"/>
        <w:rPr>
          <w:rFonts w:ascii="Times New Roman" w:hAnsi="Times New Roman" w:cs="Times New Roman"/>
          <w:szCs w:val="28"/>
        </w:rPr>
      </w:pPr>
      <w:r w:rsidRPr="007066E6"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59264" behindDoc="0" locked="0" layoutInCell="1" allowOverlap="1" wp14:anchorId="2E949304" wp14:editId="5056991D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347970" cy="5048250"/>
            <wp:effectExtent l="0" t="0" r="5080" b="0"/>
            <wp:wrapSquare wrapText="bothSides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725" cy="506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0EEF" w:rsidRPr="00D71F0E">
        <w:rPr>
          <w:rFonts w:ascii="Times New Roman" w:hAnsi="Times New Roman" w:cs="Times New Roman"/>
          <w:szCs w:val="28"/>
        </w:rPr>
        <w:t xml:space="preserve">Indica ¿cuánta caché está destinada a almacenar </w:t>
      </w:r>
      <w:r w:rsidR="005D0EEF" w:rsidRPr="00D71F0E">
        <w:rPr>
          <w:rFonts w:ascii="Times New Roman" w:hAnsi="Times New Roman" w:cs="Times New Roman"/>
          <w:b/>
          <w:i/>
          <w:szCs w:val="28"/>
        </w:rPr>
        <w:t>instrucciones</w:t>
      </w:r>
      <w:r w:rsidR="005D0EEF" w:rsidRPr="00D71F0E">
        <w:rPr>
          <w:rFonts w:ascii="Times New Roman" w:hAnsi="Times New Roman" w:cs="Times New Roman"/>
          <w:szCs w:val="28"/>
        </w:rPr>
        <w:t xml:space="preserve"> </w:t>
      </w:r>
      <w:r w:rsidR="008E11D8" w:rsidRPr="00D71F0E">
        <w:rPr>
          <w:rFonts w:ascii="Times New Roman" w:hAnsi="Times New Roman" w:cs="Times New Roman"/>
          <w:szCs w:val="28"/>
        </w:rPr>
        <w:t xml:space="preserve">y </w:t>
      </w:r>
      <w:r w:rsidR="008E11D8" w:rsidRPr="00D71F0E">
        <w:rPr>
          <w:rFonts w:ascii="Times New Roman" w:hAnsi="Times New Roman" w:cs="Times New Roman"/>
          <w:b/>
          <w:bCs/>
          <w:szCs w:val="28"/>
        </w:rPr>
        <w:t>datos</w:t>
      </w:r>
      <w:r w:rsidR="005D0EEF" w:rsidRPr="00D71F0E">
        <w:rPr>
          <w:rFonts w:ascii="Times New Roman" w:hAnsi="Times New Roman" w:cs="Times New Roman"/>
          <w:szCs w:val="28"/>
        </w:rPr>
        <w:t>?</w:t>
      </w:r>
    </w:p>
    <w:p w14:paraId="65B27AF5" w14:textId="253CD2EA" w:rsidR="007066E6" w:rsidRPr="00AC69C5" w:rsidRDefault="007066E6" w:rsidP="005D0EEF">
      <w:pPr>
        <w:ind w:left="284"/>
        <w:jc w:val="both"/>
        <w:rPr>
          <w:rFonts w:ascii="Times New Roman" w:hAnsi="Times New Roman" w:cs="Times New Roman"/>
          <w:b/>
          <w:bCs/>
          <w:szCs w:val="28"/>
          <w:u w:val="single"/>
        </w:rPr>
      </w:pPr>
      <w:r w:rsidRPr="00AC69C5">
        <w:rPr>
          <w:rFonts w:ascii="Times New Roman" w:hAnsi="Times New Roman" w:cs="Times New Roman"/>
          <w:b/>
          <w:bCs/>
          <w:szCs w:val="28"/>
          <w:u w:val="single"/>
        </w:rPr>
        <w:t>6 memorias Caches L1 de 32Kb a instrucciones y 6 memorias caches L1 a datos</w:t>
      </w:r>
    </w:p>
    <w:p w14:paraId="7CD05278" w14:textId="5EF8D275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AAEBEEE" w14:textId="6CDF5D91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0156ADA" w14:textId="60B10BAE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319EDED" w14:textId="14C95D2A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C07D35A" w14:textId="2343EBEE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7FBEC0D4" w14:textId="53F88E22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17197C8" w14:textId="7DD87692" w:rsidR="007066E6" w:rsidRDefault="007066E6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66314840" w14:textId="77777777" w:rsidR="00AC69C5" w:rsidRPr="00D71F0E" w:rsidRDefault="00AC69C5" w:rsidP="007066E6">
      <w:pPr>
        <w:jc w:val="both"/>
        <w:rPr>
          <w:rFonts w:ascii="Times New Roman" w:hAnsi="Times New Roman" w:cs="Times New Roman"/>
          <w:szCs w:val="28"/>
        </w:rPr>
      </w:pPr>
    </w:p>
    <w:p w14:paraId="45A96666" w14:textId="77777777" w:rsidR="005D0EEF" w:rsidRPr="00D71F0E" w:rsidRDefault="005D0EEF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lastRenderedPageBreak/>
        <w:t xml:space="preserve">Busca una </w:t>
      </w:r>
      <w:r w:rsidRPr="00D71F0E">
        <w:rPr>
          <w:rFonts w:ascii="Times New Roman" w:hAnsi="Times New Roman" w:cs="Times New Roman"/>
          <w:b/>
          <w:i/>
          <w:color w:val="943634" w:themeColor="accent2" w:themeShade="BF"/>
          <w:szCs w:val="28"/>
        </w:rPr>
        <w:t>imagen</w:t>
      </w:r>
      <w:r w:rsidRPr="00D71F0E">
        <w:rPr>
          <w:rFonts w:ascii="Times New Roman" w:hAnsi="Times New Roman" w:cs="Times New Roman"/>
          <w:szCs w:val="28"/>
        </w:rPr>
        <w:t xml:space="preserve"> interna (como una radiografía) del mismo procesador, mostrando los núcleos, cachés, etc. como la mostrada en esta imagen:</w:t>
      </w:r>
    </w:p>
    <w:p w14:paraId="0ECA346B" w14:textId="778B17D4" w:rsidR="005D0EEF" w:rsidRPr="00D71F0E" w:rsidRDefault="00AC69C5" w:rsidP="005D0EEF">
      <w:pPr>
        <w:ind w:left="284"/>
        <w:jc w:val="center"/>
        <w:rPr>
          <w:rFonts w:ascii="Times New Roman" w:hAnsi="Times New Roman" w:cs="Times New Roman"/>
          <w:szCs w:val="28"/>
        </w:rPr>
      </w:pPr>
      <w:r w:rsidRPr="00AC69C5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2E1E13B5" wp14:editId="27C6BDD0">
            <wp:extent cx="5400040" cy="5201285"/>
            <wp:effectExtent l="0" t="0" r="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965C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E5F10EF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71774465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7F15A820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2F58BA03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9804234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A1193B4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2140EEF3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691EE9CF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527C2D5" w14:textId="77777777" w:rsidR="00AC7F47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5645167" w14:textId="61FCAA8D" w:rsidR="005D0EEF" w:rsidRPr="00D71F0E" w:rsidRDefault="005D0EEF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lastRenderedPageBreak/>
        <w:t xml:space="preserve">Entra en la </w:t>
      </w:r>
      <w:r w:rsidRPr="00D71F0E">
        <w:rPr>
          <w:rFonts w:ascii="Times New Roman" w:hAnsi="Times New Roman" w:cs="Times New Roman"/>
          <w:b/>
          <w:szCs w:val="28"/>
        </w:rPr>
        <w:t>BIOS</w:t>
      </w:r>
      <w:r w:rsidRPr="00D71F0E">
        <w:rPr>
          <w:rFonts w:ascii="Times New Roman" w:hAnsi="Times New Roman" w:cs="Times New Roman"/>
          <w:szCs w:val="28"/>
        </w:rPr>
        <w:t xml:space="preserve"> del equipo (pulsando </w:t>
      </w:r>
      <w:r w:rsidRPr="00D71F0E">
        <w:rPr>
          <w:rFonts w:ascii="Times New Roman" w:hAnsi="Times New Roman" w:cs="Times New Roman"/>
          <w:i/>
          <w:iCs/>
          <w:szCs w:val="28"/>
        </w:rPr>
        <w:t>SUPR</w:t>
      </w:r>
      <w:r w:rsidRPr="00D71F0E">
        <w:rPr>
          <w:rFonts w:ascii="Times New Roman" w:hAnsi="Times New Roman" w:cs="Times New Roman"/>
          <w:szCs w:val="28"/>
        </w:rPr>
        <w:t xml:space="preserve"> al arranque del sistema, o la tecla que indique al arranque) y busca la información que se proporciona sobre las memorias cachés, comprobando que se corresponda con lo que has buscado (haz una </w:t>
      </w:r>
      <w:r w:rsidRPr="00D71F0E">
        <w:rPr>
          <w:rFonts w:ascii="Times New Roman" w:hAnsi="Times New Roman" w:cs="Times New Roman"/>
          <w:b/>
          <w:i/>
          <w:color w:val="943634" w:themeColor="accent2" w:themeShade="BF"/>
          <w:szCs w:val="28"/>
        </w:rPr>
        <w:t>foto</w:t>
      </w:r>
      <w:r w:rsidRPr="00D71F0E">
        <w:rPr>
          <w:rFonts w:ascii="Times New Roman" w:hAnsi="Times New Roman" w:cs="Times New Roman"/>
          <w:szCs w:val="28"/>
        </w:rPr>
        <w:t xml:space="preserve"> con el móvil y pégala aquí).</w:t>
      </w:r>
    </w:p>
    <w:p w14:paraId="64D6B0E4" w14:textId="45A2ED25" w:rsidR="00AC7F47" w:rsidRDefault="00AC7F47" w:rsidP="00AC7F47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61312" behindDoc="0" locked="0" layoutInCell="1" allowOverlap="1" wp14:anchorId="1864AC76" wp14:editId="3F65CB8A">
            <wp:simplePos x="0" y="0"/>
            <wp:positionH relativeFrom="margin">
              <wp:align>right</wp:align>
            </wp:positionH>
            <wp:positionV relativeFrom="paragraph">
              <wp:posOffset>3954780</wp:posOffset>
            </wp:positionV>
            <wp:extent cx="5214620" cy="2933530"/>
            <wp:effectExtent l="0" t="0" r="5080" b="635"/>
            <wp:wrapSquare wrapText="bothSides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293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1B355E94" wp14:editId="12237693">
            <wp:simplePos x="0" y="0"/>
            <wp:positionH relativeFrom="margin">
              <wp:align>right</wp:align>
            </wp:positionH>
            <wp:positionV relativeFrom="paragraph">
              <wp:posOffset>868680</wp:posOffset>
            </wp:positionV>
            <wp:extent cx="5214620" cy="2933700"/>
            <wp:effectExtent l="0" t="0" r="5080" b="0"/>
            <wp:wrapSquare wrapText="bothSides"/>
            <wp:docPr id="7" name="Imagen 7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pantalla de un computador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B7D">
        <w:rPr>
          <w:rFonts w:ascii="Times New Roman" w:hAnsi="Times New Roman" w:cs="Times New Roman"/>
          <w:szCs w:val="28"/>
        </w:rPr>
        <w:t xml:space="preserve">La placa base de mi ordenador es la </w:t>
      </w:r>
      <w:r w:rsidR="00056B7D" w:rsidRPr="00056B7D">
        <w:rPr>
          <w:rFonts w:ascii="Times New Roman" w:hAnsi="Times New Roman" w:cs="Times New Roman"/>
          <w:szCs w:val="28"/>
        </w:rPr>
        <w:t>Gigabyte B450M S2H V</w:t>
      </w:r>
      <w:r w:rsidR="0016445D" w:rsidRPr="00056B7D">
        <w:rPr>
          <w:rFonts w:ascii="Times New Roman" w:hAnsi="Times New Roman" w:cs="Times New Roman"/>
          <w:szCs w:val="28"/>
        </w:rPr>
        <w:t>2</w:t>
      </w:r>
      <w:r w:rsidR="0016445D">
        <w:rPr>
          <w:rFonts w:ascii="Times New Roman" w:hAnsi="Times New Roman" w:cs="Times New Roman"/>
          <w:szCs w:val="28"/>
        </w:rPr>
        <w:t>, entre</w:t>
      </w:r>
      <w:r w:rsidR="00056B7D">
        <w:rPr>
          <w:rFonts w:ascii="Times New Roman" w:hAnsi="Times New Roman" w:cs="Times New Roman"/>
          <w:szCs w:val="28"/>
        </w:rPr>
        <w:t xml:space="preserve"> en la BIOS y no conseguí encontrar información sobre las memorias caches,</w:t>
      </w:r>
      <w:r>
        <w:rPr>
          <w:rFonts w:ascii="Times New Roman" w:hAnsi="Times New Roman" w:cs="Times New Roman"/>
          <w:szCs w:val="28"/>
        </w:rPr>
        <w:t xml:space="preserve"> así que decidí buscar en internet y el fabricante no especifica que salga esa información en la BIOS. Aun así, te muestro dos imágenes como prueba que he entrado en la BIOS</w:t>
      </w:r>
    </w:p>
    <w:p w14:paraId="507C4326" w14:textId="04850DC6" w:rsidR="00AC7F47" w:rsidRPr="00D71F0E" w:rsidRDefault="00AC7F47" w:rsidP="00AC7F47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4A4566EE" w14:textId="3F3E31B1" w:rsidR="005D0EEF" w:rsidRDefault="005D0EEF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00534DB" w14:textId="77777777" w:rsidR="00AC7F47" w:rsidRPr="00D71F0E" w:rsidRDefault="00AC7F4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7EDBDAB2" w14:textId="3174F44E" w:rsidR="005D0EEF" w:rsidRPr="00D71F0E" w:rsidRDefault="005D0EEF" w:rsidP="005D0EEF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lastRenderedPageBreak/>
        <w:t xml:space="preserve">Haz una clasificación ordenada aproximada de los diferentes tipos de memoria que puede existir en un sistema informático, señala: </w:t>
      </w:r>
      <w:r w:rsidRPr="00D71F0E">
        <w:rPr>
          <w:rFonts w:ascii="Times New Roman" w:hAnsi="Times New Roman" w:cs="Times New Roman"/>
          <w:b/>
          <w:szCs w:val="28"/>
        </w:rPr>
        <w:t>tamaño</w:t>
      </w:r>
      <w:r w:rsidRPr="00D71F0E">
        <w:rPr>
          <w:rFonts w:ascii="Times New Roman" w:hAnsi="Times New Roman" w:cs="Times New Roman"/>
          <w:szCs w:val="28"/>
        </w:rPr>
        <w:t xml:space="preserve"> aproximado (una media), </w:t>
      </w:r>
      <w:r w:rsidRPr="00D71F0E">
        <w:rPr>
          <w:rFonts w:ascii="Times New Roman" w:hAnsi="Times New Roman" w:cs="Times New Roman"/>
          <w:b/>
          <w:szCs w:val="28"/>
        </w:rPr>
        <w:t>velocidad de acceso</w:t>
      </w:r>
      <w:r w:rsidRPr="00D71F0E">
        <w:rPr>
          <w:rFonts w:ascii="Times New Roman" w:hAnsi="Times New Roman" w:cs="Times New Roman"/>
          <w:szCs w:val="28"/>
        </w:rPr>
        <w:t xml:space="preserve"> aproximado y coste </w:t>
      </w:r>
      <w:r w:rsidRPr="00D71F0E">
        <w:rPr>
          <w:rFonts w:ascii="Times New Roman" w:hAnsi="Times New Roman" w:cs="Times New Roman"/>
          <w:b/>
          <w:szCs w:val="28"/>
        </w:rPr>
        <w:t>en euros por GB</w:t>
      </w:r>
      <w:r w:rsidRPr="00D71F0E">
        <w:rPr>
          <w:rFonts w:ascii="Times New Roman" w:hAnsi="Times New Roman" w:cs="Times New Roman"/>
          <w:szCs w:val="28"/>
        </w:rPr>
        <w:t>. Indica en qué sentido aumenta cada una de estas características.</w:t>
      </w:r>
    </w:p>
    <w:p w14:paraId="5361C863" w14:textId="6ECD136C" w:rsidR="005D0EEF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62336" behindDoc="1" locked="0" layoutInCell="1" allowOverlap="1" wp14:anchorId="446EFC37" wp14:editId="37896AB1">
            <wp:simplePos x="0" y="0"/>
            <wp:positionH relativeFrom="margin">
              <wp:posOffset>272415</wp:posOffset>
            </wp:positionH>
            <wp:positionV relativeFrom="paragraph">
              <wp:posOffset>22225</wp:posOffset>
            </wp:positionV>
            <wp:extent cx="5619750" cy="3140710"/>
            <wp:effectExtent l="0" t="0" r="0" b="21590"/>
            <wp:wrapTight wrapText="bothSides">
              <wp:wrapPolygon edited="0">
                <wp:start x="8860" y="0"/>
                <wp:lineTo x="7322" y="1048"/>
                <wp:lineTo x="7176" y="1310"/>
                <wp:lineTo x="7395" y="4192"/>
                <wp:lineTo x="1538" y="21617"/>
                <wp:lineTo x="16548" y="21617"/>
                <wp:lineTo x="13546" y="12577"/>
                <wp:lineTo x="16621" y="10481"/>
                <wp:lineTo x="16767" y="5503"/>
                <wp:lineTo x="15523" y="5110"/>
                <wp:lineTo x="10690" y="4192"/>
                <wp:lineTo x="11056" y="1703"/>
                <wp:lineTo x="10763" y="1310"/>
                <wp:lineTo x="9226" y="0"/>
                <wp:lineTo x="8860" y="0"/>
              </wp:wrapPolygon>
            </wp:wrapTight>
            <wp:docPr id="9" name="Diagrama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0B7A3" w14:textId="11CBE1A7" w:rsidR="0016445D" w:rsidRDefault="0016445D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6188A80A" w14:textId="196EDA22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020C3D3" w14:textId="71BE1610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36C9B28" w14:textId="1AA6C476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F22617B" w14:textId="1DCCC11B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5828B28" w14:textId="29261BF1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3D183D3" w14:textId="04F2658E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4EFA9EAF" w14:textId="00C695E5" w:rsidR="00736D97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3ABC53A" w14:textId="2C31DEEB" w:rsidR="00736D97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noProof/>
          <w:szCs w:val="28"/>
        </w:rPr>
        <w:drawing>
          <wp:anchor distT="0" distB="0" distL="114300" distR="114300" simplePos="0" relativeHeight="251663360" behindDoc="1" locked="0" layoutInCell="1" allowOverlap="1" wp14:anchorId="67B26ACB" wp14:editId="2BED56DC">
            <wp:simplePos x="0" y="0"/>
            <wp:positionH relativeFrom="page">
              <wp:posOffset>1122045</wp:posOffset>
            </wp:positionH>
            <wp:positionV relativeFrom="paragraph">
              <wp:posOffset>445135</wp:posOffset>
            </wp:positionV>
            <wp:extent cx="5400040" cy="3150235"/>
            <wp:effectExtent l="0" t="0" r="0" b="0"/>
            <wp:wrapTight wrapText="bothSides">
              <wp:wrapPolygon edited="0">
                <wp:start x="229" y="0"/>
                <wp:lineTo x="0" y="392"/>
                <wp:lineTo x="0" y="20899"/>
                <wp:lineTo x="152" y="21421"/>
                <wp:lineTo x="229" y="21421"/>
                <wp:lineTo x="21260" y="21421"/>
                <wp:lineTo x="21336" y="21421"/>
                <wp:lineTo x="21488" y="20899"/>
                <wp:lineTo x="21488" y="392"/>
                <wp:lineTo x="21260" y="0"/>
                <wp:lineTo x="229" y="0"/>
              </wp:wrapPolygon>
            </wp:wrapTight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07575" w14:textId="517D9626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13D81F4" w14:textId="6151EB4F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20BDDDB9" w14:textId="33040D83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E7E3C36" w14:textId="4894C5DF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285830B" w14:textId="5D0BE3E0" w:rsidR="00736D97" w:rsidRPr="00D71F0E" w:rsidRDefault="00736D97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69516331" w14:textId="77777777" w:rsidR="005D0EEF" w:rsidRPr="00D71F0E" w:rsidRDefault="005D0EEF" w:rsidP="005D0EEF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lastRenderedPageBreak/>
        <w:t xml:space="preserve">Busca en la ayuda oficial de </w:t>
      </w:r>
      <w:r w:rsidRPr="00D71F0E">
        <w:rPr>
          <w:rFonts w:ascii="Times New Roman" w:hAnsi="Times New Roman" w:cs="Times New Roman"/>
          <w:b/>
          <w:bCs/>
          <w:i/>
          <w:iCs/>
          <w:szCs w:val="28"/>
        </w:rPr>
        <w:t>Microsoft Windows</w:t>
      </w:r>
      <w:r w:rsidRPr="00D71F0E">
        <w:rPr>
          <w:rFonts w:ascii="Times New Roman" w:hAnsi="Times New Roman" w:cs="Times New Roman"/>
          <w:szCs w:val="28"/>
        </w:rPr>
        <w:t xml:space="preserve"> desde dónde puede modificarse la memoria virtual y qué opciones ofrece. </w:t>
      </w:r>
      <w:r w:rsidRPr="00D71F0E">
        <w:rPr>
          <w:rFonts w:ascii="Times New Roman" w:hAnsi="Times New Roman" w:cs="Times New Roman"/>
          <w:b/>
          <w:bCs/>
          <w:i/>
          <w:iCs/>
          <w:color w:val="943634" w:themeColor="accent2" w:themeShade="BF"/>
          <w:szCs w:val="28"/>
        </w:rPr>
        <w:t>Pantallazo</w:t>
      </w:r>
      <w:r w:rsidRPr="00D71F0E">
        <w:rPr>
          <w:rFonts w:ascii="Times New Roman" w:hAnsi="Times New Roman" w:cs="Times New Roman"/>
          <w:szCs w:val="28"/>
        </w:rPr>
        <w:t xml:space="preserve"> ¿qué tamaño tiene por defecto? ¿Puede el usuario fijar su tamaño? </w:t>
      </w:r>
    </w:p>
    <w:p w14:paraId="0D640F39" w14:textId="047D417F" w:rsidR="00ED4941" w:rsidRDefault="00ED4941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4F5FA019" w14:textId="77777777" w:rsidR="004C5108" w:rsidRDefault="004C5108" w:rsidP="004C5108">
      <w:pPr>
        <w:ind w:left="284"/>
        <w:jc w:val="both"/>
        <w:rPr>
          <w:rFonts w:ascii="Times New Roman" w:hAnsi="Times New Roman" w:cs="Times New Roman"/>
          <w:szCs w:val="28"/>
        </w:rPr>
      </w:pPr>
      <w:r w:rsidRPr="004C5108">
        <w:rPr>
          <w:rFonts w:ascii="Times New Roman" w:hAnsi="Times New Roman" w:cs="Times New Roman"/>
          <w:szCs w:val="28"/>
        </w:rPr>
        <w:drawing>
          <wp:anchor distT="0" distB="0" distL="114300" distR="114300" simplePos="0" relativeHeight="251664384" behindDoc="0" locked="0" layoutInCell="1" allowOverlap="1" wp14:anchorId="2833587A" wp14:editId="7F544C4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51735" cy="3533775"/>
            <wp:effectExtent l="0" t="0" r="5715" b="9525"/>
            <wp:wrapSquare wrapText="bothSides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784">
        <w:rPr>
          <w:rFonts w:ascii="Times New Roman" w:hAnsi="Times New Roman" w:cs="Times New Roman"/>
          <w:szCs w:val="28"/>
        </w:rPr>
        <w:t>Ruta para acceder a la memoria virtual en Windows 11</w:t>
      </w:r>
    </w:p>
    <w:p w14:paraId="54466A5F" w14:textId="5F410035" w:rsidR="00BB3784" w:rsidRDefault="004C5108" w:rsidP="004C5108">
      <w:pPr>
        <w:ind w:left="284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configuración</w:t>
      </w:r>
      <w:r w:rsidR="00BB3784">
        <w:rPr>
          <w:rFonts w:ascii="Times New Roman" w:hAnsi="Times New Roman" w:cs="Times New Roman"/>
          <w:szCs w:val="28"/>
        </w:rPr>
        <w:t>/Sistema/Acerca de/Configuración avanzada del</w:t>
      </w:r>
      <w:r>
        <w:rPr>
          <w:rFonts w:ascii="Times New Roman" w:hAnsi="Times New Roman" w:cs="Times New Roman"/>
          <w:szCs w:val="28"/>
        </w:rPr>
        <w:t xml:space="preserve"> </w:t>
      </w:r>
      <w:r w:rsidR="00BB3784">
        <w:rPr>
          <w:rFonts w:ascii="Times New Roman" w:hAnsi="Times New Roman" w:cs="Times New Roman"/>
          <w:szCs w:val="28"/>
        </w:rPr>
        <w:t>sistema/Rendimiento/Configuración/Opciones Avanzadas</w:t>
      </w:r>
    </w:p>
    <w:p w14:paraId="6DE9A425" w14:textId="69226235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671E8B87" w14:textId="7271CBCD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Windows da la posibilidad al usuario de modificar la memoria virtual pero por defecto lo hace automáticamente según necesidad.</w:t>
      </w:r>
    </w:p>
    <w:p w14:paraId="4ED1C901" w14:textId="6118F863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15FDE3AE" w14:textId="48144B66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4D9D62F1" w14:textId="29E99E0E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02614526" w14:textId="68A66FE9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542024D2" w14:textId="703181B3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3649A212" w14:textId="41DB51B3" w:rsidR="004C5108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15DA0C9B" w14:textId="77777777" w:rsidR="004C5108" w:rsidRPr="00D71F0E" w:rsidRDefault="004C5108" w:rsidP="005D0EEF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4D5BB7CC" w14:textId="001DD2F1" w:rsidR="005D0EEF" w:rsidRDefault="005D0EEF" w:rsidP="004C5108">
      <w:pPr>
        <w:ind w:left="284"/>
        <w:jc w:val="both"/>
        <w:rPr>
          <w:rFonts w:ascii="Times New Roman" w:hAnsi="Times New Roman" w:cs="Times New Roman"/>
          <w:szCs w:val="28"/>
        </w:rPr>
      </w:pPr>
      <w:r w:rsidRPr="00D71F0E">
        <w:rPr>
          <w:rFonts w:ascii="Times New Roman" w:hAnsi="Times New Roman" w:cs="Times New Roman"/>
          <w:szCs w:val="28"/>
        </w:rPr>
        <w:t xml:space="preserve">Busca en Internet qué tamaño es el más adecuado para asignar a la memoria virtual en </w:t>
      </w:r>
      <w:r w:rsidRPr="00D71F0E">
        <w:rPr>
          <w:rFonts w:ascii="Times New Roman" w:hAnsi="Times New Roman" w:cs="Times New Roman"/>
          <w:b/>
          <w:bCs/>
          <w:i/>
          <w:iCs/>
          <w:szCs w:val="28"/>
        </w:rPr>
        <w:t>GNU/Linux</w:t>
      </w:r>
      <w:r w:rsidRPr="00D71F0E">
        <w:rPr>
          <w:rFonts w:ascii="Times New Roman" w:hAnsi="Times New Roman" w:cs="Times New Roman"/>
          <w:szCs w:val="28"/>
        </w:rPr>
        <w:t>. ¿de qué depende ese tamaño?</w:t>
      </w:r>
    </w:p>
    <w:p w14:paraId="133221D9" w14:textId="77777777" w:rsidR="004C5108" w:rsidRPr="004C5108" w:rsidRDefault="004C5108" w:rsidP="004C5108">
      <w:pPr>
        <w:ind w:left="284"/>
        <w:jc w:val="both"/>
        <w:rPr>
          <w:rFonts w:ascii="Times New Roman" w:hAnsi="Times New Roman" w:cs="Times New Roman"/>
          <w:szCs w:val="28"/>
        </w:rPr>
      </w:pPr>
    </w:p>
    <w:p w14:paraId="20693A39" w14:textId="77777777" w:rsidR="004C5108" w:rsidRPr="004C5108" w:rsidRDefault="004C5108" w:rsidP="004C5108">
      <w:pPr>
        <w:pStyle w:val="Prrafodelista"/>
        <w:numPr>
          <w:ilvl w:val="0"/>
          <w:numId w:val="2"/>
        </w:numPr>
        <w:tabs>
          <w:tab w:val="left" w:pos="1811"/>
        </w:tabs>
        <w:rPr>
          <w:rFonts w:ascii="Times New Roman" w:hAnsi="Times New Roman" w:cs="Times New Roman"/>
        </w:rPr>
      </w:pPr>
      <w:r w:rsidRPr="004C5108">
        <w:rPr>
          <w:rFonts w:ascii="Times New Roman" w:hAnsi="Times New Roman" w:cs="Times New Roman"/>
        </w:rPr>
        <w:t>En equipos con memoria RAM de hasta 1 Giga debería ser igual de grande la SWAP que la RAM.</w:t>
      </w:r>
    </w:p>
    <w:p w14:paraId="7FEB6070" w14:textId="77777777" w:rsidR="004C5108" w:rsidRPr="004C5108" w:rsidRDefault="004C5108" w:rsidP="004C5108">
      <w:pPr>
        <w:pStyle w:val="Prrafodelista"/>
        <w:numPr>
          <w:ilvl w:val="0"/>
          <w:numId w:val="2"/>
        </w:numPr>
        <w:tabs>
          <w:tab w:val="left" w:pos="1811"/>
        </w:tabs>
        <w:rPr>
          <w:rFonts w:ascii="Times New Roman" w:hAnsi="Times New Roman" w:cs="Times New Roman"/>
        </w:rPr>
      </w:pPr>
      <w:r w:rsidRPr="004C5108">
        <w:rPr>
          <w:rFonts w:ascii="Times New Roman" w:hAnsi="Times New Roman" w:cs="Times New Roman"/>
        </w:rPr>
        <w:t>Entre 2 y 4 Gigas, debería ser la SWAP la mitad de grande que la RAM.</w:t>
      </w:r>
    </w:p>
    <w:p w14:paraId="46B32615" w14:textId="03DFB0B0" w:rsidR="004C5108" w:rsidRPr="004C5108" w:rsidRDefault="004C5108" w:rsidP="004C5108">
      <w:pPr>
        <w:pStyle w:val="Prrafodelista"/>
        <w:numPr>
          <w:ilvl w:val="0"/>
          <w:numId w:val="2"/>
        </w:numPr>
        <w:tabs>
          <w:tab w:val="left" w:pos="1811"/>
        </w:tabs>
        <w:rPr>
          <w:rFonts w:ascii="Times New Roman" w:hAnsi="Times New Roman" w:cs="Times New Roman"/>
        </w:rPr>
      </w:pPr>
      <w:r w:rsidRPr="004C5108">
        <w:rPr>
          <w:rFonts w:ascii="Times New Roman" w:hAnsi="Times New Roman" w:cs="Times New Roman"/>
        </w:rPr>
        <w:t>Con más de 4 Gigas no se debería sobrepasar los 2 Gigas de SWAP como mucho.</w:t>
      </w:r>
    </w:p>
    <w:sectPr w:rsidR="004C5108" w:rsidRPr="004C5108" w:rsidSect="00E5458B">
      <w:headerReference w:type="default" r:id="rId27"/>
      <w:foot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ABCC9" w14:textId="77777777" w:rsidR="00B949C8" w:rsidRDefault="00B949C8" w:rsidP="002F5C04">
      <w:pPr>
        <w:spacing w:after="0" w:line="240" w:lineRule="auto"/>
      </w:pPr>
      <w:r>
        <w:separator/>
      </w:r>
    </w:p>
  </w:endnote>
  <w:endnote w:type="continuationSeparator" w:id="0">
    <w:p w14:paraId="7DD72675" w14:textId="77777777" w:rsidR="00B949C8" w:rsidRDefault="00B949C8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40020" w14:textId="77777777"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14:paraId="67CF0993" w14:textId="0CAF2E7D" w:rsidR="00B2405E" w:rsidRPr="00B2405E" w:rsidRDefault="00971AEE" w:rsidP="00B2405E">
    <w:pPr>
      <w:pStyle w:val="Encabezado"/>
      <w:jc w:val="center"/>
      <w:rPr>
        <w:i/>
      </w:rPr>
    </w:pPr>
    <w:r>
      <w:rPr>
        <w:i/>
      </w:rPr>
      <w:t xml:space="preserve">Profesor: </w:t>
    </w:r>
    <w:r w:rsidR="00B2405E">
      <w:rPr>
        <w:i/>
      </w:rPr>
      <w:t>Víctor Villegas Borge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FAEF0" w14:textId="77777777" w:rsidR="00B949C8" w:rsidRDefault="00B949C8" w:rsidP="002F5C04">
      <w:pPr>
        <w:spacing w:after="0" w:line="240" w:lineRule="auto"/>
      </w:pPr>
      <w:r>
        <w:separator/>
      </w:r>
    </w:p>
  </w:footnote>
  <w:footnote w:type="continuationSeparator" w:id="0">
    <w:p w14:paraId="166579C5" w14:textId="77777777" w:rsidR="00B949C8" w:rsidRDefault="00B949C8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FC154" w14:textId="77777777" w:rsidR="002F5C04" w:rsidRDefault="007C6E26" w:rsidP="002F5C04">
    <w:pPr>
      <w:pStyle w:val="Encabezado"/>
      <w:jc w:val="center"/>
      <w:rPr>
        <w:i/>
      </w:rPr>
    </w:pPr>
    <w:r w:rsidRPr="001C6BC0">
      <w:rPr>
        <w:bCs/>
        <w:noProof/>
        <w:sz w:val="20"/>
      </w:rPr>
      <w:drawing>
        <wp:anchor distT="0" distB="0" distL="114300" distR="114300" simplePos="0" relativeHeight="251656704" behindDoc="1" locked="0" layoutInCell="1" allowOverlap="1" wp14:anchorId="3456C18B" wp14:editId="7F4BBF7E">
          <wp:simplePos x="0" y="0"/>
          <wp:positionH relativeFrom="column">
            <wp:posOffset>4559300</wp:posOffset>
          </wp:positionH>
          <wp:positionV relativeFrom="paragraph">
            <wp:posOffset>-426085</wp:posOffset>
          </wp:positionV>
          <wp:extent cx="1143000" cy="800100"/>
          <wp:effectExtent l="0" t="0" r="0" b="0"/>
          <wp:wrapThrough wrapText="bothSides">
            <wp:wrapPolygon edited="0">
              <wp:start x="0" y="0"/>
              <wp:lineTo x="0" y="21086"/>
              <wp:lineTo x="21240" y="21086"/>
              <wp:lineTo x="21240" y="0"/>
              <wp:lineTo x="0" y="0"/>
            </wp:wrapPolygon>
          </wp:wrapThrough>
          <wp:docPr id="5" name="Imagen 5" descr="agl_nuev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 descr="agl_nuev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C6BC0">
      <w:rPr>
        <w:bCs/>
        <w:noProof/>
        <w:sz w:val="20"/>
      </w:rPr>
      <w:drawing>
        <wp:anchor distT="0" distB="0" distL="114300" distR="114300" simplePos="0" relativeHeight="251689472" behindDoc="1" locked="0" layoutInCell="1" allowOverlap="1" wp14:anchorId="17FE485A" wp14:editId="112A56AD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63A8A75A" w14:textId="77777777"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>C.F.G.S. Desarrollo de Aplicaciones Multiplat</w:t>
    </w:r>
    <w:r w:rsidR="001965BB">
      <w:rPr>
        <w:i/>
      </w:rPr>
      <w:t>a</w:t>
    </w:r>
    <w:r>
      <w:rPr>
        <w:i/>
      </w:rPr>
      <w:t>forma (D.A.M.)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777D4"/>
    <w:multiLevelType w:val="multilevel"/>
    <w:tmpl w:val="BED8E9A4"/>
    <w:lvl w:ilvl="0">
      <w:start w:val="1"/>
      <w:numFmt w:val="upperLetter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365F91" w:themeColor="accent1" w:themeShade="BF"/>
        <w:sz w:val="2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D2B1FDA"/>
    <w:multiLevelType w:val="hybridMultilevel"/>
    <w:tmpl w:val="308A72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0120459">
    <w:abstractNumId w:val="0"/>
  </w:num>
  <w:num w:numId="2" w16cid:durableId="17786026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EEF"/>
    <w:rsid w:val="00056B7D"/>
    <w:rsid w:val="000956EC"/>
    <w:rsid w:val="0016445D"/>
    <w:rsid w:val="001965BB"/>
    <w:rsid w:val="00222F4F"/>
    <w:rsid w:val="002F5C04"/>
    <w:rsid w:val="003C2248"/>
    <w:rsid w:val="004C5108"/>
    <w:rsid w:val="00576C82"/>
    <w:rsid w:val="00593420"/>
    <w:rsid w:val="005D0EEF"/>
    <w:rsid w:val="005F0EDD"/>
    <w:rsid w:val="00603C40"/>
    <w:rsid w:val="007066E6"/>
    <w:rsid w:val="00736D97"/>
    <w:rsid w:val="0078716D"/>
    <w:rsid w:val="007C6E26"/>
    <w:rsid w:val="0082539A"/>
    <w:rsid w:val="008C1919"/>
    <w:rsid w:val="008E11D8"/>
    <w:rsid w:val="00905D4A"/>
    <w:rsid w:val="00962E48"/>
    <w:rsid w:val="00971AEE"/>
    <w:rsid w:val="00A63E3E"/>
    <w:rsid w:val="00AC69C5"/>
    <w:rsid w:val="00AC7F47"/>
    <w:rsid w:val="00B2405E"/>
    <w:rsid w:val="00B701F6"/>
    <w:rsid w:val="00B949C8"/>
    <w:rsid w:val="00BB3784"/>
    <w:rsid w:val="00BE7E84"/>
    <w:rsid w:val="00C556A0"/>
    <w:rsid w:val="00CE0A71"/>
    <w:rsid w:val="00D71F0E"/>
    <w:rsid w:val="00E23491"/>
    <w:rsid w:val="00E5458B"/>
    <w:rsid w:val="00ED4941"/>
    <w:rsid w:val="00EE4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FFD9C"/>
  <w15:docId w15:val="{685FA448-790F-4F91-8FEE-19912C473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C51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35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diagramQuickStyle" Target="diagrams/quickStyle1.xml"/><Relationship Id="rId26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diagramData" Target="diagrams/data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diagramLayout" Target="diagrams/layout1.xml"/><Relationship Id="rId25" Type="http://schemas.microsoft.com/office/2007/relationships/diagramDrawing" Target="diagrams/drawing2.xml"/><Relationship Id="rId2" Type="http://schemas.openxmlformats.org/officeDocument/2006/relationships/customXml" Target="../customXml/item2.xml"/><Relationship Id="rId16" Type="http://schemas.openxmlformats.org/officeDocument/2006/relationships/diagramData" Target="diagrams/data1.xml"/><Relationship Id="rId20" Type="http://schemas.microsoft.com/office/2007/relationships/diagramDrawing" Target="diagrams/drawing1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diagramColors" Target="diagrams/colors2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diagramQuickStyle" Target="diagrams/quickStyle2.xml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diagramColors" Target="diagrams/colors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diagramLayout" Target="diagrams/layout2.xm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OR\Downloads\DAM1_SI_UT_PLANTILLA_ACTIVIDADES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2B7CC42-57F7-4E72-82B4-B5BD7924B758}" type="doc">
      <dgm:prSet loTypeId="urn:microsoft.com/office/officeart/2005/8/layout/pyramid1" loCatId="pyramid" qsTypeId="urn:microsoft.com/office/officeart/2005/8/quickstyle/simple1" qsCatId="simple" csTypeId="urn:microsoft.com/office/officeart/2005/8/colors/accent0_2" csCatId="mainScheme" phldr="1"/>
      <dgm:spPr/>
    </dgm:pt>
    <dgm:pt modelId="{FF550FC3-0305-4AEA-A901-9F7D641FFC44}">
      <dgm:prSet phldrT="[Texto]"/>
      <dgm:spPr/>
      <dgm:t>
        <a:bodyPr/>
        <a:lstStyle/>
        <a:p>
          <a:r>
            <a:rPr lang="es-ES"/>
            <a:t>Registros CPU</a:t>
          </a:r>
        </a:p>
      </dgm:t>
    </dgm:pt>
    <dgm:pt modelId="{035575A7-919F-4D31-A7CB-76D649CE3FC1}" type="parTrans" cxnId="{BCB85338-24E4-4B3C-BD0D-2B73A75938BC}">
      <dgm:prSet/>
      <dgm:spPr/>
      <dgm:t>
        <a:bodyPr/>
        <a:lstStyle/>
        <a:p>
          <a:endParaRPr lang="es-ES"/>
        </a:p>
      </dgm:t>
    </dgm:pt>
    <dgm:pt modelId="{B3CE665B-F5AB-46E8-BFF9-E06D17FA0CB4}" type="sibTrans" cxnId="{BCB85338-24E4-4B3C-BD0D-2B73A75938BC}">
      <dgm:prSet/>
      <dgm:spPr/>
      <dgm:t>
        <a:bodyPr/>
        <a:lstStyle/>
        <a:p>
          <a:endParaRPr lang="es-ES"/>
        </a:p>
      </dgm:t>
    </dgm:pt>
    <dgm:pt modelId="{179F2CF3-EF60-46D1-BF9E-B0C3E0573D26}">
      <dgm:prSet phldrT="[Texto]"/>
      <dgm:spPr/>
      <dgm:t>
        <a:bodyPr/>
        <a:lstStyle/>
        <a:p>
          <a:r>
            <a:rPr lang="es-ES"/>
            <a:t>Cache CPU</a:t>
          </a:r>
        </a:p>
      </dgm:t>
    </dgm:pt>
    <dgm:pt modelId="{78C70D71-1D87-4530-9EC7-A16D66EEEC16}" type="parTrans" cxnId="{6D2D4A48-FD42-48BA-9FCB-B8D0A26A4EBA}">
      <dgm:prSet/>
      <dgm:spPr/>
      <dgm:t>
        <a:bodyPr/>
        <a:lstStyle/>
        <a:p>
          <a:endParaRPr lang="es-ES"/>
        </a:p>
      </dgm:t>
    </dgm:pt>
    <dgm:pt modelId="{C17FC2A9-8198-4ED6-A7CF-C0A2C4EB45CE}" type="sibTrans" cxnId="{6D2D4A48-FD42-48BA-9FCB-B8D0A26A4EBA}">
      <dgm:prSet/>
      <dgm:spPr/>
      <dgm:t>
        <a:bodyPr/>
        <a:lstStyle/>
        <a:p>
          <a:endParaRPr lang="es-ES"/>
        </a:p>
      </dgm:t>
    </dgm:pt>
    <dgm:pt modelId="{8E4ECF62-AE51-44DB-8EF7-66D17A58CB7B}">
      <dgm:prSet phldrT="[Texto]"/>
      <dgm:spPr/>
      <dgm:t>
        <a:bodyPr/>
        <a:lstStyle/>
        <a:p>
          <a:r>
            <a:rPr lang="es-ES"/>
            <a:t>Memoria Principal (RAM)</a:t>
          </a:r>
        </a:p>
      </dgm:t>
    </dgm:pt>
    <dgm:pt modelId="{26685719-9C23-4065-8F3B-7594A021FDEC}" type="parTrans" cxnId="{34B54F81-EAF5-4034-9142-50A09D8B6D81}">
      <dgm:prSet/>
      <dgm:spPr/>
      <dgm:t>
        <a:bodyPr/>
        <a:lstStyle/>
        <a:p>
          <a:endParaRPr lang="es-ES"/>
        </a:p>
      </dgm:t>
    </dgm:pt>
    <dgm:pt modelId="{CA8BAD3D-89FB-409F-A06A-52EC02A0FB09}" type="sibTrans" cxnId="{34B54F81-EAF5-4034-9142-50A09D8B6D81}">
      <dgm:prSet/>
      <dgm:spPr/>
      <dgm:t>
        <a:bodyPr/>
        <a:lstStyle/>
        <a:p>
          <a:endParaRPr lang="es-ES"/>
        </a:p>
      </dgm:t>
    </dgm:pt>
    <dgm:pt modelId="{4BD7C804-99C5-40FA-9EED-B69137F606CF}">
      <dgm:prSet phldrT="[Texto]"/>
      <dgm:spPr/>
      <dgm:t>
        <a:bodyPr/>
        <a:lstStyle/>
        <a:p>
          <a:pPr algn="ctr"/>
          <a:r>
            <a:rPr lang="es-ES"/>
            <a:t>Cache L1 </a:t>
          </a:r>
        </a:p>
      </dgm:t>
    </dgm:pt>
    <dgm:pt modelId="{284C0AFA-4A94-411D-A91F-3DC9313C40C0}" type="parTrans" cxnId="{99C708F5-2107-4835-9EE8-08222BB130E3}">
      <dgm:prSet/>
      <dgm:spPr/>
      <dgm:t>
        <a:bodyPr/>
        <a:lstStyle/>
        <a:p>
          <a:endParaRPr lang="es-ES"/>
        </a:p>
      </dgm:t>
    </dgm:pt>
    <dgm:pt modelId="{B61143BE-0F00-4306-9F87-7E760B403E87}" type="sibTrans" cxnId="{99C708F5-2107-4835-9EE8-08222BB130E3}">
      <dgm:prSet/>
      <dgm:spPr/>
      <dgm:t>
        <a:bodyPr/>
        <a:lstStyle/>
        <a:p>
          <a:endParaRPr lang="es-ES"/>
        </a:p>
      </dgm:t>
    </dgm:pt>
    <dgm:pt modelId="{1030149E-9BE9-4523-B53C-B6FF9C189637}">
      <dgm:prSet phldrT="[Texto]"/>
      <dgm:spPr/>
      <dgm:t>
        <a:bodyPr/>
        <a:lstStyle/>
        <a:p>
          <a:pPr algn="ctr"/>
          <a:r>
            <a:rPr lang="es-ES"/>
            <a:t>Cache L3</a:t>
          </a:r>
        </a:p>
      </dgm:t>
    </dgm:pt>
    <dgm:pt modelId="{03F55C0F-82E6-4472-8197-EF0736F7182C}" type="parTrans" cxnId="{320C9FC3-5BDB-4698-A7FE-F79819A7772B}">
      <dgm:prSet/>
      <dgm:spPr/>
      <dgm:t>
        <a:bodyPr/>
        <a:lstStyle/>
        <a:p>
          <a:endParaRPr lang="es-ES"/>
        </a:p>
      </dgm:t>
    </dgm:pt>
    <dgm:pt modelId="{550E20C2-A8D2-456C-A1ED-E43BD8833439}" type="sibTrans" cxnId="{320C9FC3-5BDB-4698-A7FE-F79819A7772B}">
      <dgm:prSet/>
      <dgm:spPr/>
      <dgm:t>
        <a:bodyPr/>
        <a:lstStyle/>
        <a:p>
          <a:endParaRPr lang="es-ES"/>
        </a:p>
      </dgm:t>
    </dgm:pt>
    <dgm:pt modelId="{3A23CE56-4DB1-4BDF-A683-52AB14F84EC1}">
      <dgm:prSet phldrT="[Texto]"/>
      <dgm:spPr/>
      <dgm:t>
        <a:bodyPr/>
        <a:lstStyle/>
        <a:p>
          <a:r>
            <a:rPr lang="es-ES"/>
            <a:t>Memoria Secundaria (SSD)</a:t>
          </a:r>
        </a:p>
      </dgm:t>
    </dgm:pt>
    <dgm:pt modelId="{F4632515-5502-49DF-9802-86264EECCF0D}" type="parTrans" cxnId="{E639CE80-A3DC-49BC-B9D9-E127225F69F8}">
      <dgm:prSet/>
      <dgm:spPr/>
      <dgm:t>
        <a:bodyPr/>
        <a:lstStyle/>
        <a:p>
          <a:endParaRPr lang="es-ES"/>
        </a:p>
      </dgm:t>
    </dgm:pt>
    <dgm:pt modelId="{6E4A8961-F144-4A19-A85B-B0B974A03B6D}" type="sibTrans" cxnId="{E639CE80-A3DC-49BC-B9D9-E127225F69F8}">
      <dgm:prSet/>
      <dgm:spPr/>
      <dgm:t>
        <a:bodyPr/>
        <a:lstStyle/>
        <a:p>
          <a:endParaRPr lang="es-ES"/>
        </a:p>
      </dgm:t>
    </dgm:pt>
    <dgm:pt modelId="{9CC4EC6F-B797-4C00-BC2E-F2FEB1BDAB29}">
      <dgm:prSet phldrT="[Texto]"/>
      <dgm:spPr/>
      <dgm:t>
        <a:bodyPr/>
        <a:lstStyle/>
        <a:p>
          <a:pPr algn="ctr"/>
          <a:r>
            <a:rPr lang="es-ES"/>
            <a:t>Cache L2</a:t>
          </a:r>
        </a:p>
      </dgm:t>
    </dgm:pt>
    <dgm:pt modelId="{DAF96D32-9FE3-4DC1-B759-F8F48579AC3D}" type="sibTrans" cxnId="{AEC19FBE-5F2E-474D-B240-0BDDDCD7508C}">
      <dgm:prSet/>
      <dgm:spPr/>
      <dgm:t>
        <a:bodyPr/>
        <a:lstStyle/>
        <a:p>
          <a:endParaRPr lang="es-ES"/>
        </a:p>
      </dgm:t>
    </dgm:pt>
    <dgm:pt modelId="{2559DD73-3738-4BDB-A0C6-E20C0B18B5E1}" type="parTrans" cxnId="{AEC19FBE-5F2E-474D-B240-0BDDDCD7508C}">
      <dgm:prSet/>
      <dgm:spPr/>
      <dgm:t>
        <a:bodyPr/>
        <a:lstStyle/>
        <a:p>
          <a:endParaRPr lang="es-ES"/>
        </a:p>
      </dgm:t>
    </dgm:pt>
    <dgm:pt modelId="{466C2F08-56EA-4226-A0D7-3F070511BB5A}" type="pres">
      <dgm:prSet presAssocID="{62B7CC42-57F7-4E72-82B4-B5BD7924B758}" presName="Name0" presStyleCnt="0">
        <dgm:presLayoutVars>
          <dgm:dir/>
          <dgm:animLvl val="lvl"/>
          <dgm:resizeHandles val="exact"/>
        </dgm:presLayoutVars>
      </dgm:prSet>
      <dgm:spPr/>
    </dgm:pt>
    <dgm:pt modelId="{0F54762F-1948-4E5C-81EB-50C508693A6E}" type="pres">
      <dgm:prSet presAssocID="{FF550FC3-0305-4AEA-A901-9F7D641FFC44}" presName="Name8" presStyleCnt="0"/>
      <dgm:spPr/>
    </dgm:pt>
    <dgm:pt modelId="{267C3DE7-BDCE-4D88-8A70-755B41E97A14}" type="pres">
      <dgm:prSet presAssocID="{FF550FC3-0305-4AEA-A901-9F7D641FFC44}" presName="level" presStyleLbl="node1" presStyleIdx="0" presStyleCnt="4" custScaleY="96801">
        <dgm:presLayoutVars>
          <dgm:chMax val="1"/>
          <dgm:bulletEnabled val="1"/>
        </dgm:presLayoutVars>
      </dgm:prSet>
      <dgm:spPr/>
    </dgm:pt>
    <dgm:pt modelId="{3CA1D86E-A2E9-4EB1-84D3-278A3560D79B}" type="pres">
      <dgm:prSet presAssocID="{FF550FC3-0305-4AEA-A901-9F7D641FFC44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376B76C-F2CD-43A9-8901-2ABCC66BCA51}" type="pres">
      <dgm:prSet presAssocID="{179F2CF3-EF60-46D1-BF9E-B0C3E0573D26}" presName="Name8" presStyleCnt="0"/>
      <dgm:spPr/>
    </dgm:pt>
    <dgm:pt modelId="{D2268133-4ED7-4E24-ABE7-47AB5411A802}" type="pres">
      <dgm:prSet presAssocID="{179F2CF3-EF60-46D1-BF9E-B0C3E0573D26}" presName="acctBkgd" presStyleLbl="alignAcc1" presStyleIdx="0" presStyleCnt="1" custScaleX="45176" custScaleY="90909" custLinFactNeighborX="-27976" custLinFactNeighborY="1"/>
      <dgm:spPr/>
    </dgm:pt>
    <dgm:pt modelId="{5B8C823D-AE05-41E7-8EFD-70983222F240}" type="pres">
      <dgm:prSet presAssocID="{179F2CF3-EF60-46D1-BF9E-B0C3E0573D26}" presName="acctTx" presStyleLbl="alignAcc1" presStyleIdx="0" presStyleCnt="1">
        <dgm:presLayoutVars>
          <dgm:bulletEnabled val="1"/>
        </dgm:presLayoutVars>
      </dgm:prSet>
      <dgm:spPr/>
    </dgm:pt>
    <dgm:pt modelId="{F27CD841-E441-43ED-BFA7-690F9D48FF7A}" type="pres">
      <dgm:prSet presAssocID="{179F2CF3-EF60-46D1-BF9E-B0C3E0573D26}" presName="level" presStyleLbl="node1" presStyleIdx="1" presStyleCnt="4">
        <dgm:presLayoutVars>
          <dgm:chMax val="1"/>
          <dgm:bulletEnabled val="1"/>
        </dgm:presLayoutVars>
      </dgm:prSet>
      <dgm:spPr/>
    </dgm:pt>
    <dgm:pt modelId="{10BE3486-648E-49E3-B00C-01F690BB0A8F}" type="pres">
      <dgm:prSet presAssocID="{179F2CF3-EF60-46D1-BF9E-B0C3E0573D26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5B4CCD75-6D0E-442B-8F87-300FA352CA3C}" type="pres">
      <dgm:prSet presAssocID="{8E4ECF62-AE51-44DB-8EF7-66D17A58CB7B}" presName="Name8" presStyleCnt="0"/>
      <dgm:spPr/>
    </dgm:pt>
    <dgm:pt modelId="{464E7C1D-9DCE-467D-A3D4-D443908D3B96}" type="pres">
      <dgm:prSet presAssocID="{8E4ECF62-AE51-44DB-8EF7-66D17A58CB7B}" presName="level" presStyleLbl="node1" presStyleIdx="2" presStyleCnt="4">
        <dgm:presLayoutVars>
          <dgm:chMax val="1"/>
          <dgm:bulletEnabled val="1"/>
        </dgm:presLayoutVars>
      </dgm:prSet>
      <dgm:spPr/>
    </dgm:pt>
    <dgm:pt modelId="{8B2C5AEB-F0B9-463E-8CB2-08E063920A53}" type="pres">
      <dgm:prSet presAssocID="{8E4ECF62-AE51-44DB-8EF7-66D17A58CB7B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4EABABC5-7BF1-4AF8-8A5E-CBBBC81566DD}" type="pres">
      <dgm:prSet presAssocID="{3A23CE56-4DB1-4BDF-A683-52AB14F84EC1}" presName="Name8" presStyleCnt="0"/>
      <dgm:spPr/>
    </dgm:pt>
    <dgm:pt modelId="{0EA3EA8F-C1F8-4D03-BE84-51FEA34D1E63}" type="pres">
      <dgm:prSet presAssocID="{3A23CE56-4DB1-4BDF-A683-52AB14F84EC1}" presName="level" presStyleLbl="node1" presStyleIdx="3" presStyleCnt="4">
        <dgm:presLayoutVars>
          <dgm:chMax val="1"/>
          <dgm:bulletEnabled val="1"/>
        </dgm:presLayoutVars>
      </dgm:prSet>
      <dgm:spPr/>
    </dgm:pt>
    <dgm:pt modelId="{2A308531-4516-47AF-BAFD-F52F29D9D3AD}" type="pres">
      <dgm:prSet presAssocID="{3A23CE56-4DB1-4BDF-A683-52AB14F84EC1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C3313C1A-74C3-494A-9D9D-14985AD1E141}" type="presOf" srcId="{1030149E-9BE9-4523-B53C-B6FF9C189637}" destId="{5B8C823D-AE05-41E7-8EFD-70983222F240}" srcOrd="1" destOrd="2" presId="urn:microsoft.com/office/officeart/2005/8/layout/pyramid1"/>
    <dgm:cxn modelId="{1E1E0221-E993-44B1-84D7-2A561AED075C}" type="presOf" srcId="{62B7CC42-57F7-4E72-82B4-B5BD7924B758}" destId="{466C2F08-56EA-4226-A0D7-3F070511BB5A}" srcOrd="0" destOrd="0" presId="urn:microsoft.com/office/officeart/2005/8/layout/pyramid1"/>
    <dgm:cxn modelId="{19A3622E-040A-43CC-A9BD-A977F4A13365}" type="presOf" srcId="{1030149E-9BE9-4523-B53C-B6FF9C189637}" destId="{D2268133-4ED7-4E24-ABE7-47AB5411A802}" srcOrd="0" destOrd="2" presId="urn:microsoft.com/office/officeart/2005/8/layout/pyramid1"/>
    <dgm:cxn modelId="{8DA58532-CC9E-4357-9633-6D0ECD16C9FC}" type="presOf" srcId="{179F2CF3-EF60-46D1-BF9E-B0C3E0573D26}" destId="{10BE3486-648E-49E3-B00C-01F690BB0A8F}" srcOrd="1" destOrd="0" presId="urn:microsoft.com/office/officeart/2005/8/layout/pyramid1"/>
    <dgm:cxn modelId="{BCB85338-24E4-4B3C-BD0D-2B73A75938BC}" srcId="{62B7CC42-57F7-4E72-82B4-B5BD7924B758}" destId="{FF550FC3-0305-4AEA-A901-9F7D641FFC44}" srcOrd="0" destOrd="0" parTransId="{035575A7-919F-4D31-A7CB-76D649CE3FC1}" sibTransId="{B3CE665B-F5AB-46E8-BFF9-E06D17FA0CB4}"/>
    <dgm:cxn modelId="{54B1AB60-5FCC-4F5B-A755-1CFF39744132}" type="presOf" srcId="{9CC4EC6F-B797-4C00-BC2E-F2FEB1BDAB29}" destId="{5B8C823D-AE05-41E7-8EFD-70983222F240}" srcOrd="1" destOrd="1" presId="urn:microsoft.com/office/officeart/2005/8/layout/pyramid1"/>
    <dgm:cxn modelId="{6D2D4A48-FD42-48BA-9FCB-B8D0A26A4EBA}" srcId="{62B7CC42-57F7-4E72-82B4-B5BD7924B758}" destId="{179F2CF3-EF60-46D1-BF9E-B0C3E0573D26}" srcOrd="1" destOrd="0" parTransId="{78C70D71-1D87-4530-9EC7-A16D66EEEC16}" sibTransId="{C17FC2A9-8198-4ED6-A7CF-C0A2C4EB45CE}"/>
    <dgm:cxn modelId="{EACE186C-F4E9-40E7-AF0C-FD82ACFB3531}" type="presOf" srcId="{179F2CF3-EF60-46D1-BF9E-B0C3E0573D26}" destId="{F27CD841-E441-43ED-BFA7-690F9D48FF7A}" srcOrd="0" destOrd="0" presId="urn:microsoft.com/office/officeart/2005/8/layout/pyramid1"/>
    <dgm:cxn modelId="{40C68374-C8E3-46C1-AF15-691AE6C66F5D}" type="presOf" srcId="{8E4ECF62-AE51-44DB-8EF7-66D17A58CB7B}" destId="{8B2C5AEB-F0B9-463E-8CB2-08E063920A53}" srcOrd="1" destOrd="0" presId="urn:microsoft.com/office/officeart/2005/8/layout/pyramid1"/>
    <dgm:cxn modelId="{E639CE80-A3DC-49BC-B9D9-E127225F69F8}" srcId="{62B7CC42-57F7-4E72-82B4-B5BD7924B758}" destId="{3A23CE56-4DB1-4BDF-A683-52AB14F84EC1}" srcOrd="3" destOrd="0" parTransId="{F4632515-5502-49DF-9802-86264EECCF0D}" sibTransId="{6E4A8961-F144-4A19-A85B-B0B974A03B6D}"/>
    <dgm:cxn modelId="{34B54F81-EAF5-4034-9142-50A09D8B6D81}" srcId="{62B7CC42-57F7-4E72-82B4-B5BD7924B758}" destId="{8E4ECF62-AE51-44DB-8EF7-66D17A58CB7B}" srcOrd="2" destOrd="0" parTransId="{26685719-9C23-4065-8F3B-7594A021FDEC}" sibTransId="{CA8BAD3D-89FB-409F-A06A-52EC02A0FB09}"/>
    <dgm:cxn modelId="{451C62A1-0EC4-4A84-83E2-F5D0CFC838DE}" type="presOf" srcId="{3A23CE56-4DB1-4BDF-A683-52AB14F84EC1}" destId="{0EA3EA8F-C1F8-4D03-BE84-51FEA34D1E63}" srcOrd="0" destOrd="0" presId="urn:microsoft.com/office/officeart/2005/8/layout/pyramid1"/>
    <dgm:cxn modelId="{6F9499A4-8B94-42C3-A1C4-B3E3D07C2BA6}" type="presOf" srcId="{9CC4EC6F-B797-4C00-BC2E-F2FEB1BDAB29}" destId="{D2268133-4ED7-4E24-ABE7-47AB5411A802}" srcOrd="0" destOrd="1" presId="urn:microsoft.com/office/officeart/2005/8/layout/pyramid1"/>
    <dgm:cxn modelId="{A3ED50AC-6398-4BE8-BAF5-8092B3569EB8}" type="presOf" srcId="{FF550FC3-0305-4AEA-A901-9F7D641FFC44}" destId="{3CA1D86E-A2E9-4EB1-84D3-278A3560D79B}" srcOrd="1" destOrd="0" presId="urn:microsoft.com/office/officeart/2005/8/layout/pyramid1"/>
    <dgm:cxn modelId="{93B5F3AC-3CFB-4326-B975-72FB438155BC}" type="presOf" srcId="{8E4ECF62-AE51-44DB-8EF7-66D17A58CB7B}" destId="{464E7C1D-9DCE-467D-A3D4-D443908D3B96}" srcOrd="0" destOrd="0" presId="urn:microsoft.com/office/officeart/2005/8/layout/pyramid1"/>
    <dgm:cxn modelId="{AEC19FBE-5F2E-474D-B240-0BDDDCD7508C}" srcId="{179F2CF3-EF60-46D1-BF9E-B0C3E0573D26}" destId="{9CC4EC6F-B797-4C00-BC2E-F2FEB1BDAB29}" srcOrd="1" destOrd="0" parTransId="{2559DD73-3738-4BDB-A0C6-E20C0B18B5E1}" sibTransId="{DAF96D32-9FE3-4DC1-B759-F8F48579AC3D}"/>
    <dgm:cxn modelId="{F7E127BF-C4E6-4F88-BC70-B09764163B6C}" type="presOf" srcId="{4BD7C804-99C5-40FA-9EED-B69137F606CF}" destId="{5B8C823D-AE05-41E7-8EFD-70983222F240}" srcOrd="1" destOrd="0" presId="urn:microsoft.com/office/officeart/2005/8/layout/pyramid1"/>
    <dgm:cxn modelId="{320C9FC3-5BDB-4698-A7FE-F79819A7772B}" srcId="{179F2CF3-EF60-46D1-BF9E-B0C3E0573D26}" destId="{1030149E-9BE9-4523-B53C-B6FF9C189637}" srcOrd="2" destOrd="0" parTransId="{03F55C0F-82E6-4472-8197-EF0736F7182C}" sibTransId="{550E20C2-A8D2-456C-A1ED-E43BD8833439}"/>
    <dgm:cxn modelId="{D69799CE-6DF9-416A-9A82-66EEF32A643C}" type="presOf" srcId="{4BD7C804-99C5-40FA-9EED-B69137F606CF}" destId="{D2268133-4ED7-4E24-ABE7-47AB5411A802}" srcOrd="0" destOrd="0" presId="urn:microsoft.com/office/officeart/2005/8/layout/pyramid1"/>
    <dgm:cxn modelId="{BB2FC9E4-F490-4DF4-A46A-00EC28165279}" type="presOf" srcId="{3A23CE56-4DB1-4BDF-A683-52AB14F84EC1}" destId="{2A308531-4516-47AF-BAFD-F52F29D9D3AD}" srcOrd="1" destOrd="0" presId="urn:microsoft.com/office/officeart/2005/8/layout/pyramid1"/>
    <dgm:cxn modelId="{99C708F5-2107-4835-9EE8-08222BB130E3}" srcId="{179F2CF3-EF60-46D1-BF9E-B0C3E0573D26}" destId="{4BD7C804-99C5-40FA-9EED-B69137F606CF}" srcOrd="0" destOrd="0" parTransId="{284C0AFA-4A94-411D-A91F-3DC9313C40C0}" sibTransId="{B61143BE-0F00-4306-9F87-7E760B403E87}"/>
    <dgm:cxn modelId="{F9E191F8-1DC7-4211-BD77-8F74A181DB22}" type="presOf" srcId="{FF550FC3-0305-4AEA-A901-9F7D641FFC44}" destId="{267C3DE7-BDCE-4D88-8A70-755B41E97A14}" srcOrd="0" destOrd="0" presId="urn:microsoft.com/office/officeart/2005/8/layout/pyramid1"/>
    <dgm:cxn modelId="{5859AA58-2BB5-4836-95A6-8AB1BEF7D146}" type="presParOf" srcId="{466C2F08-56EA-4226-A0D7-3F070511BB5A}" destId="{0F54762F-1948-4E5C-81EB-50C508693A6E}" srcOrd="0" destOrd="0" presId="urn:microsoft.com/office/officeart/2005/8/layout/pyramid1"/>
    <dgm:cxn modelId="{60EE44C3-1C3D-4656-81B3-8EDD7D1BBA26}" type="presParOf" srcId="{0F54762F-1948-4E5C-81EB-50C508693A6E}" destId="{267C3DE7-BDCE-4D88-8A70-755B41E97A14}" srcOrd="0" destOrd="0" presId="urn:microsoft.com/office/officeart/2005/8/layout/pyramid1"/>
    <dgm:cxn modelId="{CC101569-8D92-4E1B-BB2E-5E521DDE8242}" type="presParOf" srcId="{0F54762F-1948-4E5C-81EB-50C508693A6E}" destId="{3CA1D86E-A2E9-4EB1-84D3-278A3560D79B}" srcOrd="1" destOrd="0" presId="urn:microsoft.com/office/officeart/2005/8/layout/pyramid1"/>
    <dgm:cxn modelId="{4C11A528-52D0-4F13-A8F1-882C327A9EFE}" type="presParOf" srcId="{466C2F08-56EA-4226-A0D7-3F070511BB5A}" destId="{9376B76C-F2CD-43A9-8901-2ABCC66BCA51}" srcOrd="1" destOrd="0" presId="urn:microsoft.com/office/officeart/2005/8/layout/pyramid1"/>
    <dgm:cxn modelId="{6A448526-97CA-4247-AF51-BD3863518E1D}" type="presParOf" srcId="{9376B76C-F2CD-43A9-8901-2ABCC66BCA51}" destId="{D2268133-4ED7-4E24-ABE7-47AB5411A802}" srcOrd="0" destOrd="0" presId="urn:microsoft.com/office/officeart/2005/8/layout/pyramid1"/>
    <dgm:cxn modelId="{45ED2BAB-6214-4702-8A1D-84A8EB181BBA}" type="presParOf" srcId="{9376B76C-F2CD-43A9-8901-2ABCC66BCA51}" destId="{5B8C823D-AE05-41E7-8EFD-70983222F240}" srcOrd="1" destOrd="0" presId="urn:microsoft.com/office/officeart/2005/8/layout/pyramid1"/>
    <dgm:cxn modelId="{E05D042B-BB7D-4A5E-926A-E175F0D0A6F0}" type="presParOf" srcId="{9376B76C-F2CD-43A9-8901-2ABCC66BCA51}" destId="{F27CD841-E441-43ED-BFA7-690F9D48FF7A}" srcOrd="2" destOrd="0" presId="urn:microsoft.com/office/officeart/2005/8/layout/pyramid1"/>
    <dgm:cxn modelId="{249D63C9-0083-4399-B637-17AE73239070}" type="presParOf" srcId="{9376B76C-F2CD-43A9-8901-2ABCC66BCA51}" destId="{10BE3486-648E-49E3-B00C-01F690BB0A8F}" srcOrd="3" destOrd="0" presId="urn:microsoft.com/office/officeart/2005/8/layout/pyramid1"/>
    <dgm:cxn modelId="{C13B167F-9471-4D38-AE5E-3992F7FEE7C1}" type="presParOf" srcId="{466C2F08-56EA-4226-A0D7-3F070511BB5A}" destId="{5B4CCD75-6D0E-442B-8F87-300FA352CA3C}" srcOrd="2" destOrd="0" presId="urn:microsoft.com/office/officeart/2005/8/layout/pyramid1"/>
    <dgm:cxn modelId="{66EBA3C9-B3AF-464F-B110-0F83BC5BD57B}" type="presParOf" srcId="{5B4CCD75-6D0E-442B-8F87-300FA352CA3C}" destId="{464E7C1D-9DCE-467D-A3D4-D443908D3B96}" srcOrd="0" destOrd="0" presId="urn:microsoft.com/office/officeart/2005/8/layout/pyramid1"/>
    <dgm:cxn modelId="{A2ABE33E-F24B-4138-9BE6-1A6C08D7F497}" type="presParOf" srcId="{5B4CCD75-6D0E-442B-8F87-300FA352CA3C}" destId="{8B2C5AEB-F0B9-463E-8CB2-08E063920A53}" srcOrd="1" destOrd="0" presId="urn:microsoft.com/office/officeart/2005/8/layout/pyramid1"/>
    <dgm:cxn modelId="{B26B433C-7492-4F34-88F0-07EA0FF6D174}" type="presParOf" srcId="{466C2F08-56EA-4226-A0D7-3F070511BB5A}" destId="{4EABABC5-7BF1-4AF8-8A5E-CBBBC81566DD}" srcOrd="3" destOrd="0" presId="urn:microsoft.com/office/officeart/2005/8/layout/pyramid1"/>
    <dgm:cxn modelId="{96753C65-3065-43F4-BE75-E83079CA1FDB}" type="presParOf" srcId="{4EABABC5-7BF1-4AF8-8A5E-CBBBC81566DD}" destId="{0EA3EA8F-C1F8-4D03-BE84-51FEA34D1E63}" srcOrd="0" destOrd="0" presId="urn:microsoft.com/office/officeart/2005/8/layout/pyramid1"/>
    <dgm:cxn modelId="{D36B2E33-25A8-438A-A185-7B79A8088F5C}" type="presParOf" srcId="{4EABABC5-7BF1-4AF8-8A5E-CBBBC81566DD}" destId="{2A308531-4516-47AF-BAFD-F52F29D9D3AD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D53EED5-1258-41A9-92C5-0946B1A4D3AD}" type="doc">
      <dgm:prSet loTypeId="urn:microsoft.com/office/officeart/2005/8/layout/lProcess2" loCatId="list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endParaRPr lang="es-ES"/>
        </a:p>
      </dgm:t>
    </dgm:pt>
    <dgm:pt modelId="{73873194-3F35-465B-BBBE-ED140E601827}">
      <dgm:prSet phldrT="[Texto]"/>
      <dgm:spPr/>
      <dgm:t>
        <a:bodyPr/>
        <a:lstStyle/>
        <a:p>
          <a:r>
            <a:rPr lang="es-ES"/>
            <a:t>Precio (Media)</a:t>
          </a:r>
        </a:p>
      </dgm:t>
    </dgm:pt>
    <dgm:pt modelId="{F9FA377E-44CE-4F0B-B3BA-8BA65CAA73F5}" type="parTrans" cxnId="{641E7F2D-A5A5-4FCD-A393-EC21B10B7DC3}">
      <dgm:prSet/>
      <dgm:spPr/>
      <dgm:t>
        <a:bodyPr/>
        <a:lstStyle/>
        <a:p>
          <a:endParaRPr lang="es-ES"/>
        </a:p>
      </dgm:t>
    </dgm:pt>
    <dgm:pt modelId="{8AA4F1DE-D4C7-44D3-BE61-EE6FBEAC0B8A}" type="sibTrans" cxnId="{641E7F2D-A5A5-4FCD-A393-EC21B10B7DC3}">
      <dgm:prSet/>
      <dgm:spPr/>
      <dgm:t>
        <a:bodyPr/>
        <a:lstStyle/>
        <a:p>
          <a:endParaRPr lang="es-ES"/>
        </a:p>
      </dgm:t>
    </dgm:pt>
    <dgm:pt modelId="{C0A4D4A4-F4B1-4C06-8F42-1AE701308B0D}">
      <dgm:prSet phldrT="[Texto]"/>
      <dgm:spPr/>
      <dgm:t>
        <a:bodyPr/>
        <a:lstStyle/>
        <a:p>
          <a:r>
            <a:rPr lang="es-ES"/>
            <a:t>Imposible de calcular(Por estar dentro del CPU)</a:t>
          </a:r>
        </a:p>
      </dgm:t>
    </dgm:pt>
    <dgm:pt modelId="{A10080DE-7D11-4117-A15E-86804CA42AFB}" type="parTrans" cxnId="{764508CB-133F-4670-8DC2-8BA36FEDD59A}">
      <dgm:prSet/>
      <dgm:spPr/>
      <dgm:t>
        <a:bodyPr/>
        <a:lstStyle/>
        <a:p>
          <a:endParaRPr lang="es-ES"/>
        </a:p>
      </dgm:t>
    </dgm:pt>
    <dgm:pt modelId="{93BF9CA2-C4F9-4377-9ADC-7F8C2F829932}" type="sibTrans" cxnId="{764508CB-133F-4670-8DC2-8BA36FEDD59A}">
      <dgm:prSet/>
      <dgm:spPr/>
      <dgm:t>
        <a:bodyPr/>
        <a:lstStyle/>
        <a:p>
          <a:endParaRPr lang="es-ES"/>
        </a:p>
      </dgm:t>
    </dgm:pt>
    <dgm:pt modelId="{90172690-0679-4127-A9C7-C738EC19FAF2}">
      <dgm:prSet phldrT="[Texto]"/>
      <dgm:spPr/>
      <dgm:t>
        <a:bodyPr/>
        <a:lstStyle/>
        <a:p>
          <a:r>
            <a:rPr lang="es-ES"/>
            <a:t>Imposible de calcular(Por estar dentro del CPU)</a:t>
          </a:r>
        </a:p>
      </dgm:t>
    </dgm:pt>
    <dgm:pt modelId="{F89369AA-D20D-4D1E-8AF8-ACC3086AF1F5}" type="parTrans" cxnId="{EA1570DD-0554-410A-95C4-E6B298CF889F}">
      <dgm:prSet/>
      <dgm:spPr/>
      <dgm:t>
        <a:bodyPr/>
        <a:lstStyle/>
        <a:p>
          <a:endParaRPr lang="es-ES"/>
        </a:p>
      </dgm:t>
    </dgm:pt>
    <dgm:pt modelId="{C99C16E2-4BE5-47E4-AC19-8507CA4ABA7F}" type="sibTrans" cxnId="{EA1570DD-0554-410A-95C4-E6B298CF889F}">
      <dgm:prSet/>
      <dgm:spPr/>
      <dgm:t>
        <a:bodyPr/>
        <a:lstStyle/>
        <a:p>
          <a:endParaRPr lang="es-ES"/>
        </a:p>
      </dgm:t>
    </dgm:pt>
    <dgm:pt modelId="{BCF9CC66-9BD5-4DA0-8326-6F246ADA38B3}">
      <dgm:prSet phldrT="[Texto]"/>
      <dgm:spPr/>
      <dgm:t>
        <a:bodyPr/>
        <a:lstStyle/>
        <a:p>
          <a:r>
            <a:rPr lang="es-ES"/>
            <a:t>60€ por cada 8GB</a:t>
          </a:r>
        </a:p>
      </dgm:t>
    </dgm:pt>
    <dgm:pt modelId="{6BC27BCA-B474-41E0-8DF6-FD3DC5E67773}" type="parTrans" cxnId="{7AA0785C-D7DA-4CB6-B856-3C47EC02293F}">
      <dgm:prSet/>
      <dgm:spPr/>
      <dgm:t>
        <a:bodyPr/>
        <a:lstStyle/>
        <a:p>
          <a:endParaRPr lang="es-ES"/>
        </a:p>
      </dgm:t>
    </dgm:pt>
    <dgm:pt modelId="{87D3F892-E591-496A-9A2E-0259840C5228}" type="sibTrans" cxnId="{7AA0785C-D7DA-4CB6-B856-3C47EC02293F}">
      <dgm:prSet/>
      <dgm:spPr/>
      <dgm:t>
        <a:bodyPr/>
        <a:lstStyle/>
        <a:p>
          <a:endParaRPr lang="es-ES"/>
        </a:p>
      </dgm:t>
    </dgm:pt>
    <dgm:pt modelId="{8C4A5918-0611-4173-A5CD-27DA6C3C7B6E}">
      <dgm:prSet phldrT="[Texto]"/>
      <dgm:spPr/>
      <dgm:t>
        <a:bodyPr/>
        <a:lstStyle/>
        <a:p>
          <a:r>
            <a:rPr lang="es-ES"/>
            <a:t>Capacidad(Media)</a:t>
          </a:r>
        </a:p>
      </dgm:t>
    </dgm:pt>
    <dgm:pt modelId="{2C3E4494-CFFC-40EE-9371-5D328D10A267}" type="parTrans" cxnId="{D2FBC489-8AE4-49D6-955E-DE29C4084EB5}">
      <dgm:prSet/>
      <dgm:spPr/>
      <dgm:t>
        <a:bodyPr/>
        <a:lstStyle/>
        <a:p>
          <a:endParaRPr lang="es-ES"/>
        </a:p>
      </dgm:t>
    </dgm:pt>
    <dgm:pt modelId="{B887C74E-2323-48C2-BF5E-D8221A1803A4}" type="sibTrans" cxnId="{D2FBC489-8AE4-49D6-955E-DE29C4084EB5}">
      <dgm:prSet/>
      <dgm:spPr/>
      <dgm:t>
        <a:bodyPr/>
        <a:lstStyle/>
        <a:p>
          <a:endParaRPr lang="es-ES"/>
        </a:p>
      </dgm:t>
    </dgm:pt>
    <dgm:pt modelId="{9154FEC1-5179-4F83-B1C6-05EB4639934C}">
      <dgm:prSet phldrT="[Texto]"/>
      <dgm:spPr/>
      <dgm:t>
        <a:bodyPr/>
        <a:lstStyle/>
        <a:p>
          <a:r>
            <a:rPr lang="es-ES"/>
            <a:t>Menos de 4KB</a:t>
          </a:r>
        </a:p>
      </dgm:t>
    </dgm:pt>
    <dgm:pt modelId="{AAF68D27-6E16-4B93-8EFD-57D9A331020B}" type="parTrans" cxnId="{227FEACB-4B03-4F07-AE70-60B0A180AF9B}">
      <dgm:prSet/>
      <dgm:spPr/>
      <dgm:t>
        <a:bodyPr/>
        <a:lstStyle/>
        <a:p>
          <a:endParaRPr lang="es-ES"/>
        </a:p>
      </dgm:t>
    </dgm:pt>
    <dgm:pt modelId="{ABB70890-4BE3-4EB1-9658-88A869234952}" type="sibTrans" cxnId="{227FEACB-4B03-4F07-AE70-60B0A180AF9B}">
      <dgm:prSet/>
      <dgm:spPr/>
      <dgm:t>
        <a:bodyPr/>
        <a:lstStyle/>
        <a:p>
          <a:endParaRPr lang="es-ES"/>
        </a:p>
      </dgm:t>
    </dgm:pt>
    <dgm:pt modelId="{76EA52E2-6600-46A9-93B3-B15CEDFE611C}">
      <dgm:prSet phldrT="[Texto]"/>
      <dgm:spPr/>
      <dgm:t>
        <a:bodyPr/>
        <a:lstStyle/>
        <a:p>
          <a:r>
            <a:rPr lang="es-ES"/>
            <a:t>16 MB</a:t>
          </a:r>
        </a:p>
      </dgm:t>
    </dgm:pt>
    <dgm:pt modelId="{B1464F03-228F-4DFF-813F-27BF39A1E5E6}" type="parTrans" cxnId="{44562008-8107-43E7-9107-57CF599D835A}">
      <dgm:prSet/>
      <dgm:spPr/>
      <dgm:t>
        <a:bodyPr/>
        <a:lstStyle/>
        <a:p>
          <a:endParaRPr lang="es-ES"/>
        </a:p>
      </dgm:t>
    </dgm:pt>
    <dgm:pt modelId="{461ED09E-F6BD-40D0-9E98-87E0A3D41B3D}" type="sibTrans" cxnId="{44562008-8107-43E7-9107-57CF599D835A}">
      <dgm:prSet/>
      <dgm:spPr/>
      <dgm:t>
        <a:bodyPr/>
        <a:lstStyle/>
        <a:p>
          <a:endParaRPr lang="es-ES"/>
        </a:p>
      </dgm:t>
    </dgm:pt>
    <dgm:pt modelId="{2562952B-87E7-47A9-A963-450BCDA4CF0F}">
      <dgm:prSet phldrT="[Texto]"/>
      <dgm:spPr/>
      <dgm:t>
        <a:bodyPr/>
        <a:lstStyle/>
        <a:p>
          <a:r>
            <a:rPr lang="es-ES"/>
            <a:t>Velocidad de Acceso (Media)</a:t>
          </a:r>
        </a:p>
      </dgm:t>
    </dgm:pt>
    <dgm:pt modelId="{21894EC1-DF15-435D-9554-6201B6D17C55}" type="parTrans" cxnId="{7B4E4A0F-6C59-4091-8998-A70CA564C74B}">
      <dgm:prSet/>
      <dgm:spPr/>
      <dgm:t>
        <a:bodyPr/>
        <a:lstStyle/>
        <a:p>
          <a:endParaRPr lang="es-ES"/>
        </a:p>
      </dgm:t>
    </dgm:pt>
    <dgm:pt modelId="{975133E7-4486-43D5-B312-3D2C8210E772}" type="sibTrans" cxnId="{7B4E4A0F-6C59-4091-8998-A70CA564C74B}">
      <dgm:prSet/>
      <dgm:spPr/>
      <dgm:t>
        <a:bodyPr/>
        <a:lstStyle/>
        <a:p>
          <a:endParaRPr lang="es-ES"/>
        </a:p>
      </dgm:t>
    </dgm:pt>
    <dgm:pt modelId="{A8964ED5-F55C-421C-BD2B-B8F35E33D47D}">
      <dgm:prSet phldrT="[Texto]"/>
      <dgm:spPr/>
      <dgm:t>
        <a:bodyPr/>
        <a:lstStyle/>
        <a:p>
          <a:r>
            <a:rPr lang="es-ES"/>
            <a:t>80€ por cada 1TB</a:t>
          </a:r>
        </a:p>
      </dgm:t>
    </dgm:pt>
    <dgm:pt modelId="{73797AF4-DF38-438C-97F0-A833C3DEC978}" type="parTrans" cxnId="{343031FB-74ED-4242-A875-35454F261092}">
      <dgm:prSet/>
      <dgm:spPr/>
      <dgm:t>
        <a:bodyPr/>
        <a:lstStyle/>
        <a:p>
          <a:endParaRPr lang="es-ES"/>
        </a:p>
      </dgm:t>
    </dgm:pt>
    <dgm:pt modelId="{64DA225C-8425-488C-BD3F-F5BE1F9EC42F}" type="sibTrans" cxnId="{343031FB-74ED-4242-A875-35454F261092}">
      <dgm:prSet/>
      <dgm:spPr/>
      <dgm:t>
        <a:bodyPr/>
        <a:lstStyle/>
        <a:p>
          <a:endParaRPr lang="es-ES"/>
        </a:p>
      </dgm:t>
    </dgm:pt>
    <dgm:pt modelId="{519BD87C-D323-4733-BE8E-CCDEEFD61593}">
      <dgm:prSet phldrT="[Texto]"/>
      <dgm:spPr/>
      <dgm:t>
        <a:bodyPr/>
        <a:lstStyle/>
        <a:p>
          <a:r>
            <a:rPr lang="es-ES"/>
            <a:t>4 MB</a:t>
          </a:r>
        </a:p>
      </dgm:t>
    </dgm:pt>
    <dgm:pt modelId="{F26F01B3-8C24-459F-AA50-CF1545A20A58}" type="parTrans" cxnId="{D26C9E5E-3AF1-4C5F-95BF-84FD282A5D76}">
      <dgm:prSet/>
      <dgm:spPr/>
      <dgm:t>
        <a:bodyPr/>
        <a:lstStyle/>
        <a:p>
          <a:endParaRPr lang="es-ES"/>
        </a:p>
      </dgm:t>
    </dgm:pt>
    <dgm:pt modelId="{4B44E4E6-8560-427A-B63A-BB43038D2541}" type="sibTrans" cxnId="{D26C9E5E-3AF1-4C5F-95BF-84FD282A5D76}">
      <dgm:prSet/>
      <dgm:spPr/>
      <dgm:t>
        <a:bodyPr/>
        <a:lstStyle/>
        <a:p>
          <a:endParaRPr lang="es-ES"/>
        </a:p>
      </dgm:t>
    </dgm:pt>
    <dgm:pt modelId="{77A54639-B2F2-455B-871F-7F6B656DAA4C}">
      <dgm:prSet phldrT="[Texto]"/>
      <dgm:spPr/>
      <dgm:t>
        <a:bodyPr/>
        <a:lstStyle/>
        <a:p>
          <a:r>
            <a:rPr lang="es-ES"/>
            <a:t>500 KB</a:t>
          </a:r>
        </a:p>
      </dgm:t>
    </dgm:pt>
    <dgm:pt modelId="{0E5EC21A-0036-46E4-A92F-F14AEB8836DE}" type="parTrans" cxnId="{020B191B-0397-482A-978B-8CCECE703337}">
      <dgm:prSet/>
      <dgm:spPr/>
      <dgm:t>
        <a:bodyPr/>
        <a:lstStyle/>
        <a:p>
          <a:endParaRPr lang="es-ES"/>
        </a:p>
      </dgm:t>
    </dgm:pt>
    <dgm:pt modelId="{68B933BA-5F04-4C25-B5AB-C9DFBAB5AFB3}" type="sibTrans" cxnId="{020B191B-0397-482A-978B-8CCECE703337}">
      <dgm:prSet/>
      <dgm:spPr/>
      <dgm:t>
        <a:bodyPr/>
        <a:lstStyle/>
        <a:p>
          <a:endParaRPr lang="es-ES"/>
        </a:p>
      </dgm:t>
    </dgm:pt>
    <dgm:pt modelId="{EAE2676B-BE9C-4B76-B3AD-0B7958B67D2A}">
      <dgm:prSet phldrT="[Texto]"/>
      <dgm:spPr/>
      <dgm:t>
        <a:bodyPr/>
        <a:lstStyle/>
        <a:p>
          <a:r>
            <a:rPr lang="es-ES"/>
            <a:t>1 ms</a:t>
          </a:r>
        </a:p>
      </dgm:t>
    </dgm:pt>
    <dgm:pt modelId="{D2E919E3-934B-433C-9356-46B71A3F9F95}" type="parTrans" cxnId="{B448579F-4ABC-4BA4-B48A-95BE3990A5EA}">
      <dgm:prSet/>
      <dgm:spPr/>
      <dgm:t>
        <a:bodyPr/>
        <a:lstStyle/>
        <a:p>
          <a:endParaRPr lang="es-ES"/>
        </a:p>
      </dgm:t>
    </dgm:pt>
    <dgm:pt modelId="{4C548629-DBEC-42D9-9043-83B279DD414D}" type="sibTrans" cxnId="{B448579F-4ABC-4BA4-B48A-95BE3990A5EA}">
      <dgm:prSet/>
      <dgm:spPr/>
      <dgm:t>
        <a:bodyPr/>
        <a:lstStyle/>
        <a:p>
          <a:endParaRPr lang="es-ES"/>
        </a:p>
      </dgm:t>
    </dgm:pt>
    <dgm:pt modelId="{FA02578A-EA30-497B-8225-9DCFA5A8E271}">
      <dgm:prSet phldrT="[Texto]"/>
      <dgm:spPr/>
      <dgm:t>
        <a:bodyPr/>
        <a:lstStyle/>
        <a:p>
          <a:r>
            <a:rPr lang="es-ES"/>
            <a:t>0.5 ns</a:t>
          </a:r>
        </a:p>
      </dgm:t>
    </dgm:pt>
    <dgm:pt modelId="{D9443BDA-3841-4DEC-8108-83670D754E34}" type="parTrans" cxnId="{87759BEC-3750-4832-B1FC-73F548D605CB}">
      <dgm:prSet/>
      <dgm:spPr/>
      <dgm:t>
        <a:bodyPr/>
        <a:lstStyle/>
        <a:p>
          <a:endParaRPr lang="es-ES"/>
        </a:p>
      </dgm:t>
    </dgm:pt>
    <dgm:pt modelId="{D5668B00-37C2-43E8-8DD3-57F4CA7A1C4D}" type="sibTrans" cxnId="{87759BEC-3750-4832-B1FC-73F548D605CB}">
      <dgm:prSet/>
      <dgm:spPr/>
      <dgm:t>
        <a:bodyPr/>
        <a:lstStyle/>
        <a:p>
          <a:endParaRPr lang="es-ES"/>
        </a:p>
      </dgm:t>
    </dgm:pt>
    <dgm:pt modelId="{04F64222-2758-49F1-9AFE-21E8814FDF97}">
      <dgm:prSet phldrT="[Texto]"/>
      <dgm:spPr/>
      <dgm:t>
        <a:bodyPr/>
        <a:lstStyle/>
        <a:p>
          <a:r>
            <a:rPr lang="es-ES"/>
            <a:t>0.9 ns</a:t>
          </a:r>
        </a:p>
      </dgm:t>
    </dgm:pt>
    <dgm:pt modelId="{A5C21508-8207-46A5-B9DE-A1BBC1BA3F7E}" type="parTrans" cxnId="{CFA4E151-0F36-4558-8332-11405A3F7DD8}">
      <dgm:prSet/>
      <dgm:spPr/>
      <dgm:t>
        <a:bodyPr/>
        <a:lstStyle/>
        <a:p>
          <a:endParaRPr lang="es-ES"/>
        </a:p>
      </dgm:t>
    </dgm:pt>
    <dgm:pt modelId="{7EFE9FED-C7B5-408E-ABDF-10DAF566DFED}" type="sibTrans" cxnId="{CFA4E151-0F36-4558-8332-11405A3F7DD8}">
      <dgm:prSet/>
      <dgm:spPr/>
      <dgm:t>
        <a:bodyPr/>
        <a:lstStyle/>
        <a:p>
          <a:endParaRPr lang="es-ES"/>
        </a:p>
      </dgm:t>
    </dgm:pt>
    <dgm:pt modelId="{9E402A17-C199-46A2-AC16-14D1705BD250}">
      <dgm:prSet phldrT="[Texto]"/>
      <dgm:spPr/>
      <dgm:t>
        <a:bodyPr/>
        <a:lstStyle/>
        <a:p>
          <a:r>
            <a:rPr lang="es-ES"/>
            <a:t>24 ns</a:t>
          </a:r>
        </a:p>
      </dgm:t>
    </dgm:pt>
    <dgm:pt modelId="{E9A74871-EDA1-47A1-A9E0-D91D1CCF459E}" type="parTrans" cxnId="{1BCE13B8-1360-4FD9-B5D9-D00FA807D13F}">
      <dgm:prSet/>
      <dgm:spPr/>
      <dgm:t>
        <a:bodyPr/>
        <a:lstStyle/>
        <a:p>
          <a:endParaRPr lang="es-ES"/>
        </a:p>
      </dgm:t>
    </dgm:pt>
    <dgm:pt modelId="{F5ED4B7E-276E-44D6-8AD8-B1D7DD36E346}" type="sibTrans" cxnId="{1BCE13B8-1360-4FD9-B5D9-D00FA807D13F}">
      <dgm:prSet/>
      <dgm:spPr/>
      <dgm:t>
        <a:bodyPr/>
        <a:lstStyle/>
        <a:p>
          <a:endParaRPr lang="es-ES"/>
        </a:p>
      </dgm:t>
    </dgm:pt>
    <dgm:pt modelId="{8F16B369-A76D-4365-B71C-160BB7AD5651}">
      <dgm:prSet phldrT="[Texto]"/>
      <dgm:spPr/>
      <dgm:t>
        <a:bodyPr/>
        <a:lstStyle/>
        <a:p>
          <a:r>
            <a:rPr lang="es-ES"/>
            <a:t>Imposible de calcular(Por estar dentro del CPU)</a:t>
          </a:r>
        </a:p>
      </dgm:t>
    </dgm:pt>
    <dgm:pt modelId="{5ED164E9-751F-4D8F-B385-A8D974AB7D1D}" type="parTrans" cxnId="{3B07A708-3D63-485B-B1F4-13EF938801E5}">
      <dgm:prSet/>
      <dgm:spPr/>
      <dgm:t>
        <a:bodyPr/>
        <a:lstStyle/>
        <a:p>
          <a:endParaRPr lang="es-ES"/>
        </a:p>
      </dgm:t>
    </dgm:pt>
    <dgm:pt modelId="{F8AF7A14-E700-406D-9908-8DACC47992E4}" type="sibTrans" cxnId="{3B07A708-3D63-485B-B1F4-13EF938801E5}">
      <dgm:prSet/>
      <dgm:spPr/>
      <dgm:t>
        <a:bodyPr/>
        <a:lstStyle/>
        <a:p>
          <a:endParaRPr lang="es-ES"/>
        </a:p>
      </dgm:t>
    </dgm:pt>
    <dgm:pt modelId="{C5EBA265-DB6F-441E-9444-DC15BA800C85}">
      <dgm:prSet phldrT="[Texto]"/>
      <dgm:spPr/>
      <dgm:t>
        <a:bodyPr/>
        <a:lstStyle/>
        <a:p>
          <a:r>
            <a:rPr lang="es-ES"/>
            <a:t>Imposible de calcular(Por estar dentro del CPU)</a:t>
          </a:r>
        </a:p>
      </dgm:t>
    </dgm:pt>
    <dgm:pt modelId="{89F71AD5-F527-4BFB-99E7-D8269214C5C8}" type="parTrans" cxnId="{B23702F5-73FB-46D5-A1E5-1914AB7FA1ED}">
      <dgm:prSet/>
      <dgm:spPr/>
      <dgm:t>
        <a:bodyPr/>
        <a:lstStyle/>
        <a:p>
          <a:endParaRPr lang="es-ES"/>
        </a:p>
      </dgm:t>
    </dgm:pt>
    <dgm:pt modelId="{5E3BDE47-D917-473B-99DC-A03CD5BEE7EB}" type="sibTrans" cxnId="{B23702F5-73FB-46D5-A1E5-1914AB7FA1ED}">
      <dgm:prSet/>
      <dgm:spPr/>
      <dgm:t>
        <a:bodyPr/>
        <a:lstStyle/>
        <a:p>
          <a:endParaRPr lang="es-ES"/>
        </a:p>
      </dgm:t>
    </dgm:pt>
    <dgm:pt modelId="{EC2C0A55-4E99-4C8B-8F5E-5E332741EE04}">
      <dgm:prSet phldrT="[Texto]"/>
      <dgm:spPr/>
      <dgm:t>
        <a:bodyPr/>
        <a:lstStyle/>
        <a:p>
          <a:r>
            <a:rPr lang="es-ES"/>
            <a:t>16 GB </a:t>
          </a:r>
        </a:p>
      </dgm:t>
    </dgm:pt>
    <dgm:pt modelId="{BC7603AC-3B34-4470-84A3-2B43FE031FEF}" type="parTrans" cxnId="{4D091CFC-B0B2-4B1D-B8FD-748864745B01}">
      <dgm:prSet/>
      <dgm:spPr/>
      <dgm:t>
        <a:bodyPr/>
        <a:lstStyle/>
        <a:p>
          <a:endParaRPr lang="es-ES"/>
        </a:p>
      </dgm:t>
    </dgm:pt>
    <dgm:pt modelId="{B933B37B-A294-4EBD-95A4-508D5EFDBD04}" type="sibTrans" cxnId="{4D091CFC-B0B2-4B1D-B8FD-748864745B01}">
      <dgm:prSet/>
      <dgm:spPr/>
      <dgm:t>
        <a:bodyPr/>
        <a:lstStyle/>
        <a:p>
          <a:endParaRPr lang="es-ES"/>
        </a:p>
      </dgm:t>
    </dgm:pt>
    <dgm:pt modelId="{2BFE8649-E7CB-4E6B-9565-6E86EC2FFB66}">
      <dgm:prSet phldrT="[Texto]"/>
      <dgm:spPr/>
      <dgm:t>
        <a:bodyPr/>
        <a:lstStyle/>
        <a:p>
          <a:r>
            <a:rPr lang="es-ES"/>
            <a:t>1 TB</a:t>
          </a:r>
        </a:p>
      </dgm:t>
    </dgm:pt>
    <dgm:pt modelId="{D1B88C13-2988-42A4-9A6E-ECD835A53435}" type="parTrans" cxnId="{D6E1DA1C-7FF3-4D28-BBA9-5F2A5491B103}">
      <dgm:prSet/>
      <dgm:spPr/>
      <dgm:t>
        <a:bodyPr/>
        <a:lstStyle/>
        <a:p>
          <a:endParaRPr lang="es-ES"/>
        </a:p>
      </dgm:t>
    </dgm:pt>
    <dgm:pt modelId="{1DEFF996-0C51-4892-9872-C2D1810FB55C}" type="sibTrans" cxnId="{D6E1DA1C-7FF3-4D28-BBA9-5F2A5491B103}">
      <dgm:prSet/>
      <dgm:spPr/>
      <dgm:t>
        <a:bodyPr/>
        <a:lstStyle/>
        <a:p>
          <a:endParaRPr lang="es-ES"/>
        </a:p>
      </dgm:t>
    </dgm:pt>
    <dgm:pt modelId="{05FB66F8-FA4E-48A6-97B0-576BE9B4853D}">
      <dgm:prSet phldrT="[Texto]"/>
      <dgm:spPr/>
      <dgm:t>
        <a:bodyPr/>
        <a:lstStyle/>
        <a:p>
          <a:r>
            <a:rPr lang="es-ES"/>
            <a:t>2.8 ns</a:t>
          </a:r>
        </a:p>
      </dgm:t>
    </dgm:pt>
    <dgm:pt modelId="{E0EAFEBA-0F62-4E0B-A265-6AAC6F1A43E7}" type="parTrans" cxnId="{3E0A956A-6665-4D0A-A03E-DA2351CC3834}">
      <dgm:prSet/>
      <dgm:spPr/>
      <dgm:t>
        <a:bodyPr/>
        <a:lstStyle/>
        <a:p>
          <a:endParaRPr lang="es-ES"/>
        </a:p>
      </dgm:t>
    </dgm:pt>
    <dgm:pt modelId="{87F33297-E4C0-45FA-B4CE-F93A42F5E874}" type="sibTrans" cxnId="{3E0A956A-6665-4D0A-A03E-DA2351CC3834}">
      <dgm:prSet/>
      <dgm:spPr/>
      <dgm:t>
        <a:bodyPr/>
        <a:lstStyle/>
        <a:p>
          <a:endParaRPr lang="es-ES"/>
        </a:p>
      </dgm:t>
    </dgm:pt>
    <dgm:pt modelId="{506BBF2A-EB8C-41A8-83EC-98B21BE1C6F7}">
      <dgm:prSet phldrT="[Texto]"/>
      <dgm:spPr/>
      <dgm:t>
        <a:bodyPr/>
        <a:lstStyle/>
        <a:p>
          <a:r>
            <a:rPr lang="es-ES"/>
            <a:t>11 ns</a:t>
          </a:r>
        </a:p>
      </dgm:t>
    </dgm:pt>
    <dgm:pt modelId="{9B4471F3-721B-40AB-B8B2-8C456B8964FD}" type="parTrans" cxnId="{2AAED1F9-5B11-44C4-96E8-BFEF4E6470EE}">
      <dgm:prSet/>
      <dgm:spPr/>
      <dgm:t>
        <a:bodyPr/>
        <a:lstStyle/>
        <a:p>
          <a:endParaRPr lang="es-ES"/>
        </a:p>
      </dgm:t>
    </dgm:pt>
    <dgm:pt modelId="{B1B7D889-4A05-41A0-9A00-AEA1609BEA54}" type="sibTrans" cxnId="{2AAED1F9-5B11-44C4-96E8-BFEF4E6470EE}">
      <dgm:prSet/>
      <dgm:spPr/>
      <dgm:t>
        <a:bodyPr/>
        <a:lstStyle/>
        <a:p>
          <a:endParaRPr lang="es-ES"/>
        </a:p>
      </dgm:t>
    </dgm:pt>
    <dgm:pt modelId="{250E239C-1E27-453F-A798-931B70E84C6C}" type="pres">
      <dgm:prSet presAssocID="{8D53EED5-1258-41A9-92C5-0946B1A4D3AD}" presName="theList" presStyleCnt="0">
        <dgm:presLayoutVars>
          <dgm:dir/>
          <dgm:animLvl val="lvl"/>
          <dgm:resizeHandles val="exact"/>
        </dgm:presLayoutVars>
      </dgm:prSet>
      <dgm:spPr/>
    </dgm:pt>
    <dgm:pt modelId="{1BB105F8-901E-4772-8268-3CDFE9FB92C2}" type="pres">
      <dgm:prSet presAssocID="{73873194-3F35-465B-BBBE-ED140E601827}" presName="compNode" presStyleCnt="0"/>
      <dgm:spPr/>
    </dgm:pt>
    <dgm:pt modelId="{C9AFC8C9-A25E-4B62-A17D-5AC64E68D04F}" type="pres">
      <dgm:prSet presAssocID="{73873194-3F35-465B-BBBE-ED140E601827}" presName="aNode" presStyleLbl="bgShp" presStyleIdx="0" presStyleCnt="3" custLinFactY="32050" custLinFactNeighborX="-1112" custLinFactNeighborY="100000"/>
      <dgm:spPr/>
    </dgm:pt>
    <dgm:pt modelId="{30B4219B-7588-4E1F-9C5D-38ED0642FDAE}" type="pres">
      <dgm:prSet presAssocID="{73873194-3F35-465B-BBBE-ED140E601827}" presName="textNode" presStyleLbl="bgShp" presStyleIdx="0" presStyleCnt="3"/>
      <dgm:spPr/>
    </dgm:pt>
    <dgm:pt modelId="{0980C620-0C62-4CCA-A900-B6430A4B8F34}" type="pres">
      <dgm:prSet presAssocID="{73873194-3F35-465B-BBBE-ED140E601827}" presName="compChildNode" presStyleCnt="0"/>
      <dgm:spPr/>
    </dgm:pt>
    <dgm:pt modelId="{8B7CD16F-2C84-4A63-831A-864AC9929E78}" type="pres">
      <dgm:prSet presAssocID="{73873194-3F35-465B-BBBE-ED140E601827}" presName="theInnerList" presStyleCnt="0"/>
      <dgm:spPr/>
    </dgm:pt>
    <dgm:pt modelId="{92EC99AF-40CD-4FC2-A1AA-B3BBDD7E6C86}" type="pres">
      <dgm:prSet presAssocID="{C0A4D4A4-F4B1-4C06-8F42-1AE701308B0D}" presName="childNode" presStyleLbl="node1" presStyleIdx="0" presStyleCnt="18">
        <dgm:presLayoutVars>
          <dgm:bulletEnabled val="1"/>
        </dgm:presLayoutVars>
      </dgm:prSet>
      <dgm:spPr/>
    </dgm:pt>
    <dgm:pt modelId="{624BD77D-EDAA-4636-BA41-8D2B17A7964B}" type="pres">
      <dgm:prSet presAssocID="{C0A4D4A4-F4B1-4C06-8F42-1AE701308B0D}" presName="aSpace2" presStyleCnt="0"/>
      <dgm:spPr/>
    </dgm:pt>
    <dgm:pt modelId="{9D2C11A2-6988-4387-BEFC-62DC142A1EFA}" type="pres">
      <dgm:prSet presAssocID="{8F16B369-A76D-4365-B71C-160BB7AD5651}" presName="childNode" presStyleLbl="node1" presStyleIdx="1" presStyleCnt="18">
        <dgm:presLayoutVars>
          <dgm:bulletEnabled val="1"/>
        </dgm:presLayoutVars>
      </dgm:prSet>
      <dgm:spPr/>
    </dgm:pt>
    <dgm:pt modelId="{D81043A3-7238-4BBB-AFEB-4BC34E998A2E}" type="pres">
      <dgm:prSet presAssocID="{8F16B369-A76D-4365-B71C-160BB7AD5651}" presName="aSpace2" presStyleCnt="0"/>
      <dgm:spPr/>
    </dgm:pt>
    <dgm:pt modelId="{17A6D33F-4879-4E0F-B0CE-AD170C720486}" type="pres">
      <dgm:prSet presAssocID="{C5EBA265-DB6F-441E-9444-DC15BA800C85}" presName="childNode" presStyleLbl="node1" presStyleIdx="2" presStyleCnt="18">
        <dgm:presLayoutVars>
          <dgm:bulletEnabled val="1"/>
        </dgm:presLayoutVars>
      </dgm:prSet>
      <dgm:spPr/>
    </dgm:pt>
    <dgm:pt modelId="{C2FB08D8-E2DA-47AE-A624-F3E13EF08630}" type="pres">
      <dgm:prSet presAssocID="{C5EBA265-DB6F-441E-9444-DC15BA800C85}" presName="aSpace2" presStyleCnt="0"/>
      <dgm:spPr/>
    </dgm:pt>
    <dgm:pt modelId="{3657335B-5798-4A61-8BCA-EFF6658B9396}" type="pres">
      <dgm:prSet presAssocID="{90172690-0679-4127-A9C7-C738EC19FAF2}" presName="childNode" presStyleLbl="node1" presStyleIdx="3" presStyleCnt="18">
        <dgm:presLayoutVars>
          <dgm:bulletEnabled val="1"/>
        </dgm:presLayoutVars>
      </dgm:prSet>
      <dgm:spPr/>
    </dgm:pt>
    <dgm:pt modelId="{03234462-080A-4E04-A62D-F115DC74C198}" type="pres">
      <dgm:prSet presAssocID="{90172690-0679-4127-A9C7-C738EC19FAF2}" presName="aSpace2" presStyleCnt="0"/>
      <dgm:spPr/>
    </dgm:pt>
    <dgm:pt modelId="{48AC9834-561D-41C2-9DD8-F7F14B972BCF}" type="pres">
      <dgm:prSet presAssocID="{BCF9CC66-9BD5-4DA0-8326-6F246ADA38B3}" presName="childNode" presStyleLbl="node1" presStyleIdx="4" presStyleCnt="18">
        <dgm:presLayoutVars>
          <dgm:bulletEnabled val="1"/>
        </dgm:presLayoutVars>
      </dgm:prSet>
      <dgm:spPr/>
    </dgm:pt>
    <dgm:pt modelId="{CBDF740E-7E17-4ACA-9FC3-FDC6508501C9}" type="pres">
      <dgm:prSet presAssocID="{BCF9CC66-9BD5-4DA0-8326-6F246ADA38B3}" presName="aSpace2" presStyleCnt="0"/>
      <dgm:spPr/>
    </dgm:pt>
    <dgm:pt modelId="{15EDCECF-4F20-4A4D-A1DE-063EADC253AE}" type="pres">
      <dgm:prSet presAssocID="{A8964ED5-F55C-421C-BD2B-B8F35E33D47D}" presName="childNode" presStyleLbl="node1" presStyleIdx="5" presStyleCnt="18">
        <dgm:presLayoutVars>
          <dgm:bulletEnabled val="1"/>
        </dgm:presLayoutVars>
      </dgm:prSet>
      <dgm:spPr/>
    </dgm:pt>
    <dgm:pt modelId="{3BDD5AE5-5F7F-4DE9-9E1E-C29A893A8869}" type="pres">
      <dgm:prSet presAssocID="{73873194-3F35-465B-BBBE-ED140E601827}" presName="aSpace" presStyleCnt="0"/>
      <dgm:spPr/>
    </dgm:pt>
    <dgm:pt modelId="{ADDD63D8-59C0-4E53-AFA4-3C35CCE58665}" type="pres">
      <dgm:prSet presAssocID="{8C4A5918-0611-4173-A5CD-27DA6C3C7B6E}" presName="compNode" presStyleCnt="0"/>
      <dgm:spPr/>
    </dgm:pt>
    <dgm:pt modelId="{8E45C31D-8939-4D45-B243-53D423DCD6FE}" type="pres">
      <dgm:prSet presAssocID="{8C4A5918-0611-4173-A5CD-27DA6C3C7B6E}" presName="aNode" presStyleLbl="bgShp" presStyleIdx="1" presStyleCnt="3"/>
      <dgm:spPr/>
    </dgm:pt>
    <dgm:pt modelId="{668AF878-771F-414C-A892-5C5F99E9D838}" type="pres">
      <dgm:prSet presAssocID="{8C4A5918-0611-4173-A5CD-27DA6C3C7B6E}" presName="textNode" presStyleLbl="bgShp" presStyleIdx="1" presStyleCnt="3"/>
      <dgm:spPr/>
    </dgm:pt>
    <dgm:pt modelId="{87E41180-CB51-474C-9959-5D590D7306AD}" type="pres">
      <dgm:prSet presAssocID="{8C4A5918-0611-4173-A5CD-27DA6C3C7B6E}" presName="compChildNode" presStyleCnt="0"/>
      <dgm:spPr/>
    </dgm:pt>
    <dgm:pt modelId="{E1A228BD-E744-40B7-8D32-6099B8FD9D76}" type="pres">
      <dgm:prSet presAssocID="{8C4A5918-0611-4173-A5CD-27DA6C3C7B6E}" presName="theInnerList" presStyleCnt="0"/>
      <dgm:spPr/>
    </dgm:pt>
    <dgm:pt modelId="{FC9558A3-FFA1-4E1E-8B2B-86F71C044202}" type="pres">
      <dgm:prSet presAssocID="{9154FEC1-5179-4F83-B1C6-05EB4639934C}" presName="childNode" presStyleLbl="node1" presStyleIdx="6" presStyleCnt="18">
        <dgm:presLayoutVars>
          <dgm:bulletEnabled val="1"/>
        </dgm:presLayoutVars>
      </dgm:prSet>
      <dgm:spPr/>
    </dgm:pt>
    <dgm:pt modelId="{C0DD9E48-7961-4C75-8B78-916AB573E34E}" type="pres">
      <dgm:prSet presAssocID="{9154FEC1-5179-4F83-B1C6-05EB4639934C}" presName="aSpace2" presStyleCnt="0"/>
      <dgm:spPr/>
    </dgm:pt>
    <dgm:pt modelId="{49FBA243-E193-4832-A088-977ABADF53F9}" type="pres">
      <dgm:prSet presAssocID="{77A54639-B2F2-455B-871F-7F6B656DAA4C}" presName="childNode" presStyleLbl="node1" presStyleIdx="7" presStyleCnt="18">
        <dgm:presLayoutVars>
          <dgm:bulletEnabled val="1"/>
        </dgm:presLayoutVars>
      </dgm:prSet>
      <dgm:spPr/>
    </dgm:pt>
    <dgm:pt modelId="{B16D9775-9C5F-4B0F-BDF2-0DD3295B08DE}" type="pres">
      <dgm:prSet presAssocID="{77A54639-B2F2-455B-871F-7F6B656DAA4C}" presName="aSpace2" presStyleCnt="0"/>
      <dgm:spPr/>
    </dgm:pt>
    <dgm:pt modelId="{75F83321-49AC-45BF-84EC-FAD50A76F884}" type="pres">
      <dgm:prSet presAssocID="{519BD87C-D323-4733-BE8E-CCDEEFD61593}" presName="childNode" presStyleLbl="node1" presStyleIdx="8" presStyleCnt="18">
        <dgm:presLayoutVars>
          <dgm:bulletEnabled val="1"/>
        </dgm:presLayoutVars>
      </dgm:prSet>
      <dgm:spPr/>
    </dgm:pt>
    <dgm:pt modelId="{2BC741A1-6E05-4082-BA83-78DCF902A961}" type="pres">
      <dgm:prSet presAssocID="{519BD87C-D323-4733-BE8E-CCDEEFD61593}" presName="aSpace2" presStyleCnt="0"/>
      <dgm:spPr/>
    </dgm:pt>
    <dgm:pt modelId="{4B272846-D28B-43EC-9226-7847D3EF5AFC}" type="pres">
      <dgm:prSet presAssocID="{76EA52E2-6600-46A9-93B3-B15CEDFE611C}" presName="childNode" presStyleLbl="node1" presStyleIdx="9" presStyleCnt="18">
        <dgm:presLayoutVars>
          <dgm:bulletEnabled val="1"/>
        </dgm:presLayoutVars>
      </dgm:prSet>
      <dgm:spPr/>
    </dgm:pt>
    <dgm:pt modelId="{B6E84149-881C-4884-857A-469B47911E3F}" type="pres">
      <dgm:prSet presAssocID="{76EA52E2-6600-46A9-93B3-B15CEDFE611C}" presName="aSpace2" presStyleCnt="0"/>
      <dgm:spPr/>
    </dgm:pt>
    <dgm:pt modelId="{8D2B8688-F2B8-408A-A458-359C017C6325}" type="pres">
      <dgm:prSet presAssocID="{EC2C0A55-4E99-4C8B-8F5E-5E332741EE04}" presName="childNode" presStyleLbl="node1" presStyleIdx="10" presStyleCnt="18">
        <dgm:presLayoutVars>
          <dgm:bulletEnabled val="1"/>
        </dgm:presLayoutVars>
      </dgm:prSet>
      <dgm:spPr/>
    </dgm:pt>
    <dgm:pt modelId="{A233D489-5508-4C52-9948-33723F6E47EC}" type="pres">
      <dgm:prSet presAssocID="{EC2C0A55-4E99-4C8B-8F5E-5E332741EE04}" presName="aSpace2" presStyleCnt="0"/>
      <dgm:spPr/>
    </dgm:pt>
    <dgm:pt modelId="{120AAFDA-7CE3-4D60-BAB4-A4CB88783681}" type="pres">
      <dgm:prSet presAssocID="{2BFE8649-E7CB-4E6B-9565-6E86EC2FFB66}" presName="childNode" presStyleLbl="node1" presStyleIdx="11" presStyleCnt="18">
        <dgm:presLayoutVars>
          <dgm:bulletEnabled val="1"/>
        </dgm:presLayoutVars>
      </dgm:prSet>
      <dgm:spPr/>
    </dgm:pt>
    <dgm:pt modelId="{4AE821AF-6DFB-4BE5-A046-72C2D893A1A4}" type="pres">
      <dgm:prSet presAssocID="{8C4A5918-0611-4173-A5CD-27DA6C3C7B6E}" presName="aSpace" presStyleCnt="0"/>
      <dgm:spPr/>
    </dgm:pt>
    <dgm:pt modelId="{473F39BE-984C-401D-8CA5-7061D6441E0C}" type="pres">
      <dgm:prSet presAssocID="{2562952B-87E7-47A9-A963-450BCDA4CF0F}" presName="compNode" presStyleCnt="0"/>
      <dgm:spPr/>
    </dgm:pt>
    <dgm:pt modelId="{C1BCEC08-39B8-48A9-8020-10CD130C672B}" type="pres">
      <dgm:prSet presAssocID="{2562952B-87E7-47A9-A963-450BCDA4CF0F}" presName="aNode" presStyleLbl="bgShp" presStyleIdx="2" presStyleCnt="3"/>
      <dgm:spPr/>
    </dgm:pt>
    <dgm:pt modelId="{6D0497DA-B725-418A-AB82-17507D645AE6}" type="pres">
      <dgm:prSet presAssocID="{2562952B-87E7-47A9-A963-450BCDA4CF0F}" presName="textNode" presStyleLbl="bgShp" presStyleIdx="2" presStyleCnt="3"/>
      <dgm:spPr/>
    </dgm:pt>
    <dgm:pt modelId="{3E45DFA3-D7CA-4969-87CD-641B7B6B6F54}" type="pres">
      <dgm:prSet presAssocID="{2562952B-87E7-47A9-A963-450BCDA4CF0F}" presName="compChildNode" presStyleCnt="0"/>
      <dgm:spPr/>
    </dgm:pt>
    <dgm:pt modelId="{B45124D2-501C-46C3-9E30-4DD2CC66E1B8}" type="pres">
      <dgm:prSet presAssocID="{2562952B-87E7-47A9-A963-450BCDA4CF0F}" presName="theInnerList" presStyleCnt="0"/>
      <dgm:spPr/>
    </dgm:pt>
    <dgm:pt modelId="{56BBE7F5-994E-4F49-B375-BF65015AE24D}" type="pres">
      <dgm:prSet presAssocID="{FA02578A-EA30-497B-8225-9DCFA5A8E271}" presName="childNode" presStyleLbl="node1" presStyleIdx="12" presStyleCnt="18">
        <dgm:presLayoutVars>
          <dgm:bulletEnabled val="1"/>
        </dgm:presLayoutVars>
      </dgm:prSet>
      <dgm:spPr/>
    </dgm:pt>
    <dgm:pt modelId="{30C5E7D9-B1BA-4E48-9D03-2F89B529AD76}" type="pres">
      <dgm:prSet presAssocID="{FA02578A-EA30-497B-8225-9DCFA5A8E271}" presName="aSpace2" presStyleCnt="0"/>
      <dgm:spPr/>
    </dgm:pt>
    <dgm:pt modelId="{6CDA4888-1176-41F4-987B-9FC6203F2C02}" type="pres">
      <dgm:prSet presAssocID="{04F64222-2758-49F1-9AFE-21E8814FDF97}" presName="childNode" presStyleLbl="node1" presStyleIdx="13" presStyleCnt="18">
        <dgm:presLayoutVars>
          <dgm:bulletEnabled val="1"/>
        </dgm:presLayoutVars>
      </dgm:prSet>
      <dgm:spPr/>
    </dgm:pt>
    <dgm:pt modelId="{CFBF0E57-49BA-4DB9-8EAB-1BC986B46F23}" type="pres">
      <dgm:prSet presAssocID="{04F64222-2758-49F1-9AFE-21E8814FDF97}" presName="aSpace2" presStyleCnt="0"/>
      <dgm:spPr/>
    </dgm:pt>
    <dgm:pt modelId="{8F41B3B3-E6C3-4096-9FB0-7C7617D9B9BB}" type="pres">
      <dgm:prSet presAssocID="{05FB66F8-FA4E-48A6-97B0-576BE9B4853D}" presName="childNode" presStyleLbl="node1" presStyleIdx="14" presStyleCnt="18">
        <dgm:presLayoutVars>
          <dgm:bulletEnabled val="1"/>
        </dgm:presLayoutVars>
      </dgm:prSet>
      <dgm:spPr/>
    </dgm:pt>
    <dgm:pt modelId="{C3D16754-FEF3-4F8D-8614-5F8BE4296DB6}" type="pres">
      <dgm:prSet presAssocID="{05FB66F8-FA4E-48A6-97B0-576BE9B4853D}" presName="aSpace2" presStyleCnt="0"/>
      <dgm:spPr/>
    </dgm:pt>
    <dgm:pt modelId="{65B23BAA-EBE5-4D51-8E2F-B3FF99E5CACC}" type="pres">
      <dgm:prSet presAssocID="{506BBF2A-EB8C-41A8-83EC-98B21BE1C6F7}" presName="childNode" presStyleLbl="node1" presStyleIdx="15" presStyleCnt="18">
        <dgm:presLayoutVars>
          <dgm:bulletEnabled val="1"/>
        </dgm:presLayoutVars>
      </dgm:prSet>
      <dgm:spPr/>
    </dgm:pt>
    <dgm:pt modelId="{36844101-5F5D-4C8F-8277-98D3652971FA}" type="pres">
      <dgm:prSet presAssocID="{506BBF2A-EB8C-41A8-83EC-98B21BE1C6F7}" presName="aSpace2" presStyleCnt="0"/>
      <dgm:spPr/>
    </dgm:pt>
    <dgm:pt modelId="{BF343EE9-67FF-4DB7-BA08-0DCB1E65259D}" type="pres">
      <dgm:prSet presAssocID="{9E402A17-C199-46A2-AC16-14D1705BD250}" presName="childNode" presStyleLbl="node1" presStyleIdx="16" presStyleCnt="18">
        <dgm:presLayoutVars>
          <dgm:bulletEnabled val="1"/>
        </dgm:presLayoutVars>
      </dgm:prSet>
      <dgm:spPr/>
    </dgm:pt>
    <dgm:pt modelId="{C936693D-82F3-420C-A9A1-F8A34AA35CCC}" type="pres">
      <dgm:prSet presAssocID="{9E402A17-C199-46A2-AC16-14D1705BD250}" presName="aSpace2" presStyleCnt="0"/>
      <dgm:spPr/>
    </dgm:pt>
    <dgm:pt modelId="{0574C139-DB42-4A0E-A8A1-51F0C7B13554}" type="pres">
      <dgm:prSet presAssocID="{EAE2676B-BE9C-4B76-B3AD-0B7958B67D2A}" presName="childNode" presStyleLbl="node1" presStyleIdx="17" presStyleCnt="18">
        <dgm:presLayoutVars>
          <dgm:bulletEnabled val="1"/>
        </dgm:presLayoutVars>
      </dgm:prSet>
      <dgm:spPr/>
    </dgm:pt>
  </dgm:ptLst>
  <dgm:cxnLst>
    <dgm:cxn modelId="{1EA95A02-A01A-429B-9B26-6DF129E9D2BB}" type="presOf" srcId="{8C4A5918-0611-4173-A5CD-27DA6C3C7B6E}" destId="{8E45C31D-8939-4D45-B243-53D423DCD6FE}" srcOrd="0" destOrd="0" presId="urn:microsoft.com/office/officeart/2005/8/layout/lProcess2"/>
    <dgm:cxn modelId="{8D392703-EB8F-4D7A-BC4B-8C6B25F47695}" type="presOf" srcId="{C0A4D4A4-F4B1-4C06-8F42-1AE701308B0D}" destId="{92EC99AF-40CD-4FC2-A1AA-B3BBDD7E6C86}" srcOrd="0" destOrd="0" presId="urn:microsoft.com/office/officeart/2005/8/layout/lProcess2"/>
    <dgm:cxn modelId="{44562008-8107-43E7-9107-57CF599D835A}" srcId="{8C4A5918-0611-4173-A5CD-27DA6C3C7B6E}" destId="{76EA52E2-6600-46A9-93B3-B15CEDFE611C}" srcOrd="3" destOrd="0" parTransId="{B1464F03-228F-4DFF-813F-27BF39A1E5E6}" sibTransId="{461ED09E-F6BD-40D0-9E98-87E0A3D41B3D}"/>
    <dgm:cxn modelId="{3B07A708-3D63-485B-B1F4-13EF938801E5}" srcId="{73873194-3F35-465B-BBBE-ED140E601827}" destId="{8F16B369-A76D-4365-B71C-160BB7AD5651}" srcOrd="1" destOrd="0" parTransId="{5ED164E9-751F-4D8F-B385-A8D974AB7D1D}" sibTransId="{F8AF7A14-E700-406D-9908-8DACC47992E4}"/>
    <dgm:cxn modelId="{FB17EB0B-6EE8-48E8-B6DB-49A8EAEF4E83}" type="presOf" srcId="{05FB66F8-FA4E-48A6-97B0-576BE9B4853D}" destId="{8F41B3B3-E6C3-4096-9FB0-7C7617D9B9BB}" srcOrd="0" destOrd="0" presId="urn:microsoft.com/office/officeart/2005/8/layout/lProcess2"/>
    <dgm:cxn modelId="{7B4E4A0F-6C59-4091-8998-A70CA564C74B}" srcId="{8D53EED5-1258-41A9-92C5-0946B1A4D3AD}" destId="{2562952B-87E7-47A9-A963-450BCDA4CF0F}" srcOrd="2" destOrd="0" parTransId="{21894EC1-DF15-435D-9554-6201B6D17C55}" sibTransId="{975133E7-4486-43D5-B312-3D2C8210E772}"/>
    <dgm:cxn modelId="{B9184B1A-F1AC-461A-A5A0-DA0C10C5232C}" type="presOf" srcId="{8D53EED5-1258-41A9-92C5-0946B1A4D3AD}" destId="{250E239C-1E27-453F-A798-931B70E84C6C}" srcOrd="0" destOrd="0" presId="urn:microsoft.com/office/officeart/2005/8/layout/lProcess2"/>
    <dgm:cxn modelId="{020B191B-0397-482A-978B-8CCECE703337}" srcId="{8C4A5918-0611-4173-A5CD-27DA6C3C7B6E}" destId="{77A54639-B2F2-455B-871F-7F6B656DAA4C}" srcOrd="1" destOrd="0" parTransId="{0E5EC21A-0036-46E4-A92F-F14AEB8836DE}" sibTransId="{68B933BA-5F04-4C25-B5AB-C9DFBAB5AFB3}"/>
    <dgm:cxn modelId="{D6E1DA1C-7FF3-4D28-BBA9-5F2A5491B103}" srcId="{8C4A5918-0611-4173-A5CD-27DA6C3C7B6E}" destId="{2BFE8649-E7CB-4E6B-9565-6E86EC2FFB66}" srcOrd="5" destOrd="0" parTransId="{D1B88C13-2988-42A4-9A6E-ECD835A53435}" sibTransId="{1DEFF996-0C51-4892-9872-C2D1810FB55C}"/>
    <dgm:cxn modelId="{D815101E-BAEF-45EA-997D-6A912CC80F5C}" type="presOf" srcId="{FA02578A-EA30-497B-8225-9DCFA5A8E271}" destId="{56BBE7F5-994E-4F49-B375-BF65015AE24D}" srcOrd="0" destOrd="0" presId="urn:microsoft.com/office/officeart/2005/8/layout/lProcess2"/>
    <dgm:cxn modelId="{266B5920-559C-4647-8552-A07D037F4886}" type="presOf" srcId="{EC2C0A55-4E99-4C8B-8F5E-5E332741EE04}" destId="{8D2B8688-F2B8-408A-A458-359C017C6325}" srcOrd="0" destOrd="0" presId="urn:microsoft.com/office/officeart/2005/8/layout/lProcess2"/>
    <dgm:cxn modelId="{641E7F2D-A5A5-4FCD-A393-EC21B10B7DC3}" srcId="{8D53EED5-1258-41A9-92C5-0946B1A4D3AD}" destId="{73873194-3F35-465B-BBBE-ED140E601827}" srcOrd="0" destOrd="0" parTransId="{F9FA377E-44CE-4F0B-B3BA-8BA65CAA73F5}" sibTransId="{8AA4F1DE-D4C7-44D3-BE61-EE6FBEAC0B8A}"/>
    <dgm:cxn modelId="{2A06162E-1C05-4355-852D-96994BEEC7E8}" type="presOf" srcId="{2562952B-87E7-47A9-A963-450BCDA4CF0F}" destId="{6D0497DA-B725-418A-AB82-17507D645AE6}" srcOrd="1" destOrd="0" presId="urn:microsoft.com/office/officeart/2005/8/layout/lProcess2"/>
    <dgm:cxn modelId="{89C53D30-AB97-4644-8A69-B0F197C127A1}" type="presOf" srcId="{BCF9CC66-9BD5-4DA0-8326-6F246ADA38B3}" destId="{48AC9834-561D-41C2-9DD8-F7F14B972BCF}" srcOrd="0" destOrd="0" presId="urn:microsoft.com/office/officeart/2005/8/layout/lProcess2"/>
    <dgm:cxn modelId="{6105AB3D-C40E-4C05-8D91-6EDED5DDC393}" type="presOf" srcId="{8F16B369-A76D-4365-B71C-160BB7AD5651}" destId="{9D2C11A2-6988-4387-BEFC-62DC142A1EFA}" srcOrd="0" destOrd="0" presId="urn:microsoft.com/office/officeart/2005/8/layout/lProcess2"/>
    <dgm:cxn modelId="{EF20953F-7A3C-4FBE-9FF6-029AFFBBC028}" type="presOf" srcId="{519BD87C-D323-4733-BE8E-CCDEEFD61593}" destId="{75F83321-49AC-45BF-84EC-FAD50A76F884}" srcOrd="0" destOrd="0" presId="urn:microsoft.com/office/officeart/2005/8/layout/lProcess2"/>
    <dgm:cxn modelId="{825EB540-8F4E-4A98-91A5-D42DABD6795A}" type="presOf" srcId="{77A54639-B2F2-455B-871F-7F6B656DAA4C}" destId="{49FBA243-E193-4832-A088-977ABADF53F9}" srcOrd="0" destOrd="0" presId="urn:microsoft.com/office/officeart/2005/8/layout/lProcess2"/>
    <dgm:cxn modelId="{7AA0785C-D7DA-4CB6-B856-3C47EC02293F}" srcId="{73873194-3F35-465B-BBBE-ED140E601827}" destId="{BCF9CC66-9BD5-4DA0-8326-6F246ADA38B3}" srcOrd="4" destOrd="0" parTransId="{6BC27BCA-B474-41E0-8DF6-FD3DC5E67773}" sibTransId="{87D3F892-E591-496A-9A2E-0259840C5228}"/>
    <dgm:cxn modelId="{D26C9E5E-3AF1-4C5F-95BF-84FD282A5D76}" srcId="{8C4A5918-0611-4173-A5CD-27DA6C3C7B6E}" destId="{519BD87C-D323-4733-BE8E-CCDEEFD61593}" srcOrd="2" destOrd="0" parTransId="{F26F01B3-8C24-459F-AA50-CF1545A20A58}" sibTransId="{4B44E4E6-8560-427A-B63A-BB43038D2541}"/>
    <dgm:cxn modelId="{C2C9E343-66DB-4B3F-8826-3647D4838DC8}" type="presOf" srcId="{506BBF2A-EB8C-41A8-83EC-98B21BE1C6F7}" destId="{65B23BAA-EBE5-4D51-8E2F-B3FF99E5CACC}" srcOrd="0" destOrd="0" presId="urn:microsoft.com/office/officeart/2005/8/layout/lProcess2"/>
    <dgm:cxn modelId="{A1216D48-0DD3-4B3C-8E65-68478267F82C}" type="presOf" srcId="{76EA52E2-6600-46A9-93B3-B15CEDFE611C}" destId="{4B272846-D28B-43EC-9226-7847D3EF5AFC}" srcOrd="0" destOrd="0" presId="urn:microsoft.com/office/officeart/2005/8/layout/lProcess2"/>
    <dgm:cxn modelId="{7DEDEB49-EA4D-47F2-A057-792CA9FB5FB9}" type="presOf" srcId="{73873194-3F35-465B-BBBE-ED140E601827}" destId="{30B4219B-7588-4E1F-9C5D-38ED0642FDAE}" srcOrd="1" destOrd="0" presId="urn:microsoft.com/office/officeart/2005/8/layout/lProcess2"/>
    <dgm:cxn modelId="{3E0A956A-6665-4D0A-A03E-DA2351CC3834}" srcId="{2562952B-87E7-47A9-A963-450BCDA4CF0F}" destId="{05FB66F8-FA4E-48A6-97B0-576BE9B4853D}" srcOrd="2" destOrd="0" parTransId="{E0EAFEBA-0F62-4E0B-A265-6AAC6F1A43E7}" sibTransId="{87F33297-E4C0-45FA-B4CE-F93A42F5E874}"/>
    <dgm:cxn modelId="{CFA4E151-0F36-4558-8332-11405A3F7DD8}" srcId="{2562952B-87E7-47A9-A963-450BCDA4CF0F}" destId="{04F64222-2758-49F1-9AFE-21E8814FDF97}" srcOrd="1" destOrd="0" parTransId="{A5C21508-8207-46A5-B9DE-A1BBC1BA3F7E}" sibTransId="{7EFE9FED-C7B5-408E-ABDF-10DAF566DFED}"/>
    <dgm:cxn modelId="{F23EA158-D602-40F1-9A62-A360E8D14D17}" type="presOf" srcId="{9154FEC1-5179-4F83-B1C6-05EB4639934C}" destId="{FC9558A3-FFA1-4E1E-8B2B-86F71C044202}" srcOrd="0" destOrd="0" presId="urn:microsoft.com/office/officeart/2005/8/layout/lProcess2"/>
    <dgm:cxn modelId="{05A2DE5A-4CF2-4CC2-8451-E03D994500B3}" type="presOf" srcId="{90172690-0679-4127-A9C7-C738EC19FAF2}" destId="{3657335B-5798-4A61-8BCA-EFF6658B9396}" srcOrd="0" destOrd="0" presId="urn:microsoft.com/office/officeart/2005/8/layout/lProcess2"/>
    <dgm:cxn modelId="{CB0C727B-CA99-4A4B-89B6-4620E5765DC4}" type="presOf" srcId="{EAE2676B-BE9C-4B76-B3AD-0B7958B67D2A}" destId="{0574C139-DB42-4A0E-A8A1-51F0C7B13554}" srcOrd="0" destOrd="0" presId="urn:microsoft.com/office/officeart/2005/8/layout/lProcess2"/>
    <dgm:cxn modelId="{D2FBC489-8AE4-49D6-955E-DE29C4084EB5}" srcId="{8D53EED5-1258-41A9-92C5-0946B1A4D3AD}" destId="{8C4A5918-0611-4173-A5CD-27DA6C3C7B6E}" srcOrd="1" destOrd="0" parTransId="{2C3E4494-CFFC-40EE-9371-5D328D10A267}" sibTransId="{B887C74E-2323-48C2-BF5E-D8221A1803A4}"/>
    <dgm:cxn modelId="{542DE789-4B4C-4BC0-8C81-9531F2F56E9C}" type="presOf" srcId="{8C4A5918-0611-4173-A5CD-27DA6C3C7B6E}" destId="{668AF878-771F-414C-A892-5C5F99E9D838}" srcOrd="1" destOrd="0" presId="urn:microsoft.com/office/officeart/2005/8/layout/lProcess2"/>
    <dgm:cxn modelId="{2E7E528B-2226-4FF3-B5B1-0F271945A124}" type="presOf" srcId="{04F64222-2758-49F1-9AFE-21E8814FDF97}" destId="{6CDA4888-1176-41F4-987B-9FC6203F2C02}" srcOrd="0" destOrd="0" presId="urn:microsoft.com/office/officeart/2005/8/layout/lProcess2"/>
    <dgm:cxn modelId="{5FB66F9B-54CB-48AE-BEA9-7E57285AFCB5}" type="presOf" srcId="{9E402A17-C199-46A2-AC16-14D1705BD250}" destId="{BF343EE9-67FF-4DB7-BA08-0DCB1E65259D}" srcOrd="0" destOrd="0" presId="urn:microsoft.com/office/officeart/2005/8/layout/lProcess2"/>
    <dgm:cxn modelId="{B448579F-4ABC-4BA4-B48A-95BE3990A5EA}" srcId="{2562952B-87E7-47A9-A963-450BCDA4CF0F}" destId="{EAE2676B-BE9C-4B76-B3AD-0B7958B67D2A}" srcOrd="5" destOrd="0" parTransId="{D2E919E3-934B-433C-9356-46B71A3F9F95}" sibTransId="{4C548629-DBEC-42D9-9043-83B279DD414D}"/>
    <dgm:cxn modelId="{1BCE13B8-1360-4FD9-B5D9-D00FA807D13F}" srcId="{2562952B-87E7-47A9-A963-450BCDA4CF0F}" destId="{9E402A17-C199-46A2-AC16-14D1705BD250}" srcOrd="4" destOrd="0" parTransId="{E9A74871-EDA1-47A1-A9E0-D91D1CCF459E}" sibTransId="{F5ED4B7E-276E-44D6-8AD8-B1D7DD36E346}"/>
    <dgm:cxn modelId="{AF2EA9C2-4FE9-448E-99DE-ADE7B02FD43C}" type="presOf" srcId="{2562952B-87E7-47A9-A963-450BCDA4CF0F}" destId="{C1BCEC08-39B8-48A9-8020-10CD130C672B}" srcOrd="0" destOrd="0" presId="urn:microsoft.com/office/officeart/2005/8/layout/lProcess2"/>
    <dgm:cxn modelId="{764508CB-133F-4670-8DC2-8BA36FEDD59A}" srcId="{73873194-3F35-465B-BBBE-ED140E601827}" destId="{C0A4D4A4-F4B1-4C06-8F42-1AE701308B0D}" srcOrd="0" destOrd="0" parTransId="{A10080DE-7D11-4117-A15E-86804CA42AFB}" sibTransId="{93BF9CA2-C4F9-4377-9ADC-7F8C2F829932}"/>
    <dgm:cxn modelId="{227FEACB-4B03-4F07-AE70-60B0A180AF9B}" srcId="{8C4A5918-0611-4173-A5CD-27DA6C3C7B6E}" destId="{9154FEC1-5179-4F83-B1C6-05EB4639934C}" srcOrd="0" destOrd="0" parTransId="{AAF68D27-6E16-4B93-8EFD-57D9A331020B}" sibTransId="{ABB70890-4BE3-4EB1-9658-88A869234952}"/>
    <dgm:cxn modelId="{555906D0-F9F6-449D-8346-1966165E0B3B}" type="presOf" srcId="{A8964ED5-F55C-421C-BD2B-B8F35E33D47D}" destId="{15EDCECF-4F20-4A4D-A1DE-063EADC253AE}" srcOrd="0" destOrd="0" presId="urn:microsoft.com/office/officeart/2005/8/layout/lProcess2"/>
    <dgm:cxn modelId="{EA1570DD-0554-410A-95C4-E6B298CF889F}" srcId="{73873194-3F35-465B-BBBE-ED140E601827}" destId="{90172690-0679-4127-A9C7-C738EC19FAF2}" srcOrd="3" destOrd="0" parTransId="{F89369AA-D20D-4D1E-8AF8-ACC3086AF1F5}" sibTransId="{C99C16E2-4BE5-47E4-AC19-8507CA4ABA7F}"/>
    <dgm:cxn modelId="{341738E5-3DF1-413B-9719-2994A9B83000}" type="presOf" srcId="{2BFE8649-E7CB-4E6B-9565-6E86EC2FFB66}" destId="{120AAFDA-7CE3-4D60-BAB4-A4CB88783681}" srcOrd="0" destOrd="0" presId="urn:microsoft.com/office/officeart/2005/8/layout/lProcess2"/>
    <dgm:cxn modelId="{FB28EBE9-563E-4E2C-AC95-AF9A4B191D11}" type="presOf" srcId="{C5EBA265-DB6F-441E-9444-DC15BA800C85}" destId="{17A6D33F-4879-4E0F-B0CE-AD170C720486}" srcOrd="0" destOrd="0" presId="urn:microsoft.com/office/officeart/2005/8/layout/lProcess2"/>
    <dgm:cxn modelId="{87759BEC-3750-4832-B1FC-73F548D605CB}" srcId="{2562952B-87E7-47A9-A963-450BCDA4CF0F}" destId="{FA02578A-EA30-497B-8225-9DCFA5A8E271}" srcOrd="0" destOrd="0" parTransId="{D9443BDA-3841-4DEC-8108-83670D754E34}" sibTransId="{D5668B00-37C2-43E8-8DD3-57F4CA7A1C4D}"/>
    <dgm:cxn modelId="{F29247EF-9A0F-4D08-BC64-429F5D087F5D}" type="presOf" srcId="{73873194-3F35-465B-BBBE-ED140E601827}" destId="{C9AFC8C9-A25E-4B62-A17D-5AC64E68D04F}" srcOrd="0" destOrd="0" presId="urn:microsoft.com/office/officeart/2005/8/layout/lProcess2"/>
    <dgm:cxn modelId="{B23702F5-73FB-46D5-A1E5-1914AB7FA1ED}" srcId="{73873194-3F35-465B-BBBE-ED140E601827}" destId="{C5EBA265-DB6F-441E-9444-DC15BA800C85}" srcOrd="2" destOrd="0" parTransId="{89F71AD5-F527-4BFB-99E7-D8269214C5C8}" sibTransId="{5E3BDE47-D917-473B-99DC-A03CD5BEE7EB}"/>
    <dgm:cxn modelId="{2AAED1F9-5B11-44C4-96E8-BFEF4E6470EE}" srcId="{2562952B-87E7-47A9-A963-450BCDA4CF0F}" destId="{506BBF2A-EB8C-41A8-83EC-98B21BE1C6F7}" srcOrd="3" destOrd="0" parTransId="{9B4471F3-721B-40AB-B8B2-8C456B8964FD}" sibTransId="{B1B7D889-4A05-41A0-9A00-AEA1609BEA54}"/>
    <dgm:cxn modelId="{343031FB-74ED-4242-A875-35454F261092}" srcId="{73873194-3F35-465B-BBBE-ED140E601827}" destId="{A8964ED5-F55C-421C-BD2B-B8F35E33D47D}" srcOrd="5" destOrd="0" parTransId="{73797AF4-DF38-438C-97F0-A833C3DEC978}" sibTransId="{64DA225C-8425-488C-BD3F-F5BE1F9EC42F}"/>
    <dgm:cxn modelId="{4D091CFC-B0B2-4B1D-B8FD-748864745B01}" srcId="{8C4A5918-0611-4173-A5CD-27DA6C3C7B6E}" destId="{EC2C0A55-4E99-4C8B-8F5E-5E332741EE04}" srcOrd="4" destOrd="0" parTransId="{BC7603AC-3B34-4470-84A3-2B43FE031FEF}" sibTransId="{B933B37B-A294-4EBD-95A4-508D5EFDBD04}"/>
    <dgm:cxn modelId="{FF1E5E92-6FFB-4451-AD2E-CF7FE7B5C40B}" type="presParOf" srcId="{250E239C-1E27-453F-A798-931B70E84C6C}" destId="{1BB105F8-901E-4772-8268-3CDFE9FB92C2}" srcOrd="0" destOrd="0" presId="urn:microsoft.com/office/officeart/2005/8/layout/lProcess2"/>
    <dgm:cxn modelId="{5FF575D3-C2F6-4671-BDFA-0D13583825E7}" type="presParOf" srcId="{1BB105F8-901E-4772-8268-3CDFE9FB92C2}" destId="{C9AFC8C9-A25E-4B62-A17D-5AC64E68D04F}" srcOrd="0" destOrd="0" presId="urn:microsoft.com/office/officeart/2005/8/layout/lProcess2"/>
    <dgm:cxn modelId="{8E5918CE-6135-4861-9260-FCFEA7735086}" type="presParOf" srcId="{1BB105F8-901E-4772-8268-3CDFE9FB92C2}" destId="{30B4219B-7588-4E1F-9C5D-38ED0642FDAE}" srcOrd="1" destOrd="0" presId="urn:microsoft.com/office/officeart/2005/8/layout/lProcess2"/>
    <dgm:cxn modelId="{8A71A0E9-21C1-427A-84F4-674A6FFEF58A}" type="presParOf" srcId="{1BB105F8-901E-4772-8268-3CDFE9FB92C2}" destId="{0980C620-0C62-4CCA-A900-B6430A4B8F34}" srcOrd="2" destOrd="0" presId="urn:microsoft.com/office/officeart/2005/8/layout/lProcess2"/>
    <dgm:cxn modelId="{DEE9F4F7-A5B8-4080-A2C1-2E6C72274632}" type="presParOf" srcId="{0980C620-0C62-4CCA-A900-B6430A4B8F34}" destId="{8B7CD16F-2C84-4A63-831A-864AC9929E78}" srcOrd="0" destOrd="0" presId="urn:microsoft.com/office/officeart/2005/8/layout/lProcess2"/>
    <dgm:cxn modelId="{017D5FBD-8014-423C-B748-DC842D664B7E}" type="presParOf" srcId="{8B7CD16F-2C84-4A63-831A-864AC9929E78}" destId="{92EC99AF-40CD-4FC2-A1AA-B3BBDD7E6C86}" srcOrd="0" destOrd="0" presId="urn:microsoft.com/office/officeart/2005/8/layout/lProcess2"/>
    <dgm:cxn modelId="{4ACF589E-569A-4A2B-B07B-2E21EF84EEEB}" type="presParOf" srcId="{8B7CD16F-2C84-4A63-831A-864AC9929E78}" destId="{624BD77D-EDAA-4636-BA41-8D2B17A7964B}" srcOrd="1" destOrd="0" presId="urn:microsoft.com/office/officeart/2005/8/layout/lProcess2"/>
    <dgm:cxn modelId="{C6A2E4DA-38A5-43F4-81A4-D93218D2E3EF}" type="presParOf" srcId="{8B7CD16F-2C84-4A63-831A-864AC9929E78}" destId="{9D2C11A2-6988-4387-BEFC-62DC142A1EFA}" srcOrd="2" destOrd="0" presId="urn:microsoft.com/office/officeart/2005/8/layout/lProcess2"/>
    <dgm:cxn modelId="{8818F51B-FC50-471E-A9D3-940BEFFD8E4B}" type="presParOf" srcId="{8B7CD16F-2C84-4A63-831A-864AC9929E78}" destId="{D81043A3-7238-4BBB-AFEB-4BC34E998A2E}" srcOrd="3" destOrd="0" presId="urn:microsoft.com/office/officeart/2005/8/layout/lProcess2"/>
    <dgm:cxn modelId="{E4C0BDE4-C096-4499-A940-CBC1B1BC7FA5}" type="presParOf" srcId="{8B7CD16F-2C84-4A63-831A-864AC9929E78}" destId="{17A6D33F-4879-4E0F-B0CE-AD170C720486}" srcOrd="4" destOrd="0" presId="urn:microsoft.com/office/officeart/2005/8/layout/lProcess2"/>
    <dgm:cxn modelId="{8F6282D6-B07B-4221-91FE-B728F21CBEEA}" type="presParOf" srcId="{8B7CD16F-2C84-4A63-831A-864AC9929E78}" destId="{C2FB08D8-E2DA-47AE-A624-F3E13EF08630}" srcOrd="5" destOrd="0" presId="urn:microsoft.com/office/officeart/2005/8/layout/lProcess2"/>
    <dgm:cxn modelId="{0E742CA0-93B2-420A-A6B4-E792FD4605AF}" type="presParOf" srcId="{8B7CD16F-2C84-4A63-831A-864AC9929E78}" destId="{3657335B-5798-4A61-8BCA-EFF6658B9396}" srcOrd="6" destOrd="0" presId="urn:microsoft.com/office/officeart/2005/8/layout/lProcess2"/>
    <dgm:cxn modelId="{9ABB9560-59B1-4549-A199-0A6E1CA53509}" type="presParOf" srcId="{8B7CD16F-2C84-4A63-831A-864AC9929E78}" destId="{03234462-080A-4E04-A62D-F115DC74C198}" srcOrd="7" destOrd="0" presId="urn:microsoft.com/office/officeart/2005/8/layout/lProcess2"/>
    <dgm:cxn modelId="{FAC00655-87FF-47DD-947E-E47F686CB1F2}" type="presParOf" srcId="{8B7CD16F-2C84-4A63-831A-864AC9929E78}" destId="{48AC9834-561D-41C2-9DD8-F7F14B972BCF}" srcOrd="8" destOrd="0" presId="urn:microsoft.com/office/officeart/2005/8/layout/lProcess2"/>
    <dgm:cxn modelId="{27ED7BF9-CFCA-4988-8C40-2786792AA055}" type="presParOf" srcId="{8B7CD16F-2C84-4A63-831A-864AC9929E78}" destId="{CBDF740E-7E17-4ACA-9FC3-FDC6508501C9}" srcOrd="9" destOrd="0" presId="urn:microsoft.com/office/officeart/2005/8/layout/lProcess2"/>
    <dgm:cxn modelId="{1B0C9772-61CF-44D6-8A1D-1638030A52B1}" type="presParOf" srcId="{8B7CD16F-2C84-4A63-831A-864AC9929E78}" destId="{15EDCECF-4F20-4A4D-A1DE-063EADC253AE}" srcOrd="10" destOrd="0" presId="urn:microsoft.com/office/officeart/2005/8/layout/lProcess2"/>
    <dgm:cxn modelId="{B9737962-77D3-44FC-8566-9304182934F6}" type="presParOf" srcId="{250E239C-1E27-453F-A798-931B70E84C6C}" destId="{3BDD5AE5-5F7F-4DE9-9E1E-C29A893A8869}" srcOrd="1" destOrd="0" presId="urn:microsoft.com/office/officeart/2005/8/layout/lProcess2"/>
    <dgm:cxn modelId="{CE4D229A-19BF-48AB-8AC7-5D2EC2C7E872}" type="presParOf" srcId="{250E239C-1E27-453F-A798-931B70E84C6C}" destId="{ADDD63D8-59C0-4E53-AFA4-3C35CCE58665}" srcOrd="2" destOrd="0" presId="urn:microsoft.com/office/officeart/2005/8/layout/lProcess2"/>
    <dgm:cxn modelId="{7398C8C7-4604-4987-BBC9-D378D9407DD1}" type="presParOf" srcId="{ADDD63D8-59C0-4E53-AFA4-3C35CCE58665}" destId="{8E45C31D-8939-4D45-B243-53D423DCD6FE}" srcOrd="0" destOrd="0" presId="urn:microsoft.com/office/officeart/2005/8/layout/lProcess2"/>
    <dgm:cxn modelId="{3D88E8B8-B0DC-4407-8F7C-93BCA75705B6}" type="presParOf" srcId="{ADDD63D8-59C0-4E53-AFA4-3C35CCE58665}" destId="{668AF878-771F-414C-A892-5C5F99E9D838}" srcOrd="1" destOrd="0" presId="urn:microsoft.com/office/officeart/2005/8/layout/lProcess2"/>
    <dgm:cxn modelId="{AE20D18C-5914-4EE2-B03D-FD4E8501445B}" type="presParOf" srcId="{ADDD63D8-59C0-4E53-AFA4-3C35CCE58665}" destId="{87E41180-CB51-474C-9959-5D590D7306AD}" srcOrd="2" destOrd="0" presId="urn:microsoft.com/office/officeart/2005/8/layout/lProcess2"/>
    <dgm:cxn modelId="{1C5EAC83-3500-4EB6-B8A6-E95C26D31890}" type="presParOf" srcId="{87E41180-CB51-474C-9959-5D590D7306AD}" destId="{E1A228BD-E744-40B7-8D32-6099B8FD9D76}" srcOrd="0" destOrd="0" presId="urn:microsoft.com/office/officeart/2005/8/layout/lProcess2"/>
    <dgm:cxn modelId="{557D5698-3EA1-47FC-917E-2FD8D6056318}" type="presParOf" srcId="{E1A228BD-E744-40B7-8D32-6099B8FD9D76}" destId="{FC9558A3-FFA1-4E1E-8B2B-86F71C044202}" srcOrd="0" destOrd="0" presId="urn:microsoft.com/office/officeart/2005/8/layout/lProcess2"/>
    <dgm:cxn modelId="{C5F5C110-0969-4EF6-BD84-AD6CBDEAA6C9}" type="presParOf" srcId="{E1A228BD-E744-40B7-8D32-6099B8FD9D76}" destId="{C0DD9E48-7961-4C75-8B78-916AB573E34E}" srcOrd="1" destOrd="0" presId="urn:microsoft.com/office/officeart/2005/8/layout/lProcess2"/>
    <dgm:cxn modelId="{8A04A141-C047-439F-B3A2-32162EA14922}" type="presParOf" srcId="{E1A228BD-E744-40B7-8D32-6099B8FD9D76}" destId="{49FBA243-E193-4832-A088-977ABADF53F9}" srcOrd="2" destOrd="0" presId="urn:microsoft.com/office/officeart/2005/8/layout/lProcess2"/>
    <dgm:cxn modelId="{9DEE104A-850B-471C-956F-8EAA6C0EC092}" type="presParOf" srcId="{E1A228BD-E744-40B7-8D32-6099B8FD9D76}" destId="{B16D9775-9C5F-4B0F-BDF2-0DD3295B08DE}" srcOrd="3" destOrd="0" presId="urn:microsoft.com/office/officeart/2005/8/layout/lProcess2"/>
    <dgm:cxn modelId="{B59A5261-F42C-4B51-A448-C1611E14F582}" type="presParOf" srcId="{E1A228BD-E744-40B7-8D32-6099B8FD9D76}" destId="{75F83321-49AC-45BF-84EC-FAD50A76F884}" srcOrd="4" destOrd="0" presId="urn:microsoft.com/office/officeart/2005/8/layout/lProcess2"/>
    <dgm:cxn modelId="{B2D282DD-12C1-4429-85BD-D024B12A652C}" type="presParOf" srcId="{E1A228BD-E744-40B7-8D32-6099B8FD9D76}" destId="{2BC741A1-6E05-4082-BA83-78DCF902A961}" srcOrd="5" destOrd="0" presId="urn:microsoft.com/office/officeart/2005/8/layout/lProcess2"/>
    <dgm:cxn modelId="{80659A0A-DA81-4C08-8E4F-73D4B464DCA7}" type="presParOf" srcId="{E1A228BD-E744-40B7-8D32-6099B8FD9D76}" destId="{4B272846-D28B-43EC-9226-7847D3EF5AFC}" srcOrd="6" destOrd="0" presId="urn:microsoft.com/office/officeart/2005/8/layout/lProcess2"/>
    <dgm:cxn modelId="{961FB96A-DE1F-4B5E-9F71-A729F962577D}" type="presParOf" srcId="{E1A228BD-E744-40B7-8D32-6099B8FD9D76}" destId="{B6E84149-881C-4884-857A-469B47911E3F}" srcOrd="7" destOrd="0" presId="urn:microsoft.com/office/officeart/2005/8/layout/lProcess2"/>
    <dgm:cxn modelId="{0A029E78-624B-4AAD-8E5F-2BBC16F0DF47}" type="presParOf" srcId="{E1A228BD-E744-40B7-8D32-6099B8FD9D76}" destId="{8D2B8688-F2B8-408A-A458-359C017C6325}" srcOrd="8" destOrd="0" presId="urn:microsoft.com/office/officeart/2005/8/layout/lProcess2"/>
    <dgm:cxn modelId="{E32DF8C7-664B-4479-A185-C08C9B47E760}" type="presParOf" srcId="{E1A228BD-E744-40B7-8D32-6099B8FD9D76}" destId="{A233D489-5508-4C52-9948-33723F6E47EC}" srcOrd="9" destOrd="0" presId="urn:microsoft.com/office/officeart/2005/8/layout/lProcess2"/>
    <dgm:cxn modelId="{124ECB93-0B64-48A2-A300-4C22B71CB465}" type="presParOf" srcId="{E1A228BD-E744-40B7-8D32-6099B8FD9D76}" destId="{120AAFDA-7CE3-4D60-BAB4-A4CB88783681}" srcOrd="10" destOrd="0" presId="urn:microsoft.com/office/officeart/2005/8/layout/lProcess2"/>
    <dgm:cxn modelId="{6093DB38-57DA-40E6-AD8F-D488FEF59EBC}" type="presParOf" srcId="{250E239C-1E27-453F-A798-931B70E84C6C}" destId="{4AE821AF-6DFB-4BE5-A046-72C2D893A1A4}" srcOrd="3" destOrd="0" presId="urn:microsoft.com/office/officeart/2005/8/layout/lProcess2"/>
    <dgm:cxn modelId="{3AEF6305-AA6F-4A87-AEFB-88C82E49EB7E}" type="presParOf" srcId="{250E239C-1E27-453F-A798-931B70E84C6C}" destId="{473F39BE-984C-401D-8CA5-7061D6441E0C}" srcOrd="4" destOrd="0" presId="urn:microsoft.com/office/officeart/2005/8/layout/lProcess2"/>
    <dgm:cxn modelId="{BF4E5B51-4F8F-48DA-9BC3-D5B82F6C0B46}" type="presParOf" srcId="{473F39BE-984C-401D-8CA5-7061D6441E0C}" destId="{C1BCEC08-39B8-48A9-8020-10CD130C672B}" srcOrd="0" destOrd="0" presId="urn:microsoft.com/office/officeart/2005/8/layout/lProcess2"/>
    <dgm:cxn modelId="{892E1429-BD6F-4F7E-B6F9-A4CC6D7CD790}" type="presParOf" srcId="{473F39BE-984C-401D-8CA5-7061D6441E0C}" destId="{6D0497DA-B725-418A-AB82-17507D645AE6}" srcOrd="1" destOrd="0" presId="urn:microsoft.com/office/officeart/2005/8/layout/lProcess2"/>
    <dgm:cxn modelId="{55640B16-7F5D-4E3A-A048-805BDB2D9F5C}" type="presParOf" srcId="{473F39BE-984C-401D-8CA5-7061D6441E0C}" destId="{3E45DFA3-D7CA-4969-87CD-641B7B6B6F54}" srcOrd="2" destOrd="0" presId="urn:microsoft.com/office/officeart/2005/8/layout/lProcess2"/>
    <dgm:cxn modelId="{F33F02CD-8C21-4276-AF23-C89F95FB33DB}" type="presParOf" srcId="{3E45DFA3-D7CA-4969-87CD-641B7B6B6F54}" destId="{B45124D2-501C-46C3-9E30-4DD2CC66E1B8}" srcOrd="0" destOrd="0" presId="urn:microsoft.com/office/officeart/2005/8/layout/lProcess2"/>
    <dgm:cxn modelId="{E030563F-5867-4B02-A4CE-AFEB653DC5E3}" type="presParOf" srcId="{B45124D2-501C-46C3-9E30-4DD2CC66E1B8}" destId="{56BBE7F5-994E-4F49-B375-BF65015AE24D}" srcOrd="0" destOrd="0" presId="urn:microsoft.com/office/officeart/2005/8/layout/lProcess2"/>
    <dgm:cxn modelId="{EE02C915-7D06-4E4C-8C81-083AA23266AD}" type="presParOf" srcId="{B45124D2-501C-46C3-9E30-4DD2CC66E1B8}" destId="{30C5E7D9-B1BA-4E48-9D03-2F89B529AD76}" srcOrd="1" destOrd="0" presId="urn:microsoft.com/office/officeart/2005/8/layout/lProcess2"/>
    <dgm:cxn modelId="{3D495F6D-FB83-438A-9F1D-6D01FB91577E}" type="presParOf" srcId="{B45124D2-501C-46C3-9E30-4DD2CC66E1B8}" destId="{6CDA4888-1176-41F4-987B-9FC6203F2C02}" srcOrd="2" destOrd="0" presId="urn:microsoft.com/office/officeart/2005/8/layout/lProcess2"/>
    <dgm:cxn modelId="{275DB04A-28D9-404A-B341-176B10157B89}" type="presParOf" srcId="{B45124D2-501C-46C3-9E30-4DD2CC66E1B8}" destId="{CFBF0E57-49BA-4DB9-8EAB-1BC986B46F23}" srcOrd="3" destOrd="0" presId="urn:microsoft.com/office/officeart/2005/8/layout/lProcess2"/>
    <dgm:cxn modelId="{5E9B9D22-9F5D-494B-BEEE-19269767F459}" type="presParOf" srcId="{B45124D2-501C-46C3-9E30-4DD2CC66E1B8}" destId="{8F41B3B3-E6C3-4096-9FB0-7C7617D9B9BB}" srcOrd="4" destOrd="0" presId="urn:microsoft.com/office/officeart/2005/8/layout/lProcess2"/>
    <dgm:cxn modelId="{D0B2E444-47D2-41DA-9898-F4AF98DFF431}" type="presParOf" srcId="{B45124D2-501C-46C3-9E30-4DD2CC66E1B8}" destId="{C3D16754-FEF3-4F8D-8614-5F8BE4296DB6}" srcOrd="5" destOrd="0" presId="urn:microsoft.com/office/officeart/2005/8/layout/lProcess2"/>
    <dgm:cxn modelId="{436F6895-2F36-4D5C-A9AC-83BD55C0F808}" type="presParOf" srcId="{B45124D2-501C-46C3-9E30-4DD2CC66E1B8}" destId="{65B23BAA-EBE5-4D51-8E2F-B3FF99E5CACC}" srcOrd="6" destOrd="0" presId="urn:microsoft.com/office/officeart/2005/8/layout/lProcess2"/>
    <dgm:cxn modelId="{93FF2EF5-1F56-489B-858B-4BC5A1D7B468}" type="presParOf" srcId="{B45124D2-501C-46C3-9E30-4DD2CC66E1B8}" destId="{36844101-5F5D-4C8F-8277-98D3652971FA}" srcOrd="7" destOrd="0" presId="urn:microsoft.com/office/officeart/2005/8/layout/lProcess2"/>
    <dgm:cxn modelId="{DB955BC3-681D-47E5-BBB9-9A70C12D482A}" type="presParOf" srcId="{B45124D2-501C-46C3-9E30-4DD2CC66E1B8}" destId="{BF343EE9-67FF-4DB7-BA08-0DCB1E65259D}" srcOrd="8" destOrd="0" presId="urn:microsoft.com/office/officeart/2005/8/layout/lProcess2"/>
    <dgm:cxn modelId="{ADC2440E-8ABC-4E31-A8DB-AD4D8C99953C}" type="presParOf" srcId="{B45124D2-501C-46C3-9E30-4DD2CC66E1B8}" destId="{C936693D-82F3-420C-A9A1-F8A34AA35CCC}" srcOrd="9" destOrd="0" presId="urn:microsoft.com/office/officeart/2005/8/layout/lProcess2"/>
    <dgm:cxn modelId="{4C10687A-CEFB-4134-9E7B-59236CF57802}" type="presParOf" srcId="{B45124D2-501C-46C3-9E30-4DD2CC66E1B8}" destId="{0574C139-DB42-4A0E-A8A1-51F0C7B13554}" srcOrd="10" destOrd="0" presId="urn:microsoft.com/office/officeart/2005/8/layout/lProcess2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67C3DE7-BDCE-4D88-8A70-755B41E97A14}">
      <dsp:nvSpPr>
        <dsp:cNvPr id="0" name=""/>
        <dsp:cNvSpPr/>
      </dsp:nvSpPr>
      <dsp:spPr>
        <a:xfrm>
          <a:off x="1886062" y="0"/>
          <a:ext cx="932251" cy="766187"/>
        </a:xfrm>
        <a:prstGeom prst="trapezoid">
          <a:avLst>
            <a:gd name="adj" fmla="val 60837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Registros CPU</a:t>
          </a:r>
        </a:p>
      </dsp:txBody>
      <dsp:txXfrm>
        <a:off x="1886062" y="0"/>
        <a:ext cx="932251" cy="766187"/>
      </dsp:txXfrm>
    </dsp:sp>
    <dsp:sp modelId="{D2268133-4ED7-4E24-ABE7-47AB5411A802}">
      <dsp:nvSpPr>
        <dsp:cNvPr id="0" name=""/>
        <dsp:cNvSpPr/>
      </dsp:nvSpPr>
      <dsp:spPr>
        <a:xfrm rot="10800000">
          <a:off x="2822035" y="802173"/>
          <a:ext cx="1455128" cy="719551"/>
        </a:xfrm>
        <a:prstGeom prst="nonIsoscelesTrapezoid">
          <a:avLst>
            <a:gd name="adj1" fmla="val 0"/>
            <a:gd name="adj2" fmla="val 60837"/>
          </a:avLst>
        </a:prstGeom>
        <a:solidFill>
          <a:schemeClr val="dk2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114300" lvl="1" indent="-114300" algn="ctr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300" kern="1200"/>
            <a:t>Cache L1 </a:t>
          </a:r>
        </a:p>
        <a:p>
          <a:pPr marL="114300" lvl="1" indent="-114300" algn="ctr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300" kern="1200"/>
            <a:t>Cache L2</a:t>
          </a:r>
        </a:p>
        <a:p>
          <a:pPr marL="114300" lvl="1" indent="-114300" algn="ctr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1300" kern="1200"/>
            <a:t>Cache L3</a:t>
          </a:r>
        </a:p>
      </dsp:txBody>
      <dsp:txXfrm rot="10800000">
        <a:off x="2972762" y="802173"/>
        <a:ext cx="1247480" cy="719551"/>
      </dsp:txXfrm>
    </dsp:sp>
    <dsp:sp modelId="{F27CD841-E441-43ED-BFA7-690F9D48FF7A}">
      <dsp:nvSpPr>
        <dsp:cNvPr id="0" name=""/>
        <dsp:cNvSpPr/>
      </dsp:nvSpPr>
      <dsp:spPr>
        <a:xfrm>
          <a:off x="1404532" y="766187"/>
          <a:ext cx="1895310" cy="791507"/>
        </a:xfrm>
        <a:prstGeom prst="trapezoid">
          <a:avLst>
            <a:gd name="adj" fmla="val 60837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Cache CPU</a:t>
          </a:r>
        </a:p>
      </dsp:txBody>
      <dsp:txXfrm>
        <a:off x="1736212" y="766187"/>
        <a:ext cx="1231952" cy="791507"/>
      </dsp:txXfrm>
    </dsp:sp>
    <dsp:sp modelId="{464E7C1D-9DCE-467D-A3D4-D443908D3B96}">
      <dsp:nvSpPr>
        <dsp:cNvPr id="0" name=""/>
        <dsp:cNvSpPr/>
      </dsp:nvSpPr>
      <dsp:spPr>
        <a:xfrm>
          <a:off x="923002" y="1557694"/>
          <a:ext cx="2858370" cy="791507"/>
        </a:xfrm>
        <a:prstGeom prst="trapezoid">
          <a:avLst>
            <a:gd name="adj" fmla="val 60837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Memoria Principal (RAM)</a:t>
          </a:r>
        </a:p>
      </dsp:txBody>
      <dsp:txXfrm>
        <a:off x="1423217" y="1557694"/>
        <a:ext cx="1857940" cy="791507"/>
      </dsp:txXfrm>
    </dsp:sp>
    <dsp:sp modelId="{0EA3EA8F-C1F8-4D03-BE84-51FEA34D1E63}">
      <dsp:nvSpPr>
        <dsp:cNvPr id="0" name=""/>
        <dsp:cNvSpPr/>
      </dsp:nvSpPr>
      <dsp:spPr>
        <a:xfrm>
          <a:off x="441473" y="2349202"/>
          <a:ext cx="3821430" cy="791507"/>
        </a:xfrm>
        <a:prstGeom prst="trapezoid">
          <a:avLst>
            <a:gd name="adj" fmla="val 60837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800" kern="1200"/>
            <a:t>Memoria Secundaria (SSD)</a:t>
          </a:r>
        </a:p>
      </dsp:txBody>
      <dsp:txXfrm>
        <a:off x="1110223" y="2349202"/>
        <a:ext cx="2483929" cy="7915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9AFC8C9-A25E-4B62-A17D-5AC64E68D04F}">
      <dsp:nvSpPr>
        <dsp:cNvPr id="0" name=""/>
        <dsp:cNvSpPr/>
      </dsp:nvSpPr>
      <dsp:spPr>
        <a:xfrm>
          <a:off x="0" y="0"/>
          <a:ext cx="1713879" cy="3150235"/>
        </a:xfrm>
        <a:prstGeom prst="roundRect">
          <a:avLst>
            <a:gd name="adj" fmla="val 10000"/>
          </a:avLst>
        </a:prstGeom>
        <a:solidFill>
          <a:schemeClr val="dk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600" kern="1200"/>
            <a:t>Precio (Media)</a:t>
          </a:r>
        </a:p>
      </dsp:txBody>
      <dsp:txXfrm>
        <a:off x="0" y="0"/>
        <a:ext cx="1713879" cy="945070"/>
      </dsp:txXfrm>
    </dsp:sp>
    <dsp:sp modelId="{92EC99AF-40CD-4FC2-A1AA-B3BBDD7E6C86}">
      <dsp:nvSpPr>
        <dsp:cNvPr id="0" name=""/>
        <dsp:cNvSpPr/>
      </dsp:nvSpPr>
      <dsp:spPr>
        <a:xfrm>
          <a:off x="172047" y="945224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Imposible de calcular(Por estar dentro del CPU)</a:t>
          </a:r>
        </a:p>
      </dsp:txBody>
      <dsp:txXfrm>
        <a:off x="180905" y="954082"/>
        <a:ext cx="1353387" cy="284732"/>
      </dsp:txXfrm>
    </dsp:sp>
    <dsp:sp modelId="{9D2C11A2-6988-4387-BEFC-62DC142A1EFA}">
      <dsp:nvSpPr>
        <dsp:cNvPr id="0" name=""/>
        <dsp:cNvSpPr/>
      </dsp:nvSpPr>
      <dsp:spPr>
        <a:xfrm>
          <a:off x="172047" y="1294203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Imposible de calcular(Por estar dentro del CPU)</a:t>
          </a:r>
        </a:p>
      </dsp:txBody>
      <dsp:txXfrm>
        <a:off x="180905" y="1303061"/>
        <a:ext cx="1353387" cy="284732"/>
      </dsp:txXfrm>
    </dsp:sp>
    <dsp:sp modelId="{17A6D33F-4879-4E0F-B0CE-AD170C720486}">
      <dsp:nvSpPr>
        <dsp:cNvPr id="0" name=""/>
        <dsp:cNvSpPr/>
      </dsp:nvSpPr>
      <dsp:spPr>
        <a:xfrm>
          <a:off x="172047" y="164318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Imposible de calcular(Por estar dentro del CPU)</a:t>
          </a:r>
        </a:p>
      </dsp:txBody>
      <dsp:txXfrm>
        <a:off x="180905" y="1652040"/>
        <a:ext cx="1353387" cy="284732"/>
      </dsp:txXfrm>
    </dsp:sp>
    <dsp:sp modelId="{3657335B-5798-4A61-8BCA-EFF6658B9396}">
      <dsp:nvSpPr>
        <dsp:cNvPr id="0" name=""/>
        <dsp:cNvSpPr/>
      </dsp:nvSpPr>
      <dsp:spPr>
        <a:xfrm>
          <a:off x="172047" y="199216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Imposible de calcular(Por estar dentro del CPU)</a:t>
          </a:r>
        </a:p>
      </dsp:txBody>
      <dsp:txXfrm>
        <a:off x="180905" y="2001020"/>
        <a:ext cx="1353387" cy="284732"/>
      </dsp:txXfrm>
    </dsp:sp>
    <dsp:sp modelId="{48AC9834-561D-41C2-9DD8-F7F14B972BCF}">
      <dsp:nvSpPr>
        <dsp:cNvPr id="0" name=""/>
        <dsp:cNvSpPr/>
      </dsp:nvSpPr>
      <dsp:spPr>
        <a:xfrm>
          <a:off x="172047" y="2341141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60€ por cada 8GB</a:t>
          </a:r>
        </a:p>
      </dsp:txBody>
      <dsp:txXfrm>
        <a:off x="180905" y="2349999"/>
        <a:ext cx="1353387" cy="284732"/>
      </dsp:txXfrm>
    </dsp:sp>
    <dsp:sp modelId="{15EDCECF-4F20-4A4D-A1DE-063EADC253AE}">
      <dsp:nvSpPr>
        <dsp:cNvPr id="0" name=""/>
        <dsp:cNvSpPr/>
      </dsp:nvSpPr>
      <dsp:spPr>
        <a:xfrm>
          <a:off x="172047" y="2690120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80€ por cada 1TB</a:t>
          </a:r>
        </a:p>
      </dsp:txBody>
      <dsp:txXfrm>
        <a:off x="180905" y="2698978"/>
        <a:ext cx="1353387" cy="284732"/>
      </dsp:txXfrm>
    </dsp:sp>
    <dsp:sp modelId="{8E45C31D-8939-4D45-B243-53D423DCD6FE}">
      <dsp:nvSpPr>
        <dsp:cNvPr id="0" name=""/>
        <dsp:cNvSpPr/>
      </dsp:nvSpPr>
      <dsp:spPr>
        <a:xfrm>
          <a:off x="1843080" y="0"/>
          <a:ext cx="1713879" cy="3150235"/>
        </a:xfrm>
        <a:prstGeom prst="roundRect">
          <a:avLst>
            <a:gd name="adj" fmla="val 10000"/>
          </a:avLst>
        </a:prstGeom>
        <a:solidFill>
          <a:schemeClr val="dk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600" kern="1200"/>
            <a:t>Capacidad(Media)</a:t>
          </a:r>
        </a:p>
      </dsp:txBody>
      <dsp:txXfrm>
        <a:off x="1843080" y="0"/>
        <a:ext cx="1713879" cy="945070"/>
      </dsp:txXfrm>
    </dsp:sp>
    <dsp:sp modelId="{FC9558A3-FFA1-4E1E-8B2B-86F71C044202}">
      <dsp:nvSpPr>
        <dsp:cNvPr id="0" name=""/>
        <dsp:cNvSpPr/>
      </dsp:nvSpPr>
      <dsp:spPr>
        <a:xfrm>
          <a:off x="2014468" y="945224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Menos de 4KB</a:t>
          </a:r>
        </a:p>
      </dsp:txBody>
      <dsp:txXfrm>
        <a:off x="2023326" y="954082"/>
        <a:ext cx="1353387" cy="284732"/>
      </dsp:txXfrm>
    </dsp:sp>
    <dsp:sp modelId="{49FBA243-E193-4832-A088-977ABADF53F9}">
      <dsp:nvSpPr>
        <dsp:cNvPr id="0" name=""/>
        <dsp:cNvSpPr/>
      </dsp:nvSpPr>
      <dsp:spPr>
        <a:xfrm>
          <a:off x="2014468" y="1294203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500 KB</a:t>
          </a:r>
        </a:p>
      </dsp:txBody>
      <dsp:txXfrm>
        <a:off x="2023326" y="1303061"/>
        <a:ext cx="1353387" cy="284732"/>
      </dsp:txXfrm>
    </dsp:sp>
    <dsp:sp modelId="{75F83321-49AC-45BF-84EC-FAD50A76F884}">
      <dsp:nvSpPr>
        <dsp:cNvPr id="0" name=""/>
        <dsp:cNvSpPr/>
      </dsp:nvSpPr>
      <dsp:spPr>
        <a:xfrm>
          <a:off x="2014468" y="164318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4 MB</a:t>
          </a:r>
        </a:p>
      </dsp:txBody>
      <dsp:txXfrm>
        <a:off x="2023326" y="1652040"/>
        <a:ext cx="1353387" cy="284732"/>
      </dsp:txXfrm>
    </dsp:sp>
    <dsp:sp modelId="{4B272846-D28B-43EC-9226-7847D3EF5AFC}">
      <dsp:nvSpPr>
        <dsp:cNvPr id="0" name=""/>
        <dsp:cNvSpPr/>
      </dsp:nvSpPr>
      <dsp:spPr>
        <a:xfrm>
          <a:off x="2014468" y="199216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16 MB</a:t>
          </a:r>
        </a:p>
      </dsp:txBody>
      <dsp:txXfrm>
        <a:off x="2023326" y="2001020"/>
        <a:ext cx="1353387" cy="284732"/>
      </dsp:txXfrm>
    </dsp:sp>
    <dsp:sp modelId="{8D2B8688-F2B8-408A-A458-359C017C6325}">
      <dsp:nvSpPr>
        <dsp:cNvPr id="0" name=""/>
        <dsp:cNvSpPr/>
      </dsp:nvSpPr>
      <dsp:spPr>
        <a:xfrm>
          <a:off x="2014468" y="2341141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16 GB </a:t>
          </a:r>
        </a:p>
      </dsp:txBody>
      <dsp:txXfrm>
        <a:off x="2023326" y="2349999"/>
        <a:ext cx="1353387" cy="284732"/>
      </dsp:txXfrm>
    </dsp:sp>
    <dsp:sp modelId="{120AAFDA-7CE3-4D60-BAB4-A4CB88783681}">
      <dsp:nvSpPr>
        <dsp:cNvPr id="0" name=""/>
        <dsp:cNvSpPr/>
      </dsp:nvSpPr>
      <dsp:spPr>
        <a:xfrm>
          <a:off x="2014468" y="2690120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1 TB</a:t>
          </a:r>
        </a:p>
      </dsp:txBody>
      <dsp:txXfrm>
        <a:off x="2023326" y="2698978"/>
        <a:ext cx="1353387" cy="284732"/>
      </dsp:txXfrm>
    </dsp:sp>
    <dsp:sp modelId="{C1BCEC08-39B8-48A9-8020-10CD130C672B}">
      <dsp:nvSpPr>
        <dsp:cNvPr id="0" name=""/>
        <dsp:cNvSpPr/>
      </dsp:nvSpPr>
      <dsp:spPr>
        <a:xfrm>
          <a:off x="3685500" y="0"/>
          <a:ext cx="1713879" cy="3150235"/>
        </a:xfrm>
        <a:prstGeom prst="roundRect">
          <a:avLst>
            <a:gd name="adj" fmla="val 10000"/>
          </a:avLst>
        </a:prstGeom>
        <a:solidFill>
          <a:schemeClr val="dk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600" kern="1200"/>
            <a:t>Velocidad de Acceso (Media)</a:t>
          </a:r>
        </a:p>
      </dsp:txBody>
      <dsp:txXfrm>
        <a:off x="3685500" y="0"/>
        <a:ext cx="1713879" cy="945070"/>
      </dsp:txXfrm>
    </dsp:sp>
    <dsp:sp modelId="{56BBE7F5-994E-4F49-B375-BF65015AE24D}">
      <dsp:nvSpPr>
        <dsp:cNvPr id="0" name=""/>
        <dsp:cNvSpPr/>
      </dsp:nvSpPr>
      <dsp:spPr>
        <a:xfrm>
          <a:off x="3856888" y="945224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0.5 ns</a:t>
          </a:r>
        </a:p>
      </dsp:txBody>
      <dsp:txXfrm>
        <a:off x="3865746" y="954082"/>
        <a:ext cx="1353387" cy="284732"/>
      </dsp:txXfrm>
    </dsp:sp>
    <dsp:sp modelId="{6CDA4888-1176-41F4-987B-9FC6203F2C02}">
      <dsp:nvSpPr>
        <dsp:cNvPr id="0" name=""/>
        <dsp:cNvSpPr/>
      </dsp:nvSpPr>
      <dsp:spPr>
        <a:xfrm>
          <a:off x="3856888" y="1294203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0.9 ns</a:t>
          </a:r>
        </a:p>
      </dsp:txBody>
      <dsp:txXfrm>
        <a:off x="3865746" y="1303061"/>
        <a:ext cx="1353387" cy="284732"/>
      </dsp:txXfrm>
    </dsp:sp>
    <dsp:sp modelId="{8F41B3B3-E6C3-4096-9FB0-7C7617D9B9BB}">
      <dsp:nvSpPr>
        <dsp:cNvPr id="0" name=""/>
        <dsp:cNvSpPr/>
      </dsp:nvSpPr>
      <dsp:spPr>
        <a:xfrm>
          <a:off x="3856888" y="164318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2.8 ns</a:t>
          </a:r>
        </a:p>
      </dsp:txBody>
      <dsp:txXfrm>
        <a:off x="3865746" y="1652040"/>
        <a:ext cx="1353387" cy="284732"/>
      </dsp:txXfrm>
    </dsp:sp>
    <dsp:sp modelId="{65B23BAA-EBE5-4D51-8E2F-B3FF99E5CACC}">
      <dsp:nvSpPr>
        <dsp:cNvPr id="0" name=""/>
        <dsp:cNvSpPr/>
      </dsp:nvSpPr>
      <dsp:spPr>
        <a:xfrm>
          <a:off x="3856888" y="1992162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11 ns</a:t>
          </a:r>
        </a:p>
      </dsp:txBody>
      <dsp:txXfrm>
        <a:off x="3865746" y="2001020"/>
        <a:ext cx="1353387" cy="284732"/>
      </dsp:txXfrm>
    </dsp:sp>
    <dsp:sp modelId="{BF343EE9-67FF-4DB7-BA08-0DCB1E65259D}">
      <dsp:nvSpPr>
        <dsp:cNvPr id="0" name=""/>
        <dsp:cNvSpPr/>
      </dsp:nvSpPr>
      <dsp:spPr>
        <a:xfrm>
          <a:off x="3856888" y="2341141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24 ns</a:t>
          </a:r>
        </a:p>
      </dsp:txBody>
      <dsp:txXfrm>
        <a:off x="3865746" y="2349999"/>
        <a:ext cx="1353387" cy="284732"/>
      </dsp:txXfrm>
    </dsp:sp>
    <dsp:sp modelId="{0574C139-DB42-4A0E-A8A1-51F0C7B13554}">
      <dsp:nvSpPr>
        <dsp:cNvPr id="0" name=""/>
        <dsp:cNvSpPr/>
      </dsp:nvSpPr>
      <dsp:spPr>
        <a:xfrm>
          <a:off x="3856888" y="2690120"/>
          <a:ext cx="1371103" cy="30244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15240" rIns="20320" bIns="1524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1 ms</a:t>
          </a:r>
        </a:p>
      </dsp:txBody>
      <dsp:txXfrm>
        <a:off x="3865746" y="2698978"/>
        <a:ext cx="1353387" cy="2847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lProcess2">
  <dgm:title val=""/>
  <dgm:desc val=""/>
  <dgm:catLst>
    <dgm:cat type="list" pri="10000"/>
    <dgm:cat type="relationship" pri="13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h"/>
      <dgm:constr type="w" for="ch" forName="aSpace" refType="w" fact="0.075"/>
      <dgm:constr type="h" for="des" forName="aSpace2" refType="h" fact="0.1"/>
      <dgm:constr type="primFontSz" for="des" forName="textNode" op="equ"/>
      <dgm:constr type="primFontSz" for="des" forName="childNode" op="equ"/>
    </dgm:constrLst>
    <dgm:ruleLst/>
    <dgm:forEach name="aNode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onstrLst>
          <dgm:constr type="w" for="ch" forName="aNode" refType="w"/>
          <dgm:constr type="h" for="ch" forName="aNode" refType="h"/>
          <dgm:constr type="w" for="ch" forName="textNode" refType="w"/>
          <dgm:constr type="h" for="ch" forName="textNode" refType="h" fact="0.3"/>
          <dgm:constr type="ctrX" for="ch" forName="textNode" refType="w" fact="0.5"/>
          <dgm:constr type="w" for="ch" forName="compChildNode" refType="w" fact="0.8"/>
          <dgm:constr type="h" for="ch" forName="compChildNode" refType="h" fact="0.65"/>
          <dgm:constr type="t" for="ch" forName="compChildNode" refType="h" fact="0.3"/>
          <dgm:constr type="ctrX" for="ch" forName="compChildNode" refType="w" fact="0.5"/>
        </dgm:constrLst>
        <dgm:ruleLst/>
        <dgm:layoutNode name="aNode" styleLbl="bgShp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/>
          <dgm:ruleLst/>
        </dgm:layoutNode>
        <dgm:layoutNode name="textNode" styleLbl="bgShp">
          <dgm:alg type="tx"/>
          <dgm:shape xmlns:r="http://schemas.openxmlformats.org/officeDocument/2006/relationships" type="rect" r:blip="" hideGeom="1">
            <dgm:adjLst>
              <dgm:adj idx="1" val="0.1"/>
            </dgm:adjLst>
          </dgm:shape>
          <dgm:presOf axis="self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ompChild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des" forName="childNode" refType="w"/>
            <dgm:constr type="h" for="des" forName="childNode" refType="h"/>
          </dgm:constrLst>
          <dgm:ruleLst/>
          <dgm:layoutNode name="theInnerList">
            <dgm:alg type="lin"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childNodeForEach" axis="ch" ptType="node">
              <dgm:layoutNode name="childNode" styleLbl="node1">
                <dgm:varLst>
                  <dgm:bulletEnabled val="1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desOrSelf" ptType="node"/>
                <dgm:constrLst>
                  <dgm:constr type="primFontSz" val="65"/>
                  <dgm:constr type="tMarg" refType="primFontSz" fact="0.15"/>
                  <dgm:constr type="bMarg" refType="primFontSz" fact="0.15"/>
                  <dgm:constr type="lMarg" refType="primFontSz" fact="0.2"/>
                  <dgm:constr type="rMarg" refType="primFontSz" fact="0.2"/>
                </dgm:constrLst>
                <dgm:ruleLst>
                  <dgm:rule type="primFontSz" val="5" fact="NaN" max="NaN"/>
                </dgm:ruleLst>
              </dgm:layoutNode>
              <dgm:choose name="Name3">
                <dgm:if name="Name4" axis="self" ptType="node" func="revPos" op="equ" val="1"/>
                <dgm:else name="Name5">
                  <dgm:layoutNode name="aSpace2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else>
              </dgm:choose>
            </dgm:forEach>
          </dgm:layoutNode>
        </dgm:layoutNode>
      </dgm:layoutNode>
      <dgm:choose name="Name6">
        <dgm:if name="Name7" axis="self" ptType="node" func="revPos" op="equ" val="1"/>
        <dgm:else name="Name8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1B3CAA34022FA47881728BB479A782B" ma:contentTypeVersion="0" ma:contentTypeDescription="Crear nuevo documento." ma:contentTypeScope="" ma:versionID="b8cdf402d1c4d18942aaac92f5e3a52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d52eee179b4b7cb1aba1caaea387c4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D2955AB-8D7D-47BA-BBF5-C4FE71BF44A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AFB588-9978-4CB5-B030-F6F14483D9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1EF9114-015E-4926-9922-96A8BCF2C2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DAM1_SI_UT_PLANTILLA_ACTIVIDADES.dotx</Template>
  <TotalTime>156</TotalTime>
  <Pages>6</Pages>
  <Words>491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Albano Díez</cp:lastModifiedBy>
  <cp:revision>7</cp:revision>
  <dcterms:created xsi:type="dcterms:W3CDTF">2022-10-07T08:14:00Z</dcterms:created>
  <dcterms:modified xsi:type="dcterms:W3CDTF">2022-10-08T15:45:00Z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0x01010051B3CAA34022FA47881728BB479A782B</vt:lpwstr>
  </property>
</Properties>
</file>