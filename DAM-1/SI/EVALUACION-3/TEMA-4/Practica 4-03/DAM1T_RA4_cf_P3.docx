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9B454" w14:textId="77777777" w:rsidR="002F5C04" w:rsidRDefault="002F5C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94"/>
        <w:gridCol w:w="523"/>
        <w:gridCol w:w="1223"/>
        <w:gridCol w:w="3290"/>
        <w:gridCol w:w="892"/>
        <w:gridCol w:w="782"/>
        <w:gridCol w:w="490"/>
      </w:tblGrid>
      <w:tr w:rsidR="002F5C04" w14:paraId="4083DD18" w14:textId="77777777" w:rsidTr="00162815">
        <w:tc>
          <w:tcPr>
            <w:tcW w:w="1294" w:type="dxa"/>
          </w:tcPr>
          <w:p w14:paraId="18D7A9A6" w14:textId="77777777" w:rsidR="002F5C04" w:rsidRPr="00130A30" w:rsidRDefault="002F5C04" w:rsidP="002F5C04">
            <w:pPr>
              <w:rPr>
                <w:b/>
              </w:rPr>
            </w:pPr>
            <w:r w:rsidRPr="00130A30">
              <w:rPr>
                <w:b/>
              </w:rPr>
              <w:t>CURSO:</w:t>
            </w:r>
          </w:p>
        </w:tc>
        <w:tc>
          <w:tcPr>
            <w:tcW w:w="524" w:type="dxa"/>
          </w:tcPr>
          <w:p w14:paraId="24940273" w14:textId="77777777" w:rsidR="002F5C04" w:rsidRPr="000956EC" w:rsidRDefault="00962E48" w:rsidP="00871B3D">
            <w:pPr>
              <w:rPr>
                <w:b/>
              </w:rPr>
            </w:pPr>
            <w:r>
              <w:rPr>
                <w:b/>
              </w:rPr>
              <w:t>1</w:t>
            </w:r>
            <w:r w:rsidR="002F5C04" w:rsidRPr="000956EC">
              <w:rPr>
                <w:b/>
              </w:rPr>
              <w:t>º</w:t>
            </w:r>
          </w:p>
        </w:tc>
        <w:tc>
          <w:tcPr>
            <w:tcW w:w="1223" w:type="dxa"/>
          </w:tcPr>
          <w:p w14:paraId="5D2EB1A5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MÓDULO:</w:t>
            </w:r>
          </w:p>
        </w:tc>
        <w:tc>
          <w:tcPr>
            <w:tcW w:w="3292" w:type="dxa"/>
          </w:tcPr>
          <w:p w14:paraId="6361E5CC" w14:textId="77777777" w:rsidR="00962E48" w:rsidRDefault="00962E48" w:rsidP="00871B3D">
            <w:r>
              <w:t>SISTEMAS INFORMÁTICOS</w:t>
            </w:r>
          </w:p>
        </w:tc>
        <w:tc>
          <w:tcPr>
            <w:tcW w:w="1674" w:type="dxa"/>
            <w:gridSpan w:val="2"/>
          </w:tcPr>
          <w:p w14:paraId="3DB9C1AA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EVALUACIÓN:</w:t>
            </w:r>
          </w:p>
        </w:tc>
        <w:tc>
          <w:tcPr>
            <w:tcW w:w="487" w:type="dxa"/>
          </w:tcPr>
          <w:p w14:paraId="1A476895" w14:textId="2BD3C2FC" w:rsidR="002F5C04" w:rsidRDefault="00CB2CB4" w:rsidP="00871B3D">
            <w:r>
              <w:t>3</w:t>
            </w:r>
          </w:p>
        </w:tc>
      </w:tr>
      <w:tr w:rsidR="00162815" w14:paraId="7B7E5A2E" w14:textId="77777777" w:rsidTr="005F13CF">
        <w:tc>
          <w:tcPr>
            <w:tcW w:w="1294" w:type="dxa"/>
          </w:tcPr>
          <w:p w14:paraId="1DC5A7B4" w14:textId="77777777" w:rsidR="00162815" w:rsidRPr="00130A30" w:rsidRDefault="00162815" w:rsidP="002F5C04">
            <w:pPr>
              <w:rPr>
                <w:b/>
              </w:rPr>
            </w:pPr>
            <w:r w:rsidRPr="00130A30">
              <w:rPr>
                <w:b/>
              </w:rPr>
              <w:t>UNIDAD:</w:t>
            </w:r>
          </w:p>
        </w:tc>
        <w:tc>
          <w:tcPr>
            <w:tcW w:w="524" w:type="dxa"/>
          </w:tcPr>
          <w:p w14:paraId="42BF70E4" w14:textId="2B730403" w:rsidR="00162815" w:rsidRPr="000956EC" w:rsidRDefault="00162815" w:rsidP="00871B3D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676" w:type="dxa"/>
            <w:gridSpan w:val="5"/>
          </w:tcPr>
          <w:p w14:paraId="421A06A9" w14:textId="118931BF" w:rsidR="00162815" w:rsidRDefault="00690CDA" w:rsidP="00871B3D">
            <w:r w:rsidRPr="00690CDA">
              <w:t>Configuración de Sistemas Operativos</w:t>
            </w:r>
          </w:p>
        </w:tc>
      </w:tr>
      <w:tr w:rsidR="00162815" w14:paraId="396CF781" w14:textId="77777777" w:rsidTr="00B10C20">
        <w:tc>
          <w:tcPr>
            <w:tcW w:w="1294" w:type="dxa"/>
          </w:tcPr>
          <w:p w14:paraId="7EA2E77E" w14:textId="3FD45BEE" w:rsidR="00162815" w:rsidRPr="00130A30" w:rsidRDefault="00162815" w:rsidP="002F5C04">
            <w:pPr>
              <w:rPr>
                <w:b/>
              </w:rPr>
            </w:pPr>
            <w:r>
              <w:rPr>
                <w:b/>
              </w:rPr>
              <w:t>RA4:</w:t>
            </w:r>
          </w:p>
        </w:tc>
        <w:tc>
          <w:tcPr>
            <w:tcW w:w="5931" w:type="dxa"/>
            <w:gridSpan w:val="4"/>
          </w:tcPr>
          <w:p w14:paraId="3C014B9B" w14:textId="683360B1" w:rsidR="00162815" w:rsidRDefault="00B10C20" w:rsidP="00871B3D">
            <w:r w:rsidRPr="00B10C20">
              <w:t>Gestiona sistemas operativos utilizando comandos y herramientas gráficas y evaluando las necesidades del sistema</w:t>
            </w:r>
            <w:r w:rsidR="00DC6A87">
              <w:t>.</w:t>
            </w:r>
            <w:r w:rsidRPr="00B10C20">
              <w:tab/>
            </w:r>
            <w:r w:rsidRPr="00B10C20">
              <w:tab/>
            </w:r>
            <w:r w:rsidRPr="00B10C20">
              <w:tab/>
            </w:r>
          </w:p>
        </w:tc>
        <w:tc>
          <w:tcPr>
            <w:tcW w:w="782" w:type="dxa"/>
          </w:tcPr>
          <w:p w14:paraId="18BE4F2E" w14:textId="1C26A0FD" w:rsidR="00162815" w:rsidRDefault="00162815" w:rsidP="00871B3D">
            <w:r>
              <w:t>CE</w:t>
            </w:r>
          </w:p>
        </w:tc>
        <w:tc>
          <w:tcPr>
            <w:tcW w:w="487" w:type="dxa"/>
          </w:tcPr>
          <w:p w14:paraId="57F05154" w14:textId="734B861B" w:rsidR="004144ED" w:rsidRDefault="000A7AA4" w:rsidP="00871B3D">
            <w:r>
              <w:t>C,F</w:t>
            </w:r>
          </w:p>
        </w:tc>
      </w:tr>
      <w:tr w:rsidR="005C66BA" w14:paraId="60542EF1" w14:textId="77777777" w:rsidTr="002A2D21">
        <w:tc>
          <w:tcPr>
            <w:tcW w:w="1294" w:type="dxa"/>
          </w:tcPr>
          <w:p w14:paraId="3956A048" w14:textId="7B387C23" w:rsidR="005C66BA" w:rsidRPr="00130A30" w:rsidRDefault="005C66BA" w:rsidP="002F5C04">
            <w:pPr>
              <w:rPr>
                <w:b/>
              </w:rPr>
            </w:pPr>
            <w:r>
              <w:rPr>
                <w:b/>
              </w:rPr>
              <w:t>ACTIVIDAD:</w:t>
            </w:r>
          </w:p>
        </w:tc>
        <w:tc>
          <w:tcPr>
            <w:tcW w:w="7200" w:type="dxa"/>
            <w:gridSpan w:val="6"/>
          </w:tcPr>
          <w:p w14:paraId="4586D2DC" w14:textId="5AC62322" w:rsidR="005C66BA" w:rsidRDefault="000A7AA4" w:rsidP="00871B3D">
            <w:r>
              <w:t>Servicios y procesos - monitorización</w:t>
            </w:r>
          </w:p>
        </w:tc>
      </w:tr>
      <w:tr w:rsidR="000956EC" w14:paraId="3F8B5251" w14:textId="77777777" w:rsidTr="00162815">
        <w:tc>
          <w:tcPr>
            <w:tcW w:w="1294" w:type="dxa"/>
          </w:tcPr>
          <w:p w14:paraId="1899B868" w14:textId="77777777" w:rsidR="000956EC" w:rsidRPr="00130A30" w:rsidRDefault="000956EC" w:rsidP="002F5C04">
            <w:pPr>
              <w:rPr>
                <w:b/>
              </w:rPr>
            </w:pPr>
            <w:r>
              <w:rPr>
                <w:b/>
              </w:rPr>
              <w:t>ALUMNO</w:t>
            </w:r>
            <w:r w:rsidRPr="00130A30">
              <w:rPr>
                <w:b/>
              </w:rPr>
              <w:t>:</w:t>
            </w:r>
          </w:p>
        </w:tc>
        <w:tc>
          <w:tcPr>
            <w:tcW w:w="7200" w:type="dxa"/>
            <w:gridSpan w:val="6"/>
          </w:tcPr>
          <w:p w14:paraId="5C4433FD" w14:textId="27F80CD0" w:rsidR="000956EC" w:rsidRDefault="0046521C" w:rsidP="00871B3D">
            <w:r>
              <w:t>Albano Diez de Paulino</w:t>
            </w:r>
          </w:p>
        </w:tc>
      </w:tr>
    </w:tbl>
    <w:p w14:paraId="5EE1CC5C" w14:textId="0FA7A234" w:rsidR="00E5458B" w:rsidRDefault="00E5458B" w:rsidP="002F5C04">
      <w:pPr>
        <w:tabs>
          <w:tab w:val="left" w:pos="1811"/>
        </w:tabs>
      </w:pPr>
    </w:p>
    <w:p w14:paraId="6BB5961A" w14:textId="36FE753A" w:rsidR="004144ED" w:rsidRDefault="004144ED" w:rsidP="004144ED">
      <w:pPr>
        <w:rPr>
          <w:b/>
          <w:bCs/>
        </w:rPr>
      </w:pPr>
      <w:r>
        <w:rPr>
          <w:b/>
          <w:bCs/>
        </w:rPr>
        <w:t>Ejercicio 1: RA4-</w:t>
      </w:r>
      <w:r w:rsidR="000A7AA4">
        <w:rPr>
          <w:b/>
          <w:bCs/>
        </w:rPr>
        <w:t>c</w:t>
      </w:r>
      <w:r>
        <w:rPr>
          <w:b/>
          <w:bCs/>
        </w:rPr>
        <w:t>: (</w:t>
      </w:r>
      <w:r w:rsidR="00201DAE">
        <w:rPr>
          <w:b/>
          <w:bCs/>
        </w:rPr>
        <w:t>10</w:t>
      </w:r>
      <w:r>
        <w:rPr>
          <w:b/>
          <w:bCs/>
        </w:rPr>
        <w:t xml:space="preserve"> puntos)</w:t>
      </w:r>
    </w:p>
    <w:p w14:paraId="686E2B70" w14:textId="46C7ABD7" w:rsidR="00201DAE" w:rsidRDefault="00201DAE" w:rsidP="004144ED">
      <w:pPr>
        <w:rPr>
          <w:b/>
          <w:bCs/>
        </w:rPr>
      </w:pPr>
      <w:r>
        <w:rPr>
          <w:b/>
          <w:bCs/>
        </w:rPr>
        <w:t>Parte I: Windows</w:t>
      </w:r>
    </w:p>
    <w:p w14:paraId="2041306B" w14:textId="55ED7A2B" w:rsidR="000A7AA4" w:rsidRDefault="000A7AA4" w:rsidP="004144ED">
      <w:pPr>
        <w:rPr>
          <w:b/>
          <w:bCs/>
        </w:rPr>
      </w:pPr>
      <w:r>
        <w:rPr>
          <w:b/>
          <w:bCs/>
        </w:rPr>
        <w:t>1.- ¿Cuál es la combinación de teclas para acceder al administrador de tareas de Windows? ¿Y en el caso de que estemos en una m</w:t>
      </w:r>
      <w:r w:rsidR="00F66202">
        <w:rPr>
          <w:b/>
          <w:bCs/>
        </w:rPr>
        <w:t>á</w:t>
      </w:r>
      <w:r>
        <w:rPr>
          <w:b/>
          <w:bCs/>
        </w:rPr>
        <w:t xml:space="preserve">quina virtual en Virtual Box, como </w:t>
      </w:r>
      <w:r w:rsidR="00F66202">
        <w:rPr>
          <w:b/>
          <w:bCs/>
        </w:rPr>
        <w:t>podemos</w:t>
      </w:r>
      <w:r>
        <w:rPr>
          <w:b/>
          <w:bCs/>
        </w:rPr>
        <w:t xml:space="preserve"> acceder? (0,5 pt)</w:t>
      </w:r>
    </w:p>
    <w:p w14:paraId="1274A541" w14:textId="03621E12" w:rsidR="0046521C" w:rsidRDefault="0046521C" w:rsidP="0046521C">
      <w:pPr>
        <w:jc w:val="both"/>
        <w:rPr>
          <w:color w:val="548DD4" w:themeColor="text2" w:themeTint="99"/>
        </w:rPr>
      </w:pPr>
      <w:r w:rsidRPr="0046521C">
        <w:rPr>
          <w:color w:val="548DD4" w:themeColor="text2" w:themeTint="99"/>
        </w:rPr>
        <w:t>La combinación de teclas para ejecutar directamente el administrador de tareas es CTRL+SHIFT+ESC</w:t>
      </w:r>
      <w:r>
        <w:rPr>
          <w:color w:val="548DD4" w:themeColor="text2" w:themeTint="99"/>
        </w:rPr>
        <w:t>, pero si el sistema no funciona o funciona mal CTRL+ALT+SUPR.</w:t>
      </w:r>
    </w:p>
    <w:p w14:paraId="66283F80" w14:textId="70C2C86E" w:rsidR="0046521C" w:rsidRPr="0046521C" w:rsidRDefault="0046521C" w:rsidP="0046521C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Dentro de una maquina virtual que tenga Windows se puede acceder con la misma combinación de teclas, o dando click derecho sobre el icono de Windows y en el menú desplegable Administrador de tareas.</w:t>
      </w:r>
    </w:p>
    <w:p w14:paraId="2961FA0E" w14:textId="5727EDB1" w:rsidR="000A7AA4" w:rsidRDefault="000A7AA4" w:rsidP="004144ED">
      <w:pPr>
        <w:rPr>
          <w:b/>
          <w:bCs/>
        </w:rPr>
      </w:pPr>
      <w:r>
        <w:rPr>
          <w:b/>
          <w:bCs/>
        </w:rPr>
        <w:t>2.- Abre un documento cualquiera con la aplicación de procesador de textos: Word y responde a las preguntas:</w:t>
      </w:r>
      <w:r w:rsidR="008E4C99">
        <w:rPr>
          <w:b/>
          <w:bCs/>
        </w:rPr>
        <w:t xml:space="preserve"> (1</w:t>
      </w:r>
      <w:r w:rsidR="0067539A">
        <w:rPr>
          <w:b/>
          <w:bCs/>
        </w:rPr>
        <w:t>,5</w:t>
      </w:r>
      <w:r w:rsidR="008E4C99">
        <w:rPr>
          <w:b/>
          <w:bCs/>
        </w:rPr>
        <w:t xml:space="preserve"> pt)</w:t>
      </w:r>
    </w:p>
    <w:p w14:paraId="0B1688B1" w14:textId="4B7DA1FF" w:rsidR="000A7AA4" w:rsidRPr="003D5CC1" w:rsidRDefault="000A7AA4" w:rsidP="000A7AA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¿Cuánto espacio de memoria RAM está ocupando la aplicación?</w:t>
      </w:r>
      <w:r w:rsidR="003D5CC1">
        <w:rPr>
          <w:b/>
          <w:bCs/>
        </w:rPr>
        <w:t xml:space="preserve"> </w:t>
      </w:r>
      <w:r w:rsidR="003D5CC1" w:rsidRPr="003D5CC1">
        <w:rPr>
          <w:color w:val="548DD4" w:themeColor="text2" w:themeTint="99"/>
        </w:rPr>
        <w:t>En mi caso 113,1 Mb</w:t>
      </w:r>
    </w:p>
    <w:p w14:paraId="2DBC895B" w14:textId="63AC008A" w:rsidR="003D5CC1" w:rsidRDefault="003D5CC1" w:rsidP="003D5CC1">
      <w:pPr>
        <w:pStyle w:val="Prrafodelista"/>
        <w:jc w:val="center"/>
        <w:rPr>
          <w:b/>
          <w:bCs/>
        </w:rPr>
      </w:pPr>
      <w:r w:rsidRPr="003D5CC1">
        <w:rPr>
          <w:b/>
          <w:bCs/>
          <w:noProof/>
        </w:rPr>
        <w:drawing>
          <wp:inline distT="0" distB="0" distL="0" distR="0" wp14:anchorId="589D9289" wp14:editId="3ED8F737">
            <wp:extent cx="3587683" cy="271945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8442" cy="27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DA2D" w14:textId="77777777" w:rsidR="00075EC2" w:rsidRDefault="00075EC2" w:rsidP="00075EC2">
      <w:pPr>
        <w:pStyle w:val="Prrafodelista"/>
        <w:rPr>
          <w:b/>
          <w:bCs/>
        </w:rPr>
      </w:pPr>
    </w:p>
    <w:p w14:paraId="2915CDD5" w14:textId="77777777" w:rsidR="00075EC2" w:rsidRDefault="00075EC2" w:rsidP="00075EC2">
      <w:pPr>
        <w:pStyle w:val="Prrafodelista"/>
        <w:rPr>
          <w:b/>
          <w:bCs/>
        </w:rPr>
      </w:pPr>
    </w:p>
    <w:p w14:paraId="6B13D2C6" w14:textId="77777777" w:rsidR="00075EC2" w:rsidRDefault="00075EC2" w:rsidP="00075EC2">
      <w:pPr>
        <w:pStyle w:val="Prrafodelista"/>
        <w:rPr>
          <w:b/>
          <w:bCs/>
        </w:rPr>
      </w:pPr>
    </w:p>
    <w:p w14:paraId="31190F15" w14:textId="77777777" w:rsidR="00075EC2" w:rsidRDefault="00075EC2" w:rsidP="00075EC2">
      <w:pPr>
        <w:pStyle w:val="Prrafodelista"/>
        <w:rPr>
          <w:b/>
          <w:bCs/>
        </w:rPr>
      </w:pPr>
    </w:p>
    <w:p w14:paraId="0478294C" w14:textId="479C4ED1" w:rsidR="000A7AA4" w:rsidRDefault="000A7AA4" w:rsidP="000A7AA4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¿Cuál es el nombre del ejecutable y el PID del proceso?</w:t>
      </w:r>
      <w:r w:rsidR="00075EC2">
        <w:rPr>
          <w:b/>
          <w:bCs/>
        </w:rPr>
        <w:t xml:space="preserve"> </w:t>
      </w:r>
      <w:r w:rsidR="00075EC2" w:rsidRPr="00075EC2">
        <w:rPr>
          <w:color w:val="548DD4" w:themeColor="text2" w:themeTint="99"/>
        </w:rPr>
        <w:t>El nombre WINWORD.EXE y el pid 9456</w:t>
      </w:r>
    </w:p>
    <w:p w14:paraId="153D6273" w14:textId="5545B253" w:rsidR="00075EC2" w:rsidRDefault="00075EC2" w:rsidP="00075EC2">
      <w:pPr>
        <w:pStyle w:val="Prrafodelista"/>
        <w:rPr>
          <w:b/>
          <w:bCs/>
        </w:rPr>
      </w:pPr>
      <w:r w:rsidRPr="00075EC2">
        <w:rPr>
          <w:b/>
          <w:bCs/>
          <w:noProof/>
        </w:rPr>
        <w:drawing>
          <wp:inline distT="0" distB="0" distL="0" distR="0" wp14:anchorId="6DD70E5D" wp14:editId="4C658831">
            <wp:extent cx="3819311" cy="2986644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6183" cy="29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D846" w14:textId="1016584B" w:rsidR="00233EAA" w:rsidRDefault="00233EAA" w:rsidP="00526CA4">
      <w:pPr>
        <w:pStyle w:val="Prrafodelista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 xml:space="preserve">Procede a finalizar el proceso. </w:t>
      </w:r>
      <w:r w:rsidR="005A431E">
        <w:t xml:space="preserve"> </w:t>
      </w:r>
      <w:r w:rsidR="005A431E" w:rsidRPr="005A431E">
        <w:rPr>
          <w:color w:val="548DD4" w:themeColor="text2" w:themeTint="99"/>
        </w:rPr>
        <w:t>Para matar un proceso hay que dar click derecho sobre él y darle a Finalizar el árbol de procesos, para matar el proceso principal y los secundarios.</w:t>
      </w:r>
    </w:p>
    <w:p w14:paraId="5B28FF64" w14:textId="1694948E" w:rsidR="00075EC2" w:rsidRDefault="005A431E" w:rsidP="00075EC2">
      <w:pPr>
        <w:pStyle w:val="Prrafodelista"/>
        <w:rPr>
          <w:b/>
          <w:bCs/>
        </w:rPr>
      </w:pPr>
      <w:r w:rsidRPr="005A431E">
        <w:rPr>
          <w:b/>
          <w:bCs/>
          <w:noProof/>
        </w:rPr>
        <w:drawing>
          <wp:inline distT="0" distB="0" distL="0" distR="0" wp14:anchorId="5D13B937" wp14:editId="671ADFBF">
            <wp:extent cx="3755968" cy="3265715"/>
            <wp:effectExtent l="0" t="0" r="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873" cy="327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02AD" w14:textId="5F3AE7FF" w:rsidR="008E4C99" w:rsidRDefault="00F66202" w:rsidP="008E4C99">
      <w:pPr>
        <w:rPr>
          <w:b/>
          <w:bCs/>
        </w:rPr>
      </w:pPr>
      <w:r>
        <w:rPr>
          <w:b/>
          <w:bCs/>
        </w:rPr>
        <w:t>3</w:t>
      </w:r>
      <w:r w:rsidR="008E4C99">
        <w:rPr>
          <w:b/>
          <w:bCs/>
        </w:rPr>
        <w:t>.- ¿Cuál es la diferencia entre un proceso y un servicio? (0,5 pt)</w:t>
      </w:r>
    </w:p>
    <w:p w14:paraId="71E31480" w14:textId="42CB45DA" w:rsidR="00B04507" w:rsidRPr="00B04507" w:rsidRDefault="00B04507" w:rsidP="00B04507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Un proceso puede ser “Matado” ya que son funciones externas al core del sistema y un servicio solo puede ser detenido o reiniciado en ningún caso puede ser “Matados” ya que son los propios del sistema.</w:t>
      </w:r>
    </w:p>
    <w:p w14:paraId="518458F1" w14:textId="77777777" w:rsidR="005A431E" w:rsidRDefault="005A431E" w:rsidP="008E4C99">
      <w:pPr>
        <w:rPr>
          <w:b/>
          <w:bCs/>
        </w:rPr>
      </w:pPr>
    </w:p>
    <w:p w14:paraId="6E22A323" w14:textId="0B43A16D" w:rsidR="00233EAA" w:rsidRDefault="00F66202" w:rsidP="00233EAA">
      <w:pPr>
        <w:rPr>
          <w:b/>
          <w:bCs/>
        </w:rPr>
      </w:pPr>
      <w:r>
        <w:rPr>
          <w:b/>
          <w:bCs/>
        </w:rPr>
        <w:lastRenderedPageBreak/>
        <w:t>4</w:t>
      </w:r>
      <w:r w:rsidR="00233EAA">
        <w:rPr>
          <w:b/>
          <w:bCs/>
        </w:rPr>
        <w:t>.- Explica brevemente 4 servicios esenciales de Windows, la función que realizan y porqué son necesarios.</w:t>
      </w:r>
      <w:r w:rsidR="0067539A">
        <w:rPr>
          <w:b/>
          <w:bCs/>
        </w:rPr>
        <w:t xml:space="preserve"> (1 pt.)</w:t>
      </w:r>
    </w:p>
    <w:p w14:paraId="3C949549" w14:textId="72950E60" w:rsidR="00B04507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b/>
          <w:bCs/>
        </w:rPr>
      </w:pPr>
      <w:r w:rsidRPr="00526CA4">
        <w:rPr>
          <w:u w:val="single"/>
        </w:rPr>
        <w:t>Autentificación:</w:t>
      </w:r>
      <w:r w:rsidRPr="00F86683">
        <w:rPr>
          <w:color w:val="548DD4" w:themeColor="text2" w:themeTint="99"/>
        </w:rPr>
        <w:t xml:space="preserve"> Nos </w:t>
      </w:r>
      <w:r>
        <w:rPr>
          <w:color w:val="548DD4" w:themeColor="text2" w:themeTint="99"/>
        </w:rPr>
        <w:t>permite el inicio de sesión de usuarios y la validación de una cuenta de Microsoft para los servicios de Microsoft como, por ejemplo, Office, OneDrive, etc.</w:t>
      </w:r>
    </w:p>
    <w:p w14:paraId="2D9A57A8" w14:textId="374AF54E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Certificados:</w:t>
      </w:r>
      <w:r>
        <w:rPr>
          <w:color w:val="548DD4" w:themeColor="text2" w:themeTint="99"/>
          <w:u w:val="single"/>
        </w:rPr>
        <w:t xml:space="preserve"> </w:t>
      </w:r>
      <w:r>
        <w:rPr>
          <w:color w:val="548DD4" w:themeColor="text2" w:themeTint="99"/>
        </w:rPr>
        <w:t>Permite al sistema validar la procedencia de los diferentes programas instalados o la identidad de las personas que usan el equipo. Es mi conocido el certificado digital que emite la FNMT para identificar a las personas.</w:t>
      </w:r>
    </w:p>
    <w:p w14:paraId="51B1700D" w14:textId="54D9382E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Redes:</w:t>
      </w:r>
      <w:r w:rsidRPr="00F86683">
        <w:rPr>
          <w:color w:val="548DD4" w:themeColor="text2" w:themeTint="99"/>
        </w:rPr>
        <w:t xml:space="preserve"> </w:t>
      </w:r>
      <w:r>
        <w:rPr>
          <w:color w:val="548DD4" w:themeColor="text2" w:themeTint="99"/>
        </w:rPr>
        <w:t>Permiten al sistema conectarse a diferentes redes.</w:t>
      </w:r>
    </w:p>
    <w:p w14:paraId="2C4D144E" w14:textId="1458B2A2" w:rsidR="00F86683" w:rsidRPr="00F86683" w:rsidRDefault="00F86683" w:rsidP="00F86683">
      <w:pPr>
        <w:pStyle w:val="Prrafodelista"/>
        <w:numPr>
          <w:ilvl w:val="0"/>
          <w:numId w:val="5"/>
        </w:numPr>
        <w:jc w:val="both"/>
        <w:rPr>
          <w:color w:val="548DD4" w:themeColor="text2" w:themeTint="99"/>
          <w:u w:val="single"/>
        </w:rPr>
      </w:pPr>
      <w:r w:rsidRPr="00526CA4">
        <w:rPr>
          <w:u w:val="single"/>
        </w:rPr>
        <w:t>Configuración del dispositivo</w:t>
      </w:r>
      <w:r w:rsidRPr="00526CA4">
        <w:t>:</w:t>
      </w:r>
      <w:r w:rsidRPr="00526CA4">
        <w:rPr>
          <w:color w:val="548DD4" w:themeColor="text2" w:themeTint="99"/>
        </w:rPr>
        <w:t xml:space="preserve"> </w:t>
      </w:r>
      <w:r w:rsidR="00526CA4" w:rsidRPr="00526CA4">
        <w:rPr>
          <w:color w:val="548DD4" w:themeColor="text2" w:themeTint="99"/>
        </w:rPr>
        <w:t>Nos permite</w:t>
      </w:r>
      <w:r w:rsidR="00526CA4">
        <w:rPr>
          <w:color w:val="548DD4" w:themeColor="text2" w:themeTint="99"/>
        </w:rPr>
        <w:t xml:space="preserve"> realizar las diferentes configuraciones del sistema, por ejemplo cambiar la resolución de la pantalla.</w:t>
      </w:r>
    </w:p>
    <w:p w14:paraId="73F42F78" w14:textId="29C99C9D" w:rsidR="00EB30F0" w:rsidRDefault="00F66202" w:rsidP="00526CA4">
      <w:pPr>
        <w:jc w:val="both"/>
        <w:rPr>
          <w:b/>
          <w:bCs/>
        </w:rPr>
      </w:pPr>
      <w:r>
        <w:rPr>
          <w:b/>
          <w:bCs/>
        </w:rPr>
        <w:t xml:space="preserve">5.- </w:t>
      </w:r>
      <w:r w:rsidR="00731C52">
        <w:rPr>
          <w:b/>
          <w:bCs/>
        </w:rPr>
        <w:t>Deshabilita el servicio de Windows update y configura el servicio de Escritorio remoto para que se inicie de forma automática. ¿Cuáles son los PID de los procesos que lanzan estos dos servicios? (1,5 pt)</w:t>
      </w:r>
    </w:p>
    <w:p w14:paraId="3689E982" w14:textId="67F81AEB" w:rsidR="00526CA4" w:rsidRDefault="00526CA4" w:rsidP="00526CA4">
      <w:pPr>
        <w:jc w:val="center"/>
      </w:pPr>
      <w:r w:rsidRPr="00526CA4">
        <w:t>Deshabilitar el servicio de Windows update</w:t>
      </w:r>
    </w:p>
    <w:p w14:paraId="342D9AAA" w14:textId="55CCEACA" w:rsidR="00526CA4" w:rsidRDefault="00526CA4" w:rsidP="00526CA4">
      <w:pPr>
        <w:jc w:val="center"/>
      </w:pPr>
      <w:r w:rsidRPr="00526CA4">
        <w:rPr>
          <w:noProof/>
        </w:rPr>
        <w:drawing>
          <wp:inline distT="0" distB="0" distL="0" distR="0" wp14:anchorId="2B544DF6" wp14:editId="2EAD4E21">
            <wp:extent cx="5400040" cy="3557270"/>
            <wp:effectExtent l="0" t="0" r="0" b="508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104" w14:textId="77777777" w:rsidR="000F1D57" w:rsidRDefault="000F1D57" w:rsidP="00526CA4">
      <w:pPr>
        <w:jc w:val="center"/>
      </w:pPr>
    </w:p>
    <w:p w14:paraId="007352AC" w14:textId="77777777" w:rsidR="000F1D57" w:rsidRDefault="000F1D57" w:rsidP="00526CA4">
      <w:pPr>
        <w:jc w:val="center"/>
      </w:pPr>
    </w:p>
    <w:p w14:paraId="5ACF5F2F" w14:textId="77777777" w:rsidR="000F1D57" w:rsidRDefault="000F1D57" w:rsidP="00526CA4">
      <w:pPr>
        <w:jc w:val="center"/>
      </w:pPr>
    </w:p>
    <w:p w14:paraId="2FA0265E" w14:textId="77777777" w:rsidR="000F1D57" w:rsidRDefault="000F1D57" w:rsidP="00526CA4">
      <w:pPr>
        <w:jc w:val="center"/>
      </w:pPr>
    </w:p>
    <w:p w14:paraId="6A6A50CF" w14:textId="77777777" w:rsidR="000F1D57" w:rsidRDefault="000F1D57" w:rsidP="00526CA4">
      <w:pPr>
        <w:jc w:val="center"/>
      </w:pPr>
    </w:p>
    <w:p w14:paraId="3BCE7432" w14:textId="77777777" w:rsidR="000F1D57" w:rsidRDefault="000F1D57" w:rsidP="00526CA4">
      <w:pPr>
        <w:jc w:val="center"/>
      </w:pPr>
    </w:p>
    <w:p w14:paraId="315833BB" w14:textId="0BAB0AEA" w:rsidR="000F1D57" w:rsidRDefault="000F1D57" w:rsidP="00526CA4">
      <w:pPr>
        <w:jc w:val="center"/>
      </w:pPr>
      <w:r>
        <w:lastRenderedPageBreak/>
        <w:t>Escritorio Remoto</w:t>
      </w:r>
    </w:p>
    <w:p w14:paraId="76D94B3B" w14:textId="0127094B" w:rsidR="000F1D57" w:rsidRDefault="000F1D57" w:rsidP="00526CA4">
      <w:pPr>
        <w:jc w:val="center"/>
      </w:pPr>
      <w:r w:rsidRPr="000F1D57">
        <w:rPr>
          <w:noProof/>
        </w:rPr>
        <w:drawing>
          <wp:inline distT="0" distB="0" distL="0" distR="0" wp14:anchorId="5A2EB88B" wp14:editId="7667D446">
            <wp:extent cx="5400040" cy="375412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2696" w14:textId="02F1DEA6" w:rsidR="002B08DC" w:rsidRDefault="002B08DC" w:rsidP="00526CA4">
      <w:pPr>
        <w:jc w:val="center"/>
        <w:rPr>
          <w:lang w:val="en-GB"/>
        </w:rPr>
      </w:pPr>
      <w:r w:rsidRPr="002B08DC">
        <w:rPr>
          <w:lang w:val="en-GB"/>
        </w:rPr>
        <w:t>PID de Widnows Update s</w:t>
      </w:r>
      <w:r>
        <w:rPr>
          <w:lang w:val="en-GB"/>
        </w:rPr>
        <w:t>ervice</w:t>
      </w:r>
    </w:p>
    <w:p w14:paraId="13F72B66" w14:textId="64E5D102" w:rsidR="002B08DC" w:rsidRDefault="002B08DC" w:rsidP="00526CA4">
      <w:pPr>
        <w:jc w:val="center"/>
        <w:rPr>
          <w:lang w:val="en-GB"/>
        </w:rPr>
      </w:pPr>
      <w:r w:rsidRPr="002B08DC">
        <w:rPr>
          <w:noProof/>
          <w:lang w:val="en-GB"/>
        </w:rPr>
        <w:drawing>
          <wp:inline distT="0" distB="0" distL="0" distR="0" wp14:anchorId="5087A89F" wp14:editId="7360D55A">
            <wp:extent cx="3940920" cy="3455720"/>
            <wp:effectExtent l="0" t="0" r="254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5029" cy="34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88B" w14:textId="1C58BCA2" w:rsidR="002B08DC" w:rsidRDefault="002B08DC" w:rsidP="00526CA4">
      <w:pPr>
        <w:jc w:val="center"/>
        <w:rPr>
          <w:lang w:val="en-GB"/>
        </w:rPr>
      </w:pPr>
      <w:r>
        <w:rPr>
          <w:lang w:val="en-GB"/>
        </w:rPr>
        <w:t>PID de Escritorio Remoto</w:t>
      </w:r>
    </w:p>
    <w:p w14:paraId="134958B0" w14:textId="5AC7BC79" w:rsidR="002B08DC" w:rsidRPr="002B08DC" w:rsidRDefault="002B08DC" w:rsidP="00526CA4">
      <w:pPr>
        <w:jc w:val="center"/>
        <w:rPr>
          <w:lang w:val="en-GB"/>
        </w:rPr>
      </w:pPr>
      <w:r w:rsidRPr="002B08DC">
        <w:rPr>
          <w:noProof/>
          <w:lang w:val="en-GB"/>
        </w:rPr>
        <w:lastRenderedPageBreak/>
        <w:drawing>
          <wp:inline distT="0" distB="0" distL="0" distR="0" wp14:anchorId="3B9667A4" wp14:editId="3D6D8C11">
            <wp:extent cx="5400040" cy="1804035"/>
            <wp:effectExtent l="0" t="0" r="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FEB" w14:textId="5763D737" w:rsidR="00201DAE" w:rsidRDefault="00201DAE" w:rsidP="00201DAE">
      <w:pPr>
        <w:rPr>
          <w:b/>
          <w:bCs/>
        </w:rPr>
      </w:pPr>
      <w:r>
        <w:rPr>
          <w:b/>
          <w:bCs/>
        </w:rPr>
        <w:t>Parte II: Linux</w:t>
      </w:r>
    </w:p>
    <w:p w14:paraId="7836EBFF" w14:textId="14A7ABEE" w:rsidR="00201DAE" w:rsidRDefault="00201DAE" w:rsidP="008E4C99">
      <w:pPr>
        <w:rPr>
          <w:b/>
          <w:bCs/>
        </w:rPr>
      </w:pPr>
      <w:r>
        <w:rPr>
          <w:b/>
          <w:bCs/>
        </w:rPr>
        <w:t xml:space="preserve">1.- </w:t>
      </w:r>
      <w:r w:rsidR="00EB6DB4">
        <w:rPr>
          <w:b/>
          <w:bCs/>
        </w:rPr>
        <w:t>Muestra todos los procesos vivos.</w:t>
      </w:r>
      <w:r w:rsidR="00142E0F">
        <w:rPr>
          <w:b/>
          <w:bCs/>
        </w:rPr>
        <w:t xml:space="preserve"> (0,</w:t>
      </w:r>
      <w:r w:rsidR="00E33736">
        <w:rPr>
          <w:b/>
          <w:bCs/>
        </w:rPr>
        <w:t>5</w:t>
      </w:r>
      <w:r w:rsidR="00142E0F">
        <w:rPr>
          <w:b/>
          <w:bCs/>
        </w:rPr>
        <w:t xml:space="preserve"> pt.)</w:t>
      </w:r>
    </w:p>
    <w:p w14:paraId="7F7B94AF" w14:textId="2D3069D5" w:rsidR="004853A8" w:rsidRDefault="004853A8" w:rsidP="004853A8">
      <w:pPr>
        <w:jc w:val="both"/>
        <w:rPr>
          <w:color w:val="548DD4" w:themeColor="text2" w:themeTint="99"/>
        </w:rPr>
      </w:pPr>
      <w:r w:rsidRPr="004853A8">
        <w:rPr>
          <w:color w:val="548DD4" w:themeColor="text2" w:themeTint="99"/>
        </w:rPr>
        <w:t xml:space="preserve">Para ver los procesos vivos en Ubuntu el comando es “top” </w:t>
      </w:r>
      <w:r w:rsidR="001A5A9C">
        <w:rPr>
          <w:color w:val="548DD4" w:themeColor="text2" w:themeTint="99"/>
        </w:rPr>
        <w:t>y</w:t>
      </w:r>
      <w:r w:rsidRPr="004853A8">
        <w:rPr>
          <w:color w:val="548DD4" w:themeColor="text2" w:themeTint="99"/>
        </w:rPr>
        <w:t xml:space="preserve"> los muestr</w:t>
      </w:r>
      <w:r w:rsidR="001A5A9C">
        <w:rPr>
          <w:color w:val="548DD4" w:themeColor="text2" w:themeTint="99"/>
        </w:rPr>
        <w:t>ara</w:t>
      </w:r>
      <w:r w:rsidRPr="004853A8">
        <w:rPr>
          <w:color w:val="548DD4" w:themeColor="text2" w:themeTint="99"/>
        </w:rPr>
        <w:t xml:space="preserve"> en orden de consumo de memoria</w:t>
      </w:r>
      <w:r w:rsidR="001A5A9C">
        <w:rPr>
          <w:color w:val="548DD4" w:themeColor="text2" w:themeTint="99"/>
        </w:rPr>
        <w:t xml:space="preserve"> y los va actualizando, para que deje de hacerlo es CTRL+C,</w:t>
      </w:r>
    </w:p>
    <w:p w14:paraId="1376BC89" w14:textId="7DF011A9" w:rsidR="001A5A9C" w:rsidRPr="004853A8" w:rsidRDefault="001A5A9C" w:rsidP="004853A8">
      <w:pPr>
        <w:jc w:val="both"/>
        <w:rPr>
          <w:color w:val="548DD4" w:themeColor="text2" w:themeTint="99"/>
        </w:rPr>
      </w:pPr>
      <w:r w:rsidRPr="001A5A9C">
        <w:rPr>
          <w:noProof/>
          <w:color w:val="548DD4" w:themeColor="text2" w:themeTint="99"/>
        </w:rPr>
        <w:drawing>
          <wp:inline distT="0" distB="0" distL="0" distR="0" wp14:anchorId="7DE28DA2" wp14:editId="3284D6C7">
            <wp:extent cx="5400040" cy="3674745"/>
            <wp:effectExtent l="0" t="0" r="0" b="1905"/>
            <wp:docPr id="10" name="Imagen 1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F16E" w14:textId="4D456A00" w:rsidR="00EB6DB4" w:rsidRDefault="00EB6DB4" w:rsidP="008E4C99">
      <w:pPr>
        <w:rPr>
          <w:b/>
          <w:bCs/>
        </w:rPr>
      </w:pPr>
      <w:r>
        <w:rPr>
          <w:b/>
          <w:bCs/>
        </w:rPr>
        <w:t>2.- Muestra todos los procesos vivos</w:t>
      </w:r>
      <w:r w:rsidR="00B24D80">
        <w:rPr>
          <w:b/>
          <w:bCs/>
        </w:rPr>
        <w:t xml:space="preserve"> ejecutados por el usuario actual.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(0,5 pt.)</w:t>
      </w:r>
    </w:p>
    <w:p w14:paraId="7B00662D" w14:textId="3558EC8B" w:rsidR="004853A8" w:rsidRDefault="004853A8" w:rsidP="008E4C99">
      <w:pPr>
        <w:rPr>
          <w:color w:val="548DD4" w:themeColor="text2" w:themeTint="99"/>
        </w:rPr>
      </w:pPr>
      <w:r w:rsidRPr="004853A8">
        <w:rPr>
          <w:color w:val="548DD4" w:themeColor="text2" w:themeTint="99"/>
        </w:rPr>
        <w:t xml:space="preserve">El comando </w:t>
      </w:r>
      <w:r w:rsidR="001A5A9C">
        <w:rPr>
          <w:color w:val="548DD4" w:themeColor="text2" w:themeTint="99"/>
        </w:rPr>
        <w:t>“ps”</w:t>
      </w:r>
      <w:r w:rsidRPr="004853A8">
        <w:rPr>
          <w:color w:val="548DD4" w:themeColor="text2" w:themeTint="99"/>
        </w:rPr>
        <w:t xml:space="preserve"> muestra los procesos vivos del usuario actual.</w:t>
      </w:r>
    </w:p>
    <w:p w14:paraId="2F775402" w14:textId="0F9FB4C3" w:rsidR="001A5A9C" w:rsidRPr="004853A8" w:rsidRDefault="001A5A9C" w:rsidP="008E4C99">
      <w:pPr>
        <w:rPr>
          <w:color w:val="548DD4" w:themeColor="text2" w:themeTint="99"/>
        </w:rPr>
      </w:pPr>
      <w:r w:rsidRPr="001A5A9C">
        <w:rPr>
          <w:noProof/>
          <w:color w:val="548DD4" w:themeColor="text2" w:themeTint="99"/>
        </w:rPr>
        <w:lastRenderedPageBreak/>
        <w:drawing>
          <wp:inline distT="0" distB="0" distL="0" distR="0" wp14:anchorId="7CE64AFE" wp14:editId="3E731E74">
            <wp:extent cx="4301198" cy="2826328"/>
            <wp:effectExtent l="0" t="0" r="4445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0299" cy="28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F6A" w14:textId="4BC9FD9C" w:rsidR="00B24D80" w:rsidRDefault="00B24D80" w:rsidP="008E4C99">
      <w:pPr>
        <w:rPr>
          <w:b/>
          <w:bCs/>
        </w:rPr>
      </w:pPr>
      <w:r>
        <w:rPr>
          <w:b/>
          <w:bCs/>
        </w:rPr>
        <w:t>3.- Ejecuta el comando yes, abre otro terminal y filtra los procesos mostrados ordenados de forma que se muestren primero los procesos que más recursos consumen.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</w:t>
      </w:r>
      <w:r w:rsidR="00E33736">
        <w:rPr>
          <w:b/>
          <w:bCs/>
        </w:rPr>
        <w:t>5</w:t>
      </w:r>
      <w:r w:rsidR="00142E0F">
        <w:rPr>
          <w:b/>
          <w:bCs/>
        </w:rPr>
        <w:t xml:space="preserve"> pt.)</w:t>
      </w:r>
    </w:p>
    <w:p w14:paraId="1F1319FF" w14:textId="0730A1BC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>Con el comando “top” lo podemos obsevar.</w:t>
      </w:r>
    </w:p>
    <w:p w14:paraId="5A7E0016" w14:textId="5285893C" w:rsidR="001A5A9C" w:rsidRDefault="001A5A9C" w:rsidP="008E4C99">
      <w:pPr>
        <w:rPr>
          <w:b/>
          <w:bCs/>
        </w:rPr>
      </w:pPr>
      <w:r w:rsidRPr="001A5A9C">
        <w:rPr>
          <w:b/>
          <w:bCs/>
          <w:noProof/>
        </w:rPr>
        <w:drawing>
          <wp:inline distT="0" distB="0" distL="0" distR="0" wp14:anchorId="67EEA5B3" wp14:editId="4B0D906C">
            <wp:extent cx="5400040" cy="1596390"/>
            <wp:effectExtent l="0" t="0" r="0" b="3810"/>
            <wp:docPr id="12" name="Imagen 12" descr="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un computador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5207" w14:textId="6FB95D12" w:rsidR="00B24D80" w:rsidRDefault="00B24D80" w:rsidP="008E4C99">
      <w:pPr>
        <w:rPr>
          <w:b/>
          <w:bCs/>
        </w:rPr>
      </w:pPr>
      <w:r>
        <w:rPr>
          <w:b/>
          <w:bCs/>
        </w:rPr>
        <w:t>4.- Filtra el listado</w:t>
      </w:r>
      <w:r w:rsidR="00142E0F">
        <w:rPr>
          <w:b/>
          <w:bCs/>
        </w:rPr>
        <w:t xml:space="preserve"> </w:t>
      </w:r>
      <w:r>
        <w:rPr>
          <w:b/>
          <w:bCs/>
        </w:rPr>
        <w:t>anterior</w:t>
      </w:r>
      <w:r w:rsidR="00142E0F">
        <w:rPr>
          <w:b/>
          <w:bCs/>
        </w:rPr>
        <w:t xml:space="preserve"> </w:t>
      </w:r>
      <w:r>
        <w:rPr>
          <w:b/>
          <w:bCs/>
        </w:rPr>
        <w:t>de forma que se muestren solamente aquellos procesos que tengan el texto: yes para poder localizar el PID del proceso yes.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(1 pt.)</w:t>
      </w:r>
    </w:p>
    <w:p w14:paraId="35348014" w14:textId="2FBB8528" w:rsid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 xml:space="preserve">Con el comando </w:t>
      </w:r>
      <w:r>
        <w:rPr>
          <w:color w:val="548DD4" w:themeColor="text2" w:themeTint="99"/>
        </w:rPr>
        <w:t>“</w:t>
      </w:r>
      <w:r w:rsidRPr="00EA4315">
        <w:rPr>
          <w:color w:val="548DD4" w:themeColor="text2" w:themeTint="99"/>
        </w:rPr>
        <w:t>ps -C yes</w:t>
      </w:r>
      <w:r>
        <w:rPr>
          <w:color w:val="548DD4" w:themeColor="text2" w:themeTint="99"/>
        </w:rPr>
        <w:t>”</w:t>
      </w:r>
      <w:r w:rsidRPr="00EA4315">
        <w:rPr>
          <w:color w:val="548DD4" w:themeColor="text2" w:themeTint="99"/>
        </w:rPr>
        <w:t xml:space="preserve"> vemos solo ese proceso.</w:t>
      </w:r>
    </w:p>
    <w:p w14:paraId="58BBB0F8" w14:textId="5344D727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noProof/>
          <w:color w:val="548DD4" w:themeColor="text2" w:themeTint="99"/>
        </w:rPr>
        <w:lastRenderedPageBreak/>
        <w:drawing>
          <wp:inline distT="0" distB="0" distL="0" distR="0" wp14:anchorId="12FED062" wp14:editId="49F67464">
            <wp:extent cx="5400040" cy="2839085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CB02" w14:textId="0EDC021D" w:rsidR="00880A1E" w:rsidRDefault="00305199" w:rsidP="008E4C99">
      <w:pPr>
        <w:rPr>
          <w:b/>
          <w:bCs/>
        </w:rPr>
      </w:pPr>
      <w:r>
        <w:rPr>
          <w:b/>
          <w:bCs/>
        </w:rPr>
        <w:t>5</w:t>
      </w:r>
      <w:r w:rsidR="00880A1E">
        <w:rPr>
          <w:b/>
          <w:bCs/>
        </w:rPr>
        <w:t xml:space="preserve">.- </w:t>
      </w:r>
      <w:r w:rsidR="00B24D80">
        <w:rPr>
          <w:b/>
          <w:bCs/>
        </w:rPr>
        <w:t>Una vez localizado el PID del proceso yes, finaliza(mata) el proceso.</w:t>
      </w:r>
      <w:r w:rsidR="00142E0F" w:rsidRPr="00142E0F">
        <w:rPr>
          <w:b/>
          <w:bCs/>
        </w:rPr>
        <w:t xml:space="preserve"> </w:t>
      </w:r>
      <w:r w:rsidR="00142E0F">
        <w:rPr>
          <w:b/>
          <w:bCs/>
        </w:rPr>
        <w:t>(0,5 pt.)</w:t>
      </w:r>
    </w:p>
    <w:p w14:paraId="2949C796" w14:textId="47F0185D" w:rsidR="00EA4315" w:rsidRDefault="00EA4315" w:rsidP="008E4C99">
      <w:pPr>
        <w:rPr>
          <w:color w:val="548DD4" w:themeColor="text2" w:themeTint="99"/>
        </w:rPr>
      </w:pPr>
      <w:r w:rsidRPr="00EA4315">
        <w:rPr>
          <w:color w:val="548DD4" w:themeColor="text2" w:themeTint="99"/>
        </w:rPr>
        <w:t xml:space="preserve">Con el comando </w:t>
      </w:r>
      <w:r>
        <w:rPr>
          <w:color w:val="548DD4" w:themeColor="text2" w:themeTint="99"/>
        </w:rPr>
        <w:t>“</w:t>
      </w:r>
      <w:r w:rsidRPr="00EA4315">
        <w:rPr>
          <w:color w:val="548DD4" w:themeColor="text2" w:themeTint="99"/>
        </w:rPr>
        <w:t>kill</w:t>
      </w:r>
      <w:r>
        <w:rPr>
          <w:color w:val="548DD4" w:themeColor="text2" w:themeTint="99"/>
        </w:rPr>
        <w:t>”</w:t>
      </w:r>
      <w:r w:rsidRPr="00EA4315">
        <w:rPr>
          <w:color w:val="548DD4" w:themeColor="text2" w:themeTint="99"/>
        </w:rPr>
        <w:t xml:space="preserve"> y el PID del proceso se puede matar el proceso YES</w:t>
      </w:r>
    </w:p>
    <w:p w14:paraId="60E3708A" w14:textId="1061A026" w:rsidR="00EA4315" w:rsidRPr="00EA4315" w:rsidRDefault="00EA4315" w:rsidP="008E4C99">
      <w:pPr>
        <w:rPr>
          <w:color w:val="548DD4" w:themeColor="text2" w:themeTint="99"/>
        </w:rPr>
      </w:pPr>
      <w:r w:rsidRPr="00EA4315">
        <w:rPr>
          <w:noProof/>
          <w:color w:val="548DD4" w:themeColor="text2" w:themeTint="99"/>
        </w:rPr>
        <w:drawing>
          <wp:inline distT="0" distB="0" distL="0" distR="0" wp14:anchorId="0C498369" wp14:editId="24450E42">
            <wp:extent cx="5400040" cy="1664970"/>
            <wp:effectExtent l="0" t="0" r="0" b="0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BF0B" w14:textId="6D85C4A5" w:rsidR="00305199" w:rsidRDefault="00121B2C" w:rsidP="00305199">
      <w:pPr>
        <w:rPr>
          <w:b/>
          <w:bCs/>
        </w:rPr>
      </w:pPr>
      <w:r>
        <w:rPr>
          <w:b/>
          <w:bCs/>
        </w:rPr>
        <w:t>6</w:t>
      </w:r>
      <w:r w:rsidR="00305199">
        <w:rPr>
          <w:b/>
          <w:bCs/>
        </w:rPr>
        <w:t>.- ¿Cuáles son los posibles estados de un servicio? (1 pt)</w:t>
      </w:r>
    </w:p>
    <w:p w14:paraId="110E2212" w14:textId="595E4F23" w:rsidR="00305199" w:rsidRDefault="00EA4315" w:rsidP="004F03D9">
      <w:pPr>
        <w:jc w:val="both"/>
        <w:rPr>
          <w:color w:val="548DD4" w:themeColor="text2" w:themeTint="99"/>
        </w:rPr>
      </w:pPr>
      <w:r w:rsidRPr="00EA4315">
        <w:rPr>
          <w:color w:val="548DD4" w:themeColor="text2" w:themeTint="99"/>
        </w:rPr>
        <w:t>A continuación, se muestra un diagrama con los diferentes estados de un proceso.</w:t>
      </w:r>
    </w:p>
    <w:p w14:paraId="120ED24D" w14:textId="174686C8" w:rsidR="00EA4315" w:rsidRDefault="004F03D9" w:rsidP="004F03D9">
      <w:pPr>
        <w:jc w:val="center"/>
        <w:rPr>
          <w:color w:val="548DD4" w:themeColor="text2" w:themeTint="99"/>
        </w:rPr>
      </w:pPr>
      <w:r w:rsidRPr="004F03D9">
        <w:rPr>
          <w:noProof/>
          <w:color w:val="548DD4" w:themeColor="text2" w:themeTint="99"/>
        </w:rPr>
        <w:drawing>
          <wp:inline distT="0" distB="0" distL="0" distR="0" wp14:anchorId="79E7813F" wp14:editId="18448246">
            <wp:extent cx="3077004" cy="1505160"/>
            <wp:effectExtent l="0" t="0" r="9525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67D9" w14:textId="64CAAD51" w:rsidR="004F03D9" w:rsidRDefault="004F03D9" w:rsidP="004F03D9">
      <w:pPr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Además de estos tres estados hay el muerto, y se puede ir desde cualquiera de los tres estados anteriores.</w:t>
      </w:r>
    </w:p>
    <w:p w14:paraId="4E67DB36" w14:textId="77777777" w:rsidR="004F03D9" w:rsidRPr="00EA4315" w:rsidRDefault="004F03D9" w:rsidP="004F03D9">
      <w:pPr>
        <w:jc w:val="both"/>
        <w:rPr>
          <w:color w:val="548DD4" w:themeColor="text2" w:themeTint="99"/>
        </w:rPr>
      </w:pPr>
    </w:p>
    <w:p w14:paraId="0B309973" w14:textId="015177D8" w:rsidR="00EB6DB4" w:rsidRDefault="00121B2C" w:rsidP="008E4C99">
      <w:pPr>
        <w:rPr>
          <w:b/>
          <w:bCs/>
        </w:rPr>
      </w:pPr>
      <w:r>
        <w:rPr>
          <w:b/>
          <w:bCs/>
        </w:rPr>
        <w:lastRenderedPageBreak/>
        <w:t>7</w:t>
      </w:r>
      <w:r w:rsidR="00142E0F">
        <w:rPr>
          <w:b/>
          <w:bCs/>
        </w:rPr>
        <w:t>.- Comprueba si está instalado y activo el servicio ssh y en caso de que no lo esté</w:t>
      </w:r>
      <w:r w:rsidR="00E33736">
        <w:rPr>
          <w:b/>
          <w:bCs/>
        </w:rPr>
        <w:t xml:space="preserve">, instálalo e </w:t>
      </w:r>
      <w:r w:rsidR="00142E0F">
        <w:rPr>
          <w:b/>
          <w:bCs/>
        </w:rPr>
        <w:t xml:space="preserve"> inicia</w:t>
      </w:r>
      <w:r w:rsidR="00E33736">
        <w:rPr>
          <w:b/>
          <w:bCs/>
        </w:rPr>
        <w:t xml:space="preserve"> el servicio. (1 pt.)</w:t>
      </w:r>
    </w:p>
    <w:p w14:paraId="2D6F490D" w14:textId="6AEC5DBC" w:rsidR="004F03D9" w:rsidRDefault="004F03D9" w:rsidP="008E4C99">
      <w:pPr>
        <w:rPr>
          <w:color w:val="548DD4" w:themeColor="text2" w:themeTint="99"/>
        </w:rPr>
      </w:pPr>
      <w:r w:rsidRPr="004F03D9">
        <w:rPr>
          <w:color w:val="548DD4" w:themeColor="text2" w:themeTint="99"/>
        </w:rPr>
        <w:t>Para instalar el servicio shh se debe poner el siguiente comando.</w:t>
      </w:r>
      <w:r w:rsidRPr="004F03D9">
        <w:t xml:space="preserve"> </w:t>
      </w:r>
      <w:r w:rsidRPr="004F03D9">
        <w:rPr>
          <w:color w:val="548DD4" w:themeColor="text2" w:themeTint="99"/>
        </w:rPr>
        <w:t>“sudo apt install openssh-server</w:t>
      </w:r>
      <w:r>
        <w:rPr>
          <w:color w:val="548DD4" w:themeColor="text2" w:themeTint="99"/>
        </w:rPr>
        <w:t>”</w:t>
      </w:r>
      <w:r w:rsidR="00EB6686">
        <w:rPr>
          <w:color w:val="548DD4" w:themeColor="text2" w:themeTint="99"/>
        </w:rPr>
        <w:t>.</w:t>
      </w:r>
    </w:p>
    <w:p w14:paraId="08D4DA87" w14:textId="38ED683A" w:rsidR="00EB6686" w:rsidRDefault="00EB6686" w:rsidP="008E4C99">
      <w:pPr>
        <w:rPr>
          <w:color w:val="548DD4" w:themeColor="text2" w:themeTint="99"/>
        </w:rPr>
      </w:pPr>
      <w:r w:rsidRPr="00EB6686">
        <w:rPr>
          <w:noProof/>
          <w:color w:val="548DD4" w:themeColor="text2" w:themeTint="99"/>
        </w:rPr>
        <w:drawing>
          <wp:inline distT="0" distB="0" distL="0" distR="0" wp14:anchorId="4B160733" wp14:editId="7D0B634C">
            <wp:extent cx="5400040" cy="210439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83D" w14:textId="6B6921A6" w:rsidR="00EB6686" w:rsidRDefault="00EB6686" w:rsidP="008E4C99">
      <w:pPr>
        <w:rPr>
          <w:color w:val="548DD4" w:themeColor="text2" w:themeTint="99"/>
        </w:rPr>
      </w:pPr>
      <w:r>
        <w:rPr>
          <w:color w:val="548DD4" w:themeColor="text2" w:themeTint="99"/>
        </w:rPr>
        <w:t>Para comprobar que el servicio esta activo hay que usar el siguiente comando.”</w:t>
      </w:r>
      <w:r w:rsidRPr="00EB6686">
        <w:t xml:space="preserve"> </w:t>
      </w:r>
      <w:r w:rsidRPr="00EB6686">
        <w:rPr>
          <w:color w:val="548DD4" w:themeColor="text2" w:themeTint="99"/>
        </w:rPr>
        <w:t>sudo systemctl status ssh</w:t>
      </w:r>
      <w:r>
        <w:rPr>
          <w:color w:val="548DD4" w:themeColor="text2" w:themeTint="99"/>
        </w:rPr>
        <w:t>”.</w:t>
      </w:r>
    </w:p>
    <w:p w14:paraId="3B3CDA23" w14:textId="47D4E59F" w:rsidR="00EB6686" w:rsidRDefault="00EB6686" w:rsidP="008E4C99">
      <w:pPr>
        <w:rPr>
          <w:color w:val="548DD4" w:themeColor="text2" w:themeTint="99"/>
        </w:rPr>
      </w:pPr>
      <w:r w:rsidRPr="00EB6686">
        <w:rPr>
          <w:noProof/>
          <w:color w:val="548DD4" w:themeColor="text2" w:themeTint="99"/>
        </w:rPr>
        <w:drawing>
          <wp:inline distT="0" distB="0" distL="0" distR="0" wp14:anchorId="3CD4D78F" wp14:editId="4B9C577B">
            <wp:extent cx="5400040" cy="3477260"/>
            <wp:effectExtent l="0" t="0" r="0" b="889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D9BB" w14:textId="4EFF9276" w:rsidR="00EB6686" w:rsidRDefault="00EB6686" w:rsidP="008E4C99">
      <w:pPr>
        <w:rPr>
          <w:color w:val="548DD4" w:themeColor="text2" w:themeTint="99"/>
        </w:rPr>
      </w:pPr>
      <w:r>
        <w:rPr>
          <w:color w:val="548DD4" w:themeColor="text2" w:themeTint="99"/>
        </w:rPr>
        <w:t>Si el servicio se encuentra parado y deseas activarlo los comandos a usar son los siguientes:</w:t>
      </w:r>
    </w:p>
    <w:p w14:paraId="73E32434" w14:textId="77777777" w:rsidR="00EB6686" w:rsidRPr="00EB6686" w:rsidRDefault="00EB6686" w:rsidP="00EB6686">
      <w:pPr>
        <w:pStyle w:val="Prrafodelista"/>
        <w:numPr>
          <w:ilvl w:val="0"/>
          <w:numId w:val="6"/>
        </w:numPr>
        <w:rPr>
          <w:color w:val="548DD4" w:themeColor="text2" w:themeTint="99"/>
          <w:lang w:val="en-GB"/>
        </w:rPr>
      </w:pPr>
      <w:r w:rsidRPr="00EB6686">
        <w:rPr>
          <w:color w:val="548DD4" w:themeColor="text2" w:themeTint="99"/>
          <w:lang w:val="en-GB"/>
        </w:rPr>
        <w:t>sudo systemctl enable ssh</w:t>
      </w:r>
    </w:p>
    <w:p w14:paraId="3DA295A1" w14:textId="6BF0C504" w:rsidR="00EB6686" w:rsidRPr="00EB6686" w:rsidRDefault="00EB6686" w:rsidP="00EB6686">
      <w:pPr>
        <w:pStyle w:val="Prrafodelista"/>
        <w:numPr>
          <w:ilvl w:val="0"/>
          <w:numId w:val="6"/>
        </w:numPr>
        <w:rPr>
          <w:color w:val="548DD4" w:themeColor="text2" w:themeTint="99"/>
          <w:lang w:val="en-GB"/>
        </w:rPr>
      </w:pPr>
      <w:r w:rsidRPr="00EB6686">
        <w:rPr>
          <w:color w:val="548DD4" w:themeColor="text2" w:themeTint="99"/>
          <w:lang w:val="en-GB"/>
        </w:rPr>
        <w:t>sudo systemctl start ssh</w:t>
      </w:r>
    </w:p>
    <w:p w14:paraId="728E2E88" w14:textId="77777777" w:rsidR="004F03D9" w:rsidRPr="00EB6686" w:rsidRDefault="004F03D9" w:rsidP="008E4C99">
      <w:pPr>
        <w:rPr>
          <w:color w:val="548DD4" w:themeColor="text2" w:themeTint="99"/>
          <w:lang w:val="en-GB"/>
        </w:rPr>
      </w:pPr>
    </w:p>
    <w:p w14:paraId="23E2644C" w14:textId="77777777" w:rsidR="00EB30F0" w:rsidRPr="00EB6686" w:rsidRDefault="00EB30F0" w:rsidP="008E4C99">
      <w:pPr>
        <w:rPr>
          <w:b/>
          <w:bCs/>
          <w:lang w:val="en-GB"/>
        </w:rPr>
      </w:pPr>
    </w:p>
    <w:p w14:paraId="53FECE29" w14:textId="2C443F7C" w:rsidR="00233EAA" w:rsidRDefault="00233EAA" w:rsidP="00233EAA">
      <w:pPr>
        <w:rPr>
          <w:b/>
          <w:bCs/>
        </w:rPr>
      </w:pPr>
      <w:r>
        <w:rPr>
          <w:b/>
          <w:bCs/>
        </w:rPr>
        <w:lastRenderedPageBreak/>
        <w:t>Ejercicio 2: RA4-f: (</w:t>
      </w:r>
      <w:r w:rsidR="00201DAE">
        <w:rPr>
          <w:b/>
          <w:bCs/>
        </w:rPr>
        <w:t>5</w:t>
      </w:r>
      <w:r>
        <w:rPr>
          <w:b/>
          <w:bCs/>
        </w:rPr>
        <w:t xml:space="preserve"> puntos)</w:t>
      </w:r>
    </w:p>
    <w:p w14:paraId="51443E1B" w14:textId="63AD3BF8" w:rsidR="00201DAE" w:rsidRDefault="00201DAE" w:rsidP="00233EAA">
      <w:pPr>
        <w:rPr>
          <w:b/>
          <w:bCs/>
        </w:rPr>
      </w:pPr>
      <w:r>
        <w:rPr>
          <w:b/>
          <w:bCs/>
        </w:rPr>
        <w:t>Parte I: Windows</w:t>
      </w:r>
    </w:p>
    <w:p w14:paraId="6780F9B4" w14:textId="326623AE" w:rsidR="00233EAA" w:rsidRDefault="00233EAA" w:rsidP="00233EAA">
      <w:pPr>
        <w:rPr>
          <w:b/>
          <w:bCs/>
        </w:rPr>
      </w:pPr>
      <w:r>
        <w:rPr>
          <w:b/>
          <w:bCs/>
        </w:rPr>
        <w:t>1.- ¿Cuál es el porcentaje y la cantidad en GB de memoria RAM que están siendo actualmente utilizados por tu equipo? (</w:t>
      </w:r>
      <w:r w:rsidR="00305199">
        <w:rPr>
          <w:b/>
          <w:bCs/>
        </w:rPr>
        <w:t>1</w:t>
      </w:r>
      <w:r>
        <w:rPr>
          <w:b/>
          <w:bCs/>
        </w:rPr>
        <w:t xml:space="preserve"> pt)</w:t>
      </w:r>
    </w:p>
    <w:p w14:paraId="13739DD5" w14:textId="48994374" w:rsidR="00C11A6B" w:rsidRDefault="006614D0" w:rsidP="00233EAA">
      <w:pPr>
        <w:rPr>
          <w:b/>
          <w:bCs/>
        </w:rPr>
      </w:pPr>
      <w:r w:rsidRPr="006614D0">
        <w:rPr>
          <w:b/>
          <w:bCs/>
          <w:noProof/>
        </w:rPr>
        <w:drawing>
          <wp:inline distT="0" distB="0" distL="0" distR="0" wp14:anchorId="3ABD91EE" wp14:editId="63508399">
            <wp:extent cx="5400040" cy="2877185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5784" w14:textId="24628998" w:rsidR="00233EAA" w:rsidRDefault="00233EAA" w:rsidP="00233EAA">
      <w:pPr>
        <w:rPr>
          <w:b/>
          <w:bCs/>
        </w:rPr>
      </w:pPr>
      <w:r>
        <w:rPr>
          <w:b/>
          <w:bCs/>
        </w:rPr>
        <w:t>2.- ¿Cuántos procesos está ejecutando actualmente el usuario actual del equipo y qué cantidad de memoria RAM y porcentaje de uso de CPU está consumiendo? (</w:t>
      </w:r>
      <w:r w:rsidR="00305199">
        <w:rPr>
          <w:b/>
          <w:bCs/>
        </w:rPr>
        <w:t>1</w:t>
      </w:r>
      <w:r w:rsidR="00121B2C">
        <w:rPr>
          <w:b/>
          <w:bCs/>
        </w:rPr>
        <w:t>,5</w:t>
      </w:r>
      <w:r>
        <w:rPr>
          <w:b/>
          <w:bCs/>
        </w:rPr>
        <w:t xml:space="preserve"> pt.)</w:t>
      </w:r>
    </w:p>
    <w:p w14:paraId="73454696" w14:textId="289A8D0E" w:rsidR="00B704A9" w:rsidRPr="00B704A9" w:rsidRDefault="00B704A9" w:rsidP="00233EAA">
      <w:pPr>
        <w:rPr>
          <w:color w:val="548DD4" w:themeColor="text2" w:themeTint="99"/>
        </w:rPr>
      </w:pPr>
      <w:r w:rsidRPr="00B704A9">
        <w:rPr>
          <w:color w:val="548DD4" w:themeColor="text2" w:themeTint="99"/>
        </w:rPr>
        <w:t>En mi caso el usuario actual es mi dirección de correo personal(Porque estoy en mi ordenador personal), ya que mi usuario esta enlazado a mi cuenta de Microsoft</w:t>
      </w:r>
      <w:r>
        <w:rPr>
          <w:color w:val="548DD4" w:themeColor="text2" w:themeTint="99"/>
        </w:rPr>
        <w:t xml:space="preserve">(Si tienes dudas de que se mi correo personal envíame un email y te contestare para confirmar que soy yo). </w:t>
      </w:r>
    </w:p>
    <w:p w14:paraId="7193A460" w14:textId="02B9915E" w:rsidR="006614D0" w:rsidRDefault="00B704A9" w:rsidP="00B704A9">
      <w:pPr>
        <w:jc w:val="center"/>
        <w:rPr>
          <w:b/>
          <w:bCs/>
        </w:rPr>
      </w:pPr>
      <w:r w:rsidRPr="00B704A9">
        <w:rPr>
          <w:b/>
          <w:bCs/>
          <w:noProof/>
        </w:rPr>
        <w:drawing>
          <wp:inline distT="0" distB="0" distL="0" distR="0" wp14:anchorId="3CB7394B" wp14:editId="34E2779A">
            <wp:extent cx="3845590" cy="2518807"/>
            <wp:effectExtent l="0" t="0" r="2540" b="0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4292" cy="252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CFF" w14:textId="77777777" w:rsidR="00683748" w:rsidRDefault="00683748" w:rsidP="00B704A9">
      <w:pPr>
        <w:jc w:val="center"/>
        <w:rPr>
          <w:b/>
          <w:bCs/>
        </w:rPr>
      </w:pPr>
    </w:p>
    <w:p w14:paraId="491AFDDA" w14:textId="01D37A10" w:rsidR="00233EAA" w:rsidRDefault="00305199" w:rsidP="008E4C99">
      <w:pPr>
        <w:rPr>
          <w:b/>
          <w:bCs/>
        </w:rPr>
      </w:pPr>
      <w:r>
        <w:rPr>
          <w:b/>
          <w:bCs/>
        </w:rPr>
        <w:lastRenderedPageBreak/>
        <w:t>3</w:t>
      </w:r>
      <w:r w:rsidR="008E4C99">
        <w:rPr>
          <w:b/>
          <w:bCs/>
        </w:rPr>
        <w:t xml:space="preserve">.- </w:t>
      </w:r>
      <w:r w:rsidR="00C262C3">
        <w:rPr>
          <w:b/>
          <w:bCs/>
        </w:rPr>
        <w:t>Abre un navegador (Chrome por ejemplo) y monitoriza la actividad de red de la aplicación, mostrando:  el PID del proceso, las conexiones TCP y el consumo de ancho de banda. (</w:t>
      </w:r>
      <w:r w:rsidR="001726BB">
        <w:rPr>
          <w:b/>
          <w:bCs/>
        </w:rPr>
        <w:t>envío</w:t>
      </w:r>
      <w:r w:rsidR="00C262C3">
        <w:rPr>
          <w:b/>
          <w:bCs/>
        </w:rPr>
        <w:t>/recepción de Bytes/segundo)</w:t>
      </w:r>
      <w:r w:rsidR="00233EAA">
        <w:rPr>
          <w:b/>
          <w:bCs/>
        </w:rPr>
        <w:t xml:space="preserve"> (</w:t>
      </w:r>
      <w:r w:rsidR="00121B2C">
        <w:rPr>
          <w:b/>
          <w:bCs/>
        </w:rPr>
        <w:t>2</w:t>
      </w:r>
      <w:r w:rsidR="00233EAA">
        <w:rPr>
          <w:b/>
          <w:bCs/>
        </w:rPr>
        <w:t xml:space="preserve"> pt)</w:t>
      </w:r>
    </w:p>
    <w:p w14:paraId="28FE60BA" w14:textId="524142B4" w:rsidR="005C6860" w:rsidRDefault="005C6860" w:rsidP="005C6860">
      <w:pPr>
        <w:jc w:val="both"/>
        <w:rPr>
          <w:color w:val="548DD4" w:themeColor="text2" w:themeTint="99"/>
        </w:rPr>
      </w:pPr>
      <w:r w:rsidRPr="005C6860">
        <w:rPr>
          <w:color w:val="548DD4" w:themeColor="text2" w:themeTint="99"/>
        </w:rPr>
        <w:t xml:space="preserve">En el monitor de recursos de Windows sale toda esa información, en mi caso como no dispongo del navegador Chrome ya que no </w:t>
      </w:r>
      <w:r w:rsidR="001259F1">
        <w:rPr>
          <w:color w:val="548DD4" w:themeColor="text2" w:themeTint="99"/>
        </w:rPr>
        <w:t>le uso habitualmente y no lo tengo instalado, para esta práctica lo he hecho con Microsoft Edge, el servicio derivado de este navegador es msedge.exe.</w:t>
      </w:r>
    </w:p>
    <w:p w14:paraId="199654AA" w14:textId="7C34517D" w:rsidR="001259F1" w:rsidRPr="005C6860" w:rsidRDefault="001259F1" w:rsidP="005C6860">
      <w:pPr>
        <w:jc w:val="both"/>
        <w:rPr>
          <w:color w:val="548DD4" w:themeColor="text2" w:themeTint="99"/>
        </w:rPr>
      </w:pPr>
      <w:r w:rsidRPr="001259F1">
        <w:rPr>
          <w:noProof/>
          <w:color w:val="548DD4" w:themeColor="text2" w:themeTint="99"/>
        </w:rPr>
        <w:drawing>
          <wp:inline distT="0" distB="0" distL="0" distR="0" wp14:anchorId="7E2724B6" wp14:editId="12AA9CC8">
            <wp:extent cx="5400040" cy="1870075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A2E" w14:textId="77777777" w:rsidR="001259F1" w:rsidRDefault="001259F1" w:rsidP="00201DAE">
      <w:pPr>
        <w:rPr>
          <w:b/>
          <w:bCs/>
        </w:rPr>
      </w:pPr>
    </w:p>
    <w:p w14:paraId="07E27782" w14:textId="2CA8DB18" w:rsidR="00201DAE" w:rsidRDefault="00201DAE" w:rsidP="00201DAE">
      <w:pPr>
        <w:rPr>
          <w:b/>
          <w:bCs/>
        </w:rPr>
      </w:pPr>
      <w:r>
        <w:rPr>
          <w:b/>
          <w:bCs/>
        </w:rPr>
        <w:t>Parte II: Linux</w:t>
      </w:r>
    </w:p>
    <w:p w14:paraId="6CF8C72F" w14:textId="0BB5EA08" w:rsidR="00305199" w:rsidRDefault="00121B2C" w:rsidP="00305199">
      <w:pPr>
        <w:rPr>
          <w:b/>
          <w:bCs/>
        </w:rPr>
      </w:pPr>
      <w:r>
        <w:rPr>
          <w:b/>
          <w:bCs/>
        </w:rPr>
        <w:t>1</w:t>
      </w:r>
      <w:r w:rsidR="00305199">
        <w:rPr>
          <w:b/>
          <w:bCs/>
        </w:rPr>
        <w:t>.- Ejecuta varios comandos de forma que la salida de los mismos se guarde en un fichero de texto llamado: info.txt. La información que debe guardarse en el fichero es la siguiente:</w:t>
      </w:r>
    </w:p>
    <w:p w14:paraId="1EFE3DA1" w14:textId="221071F7" w:rsidR="00305199" w:rsidRDefault="00305199" w:rsidP="00305199">
      <w:pPr>
        <w:rPr>
          <w:color w:val="548DD4" w:themeColor="text2" w:themeTint="99"/>
        </w:rPr>
      </w:pPr>
      <w:r>
        <w:rPr>
          <w:b/>
          <w:bCs/>
        </w:rPr>
        <w:t>- Información del procesador.</w:t>
      </w:r>
      <w:r w:rsidR="00F64E0C">
        <w:rPr>
          <w:b/>
          <w:bCs/>
        </w:rPr>
        <w:t xml:space="preserve"> </w:t>
      </w:r>
      <w:r w:rsidR="00F64E0C" w:rsidRPr="00F64E0C">
        <w:rPr>
          <w:color w:val="548DD4" w:themeColor="text2" w:themeTint="99"/>
        </w:rPr>
        <w:t>Comando “lscpu”</w:t>
      </w:r>
    </w:p>
    <w:p w14:paraId="6BF0D284" w14:textId="3FD6F52B" w:rsidR="00B704A9" w:rsidRDefault="00B704A9" w:rsidP="00305199">
      <w:pPr>
        <w:rPr>
          <w:b/>
          <w:bCs/>
        </w:rPr>
      </w:pPr>
      <w:r w:rsidRPr="00B704A9">
        <w:rPr>
          <w:b/>
          <w:bCs/>
          <w:noProof/>
        </w:rPr>
        <w:drawing>
          <wp:inline distT="0" distB="0" distL="0" distR="0" wp14:anchorId="3488402C" wp14:editId="75143C84">
            <wp:extent cx="5400040" cy="222885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FE2A" w14:textId="1326B8C6" w:rsidR="00305199" w:rsidRPr="001E0771" w:rsidRDefault="00305199" w:rsidP="00305199">
      <w:pPr>
        <w:rPr>
          <w:color w:val="548DD4" w:themeColor="text2" w:themeTint="99"/>
          <w:lang w:val="en-GB"/>
        </w:rPr>
      </w:pPr>
      <w:r>
        <w:rPr>
          <w:b/>
          <w:bCs/>
        </w:rPr>
        <w:t>- Información de la memorial RAM.</w:t>
      </w:r>
      <w:r w:rsidR="009E1B3D">
        <w:rPr>
          <w:b/>
          <w:bCs/>
        </w:rPr>
        <w:t xml:space="preserve"> </w:t>
      </w:r>
      <w:r w:rsidR="009E1B3D" w:rsidRPr="001E0771">
        <w:rPr>
          <w:color w:val="548DD4" w:themeColor="text2" w:themeTint="99"/>
          <w:lang w:val="en-GB"/>
        </w:rPr>
        <w:t>Comando “</w:t>
      </w:r>
      <w:r w:rsidR="001E0771" w:rsidRPr="001E0771">
        <w:rPr>
          <w:color w:val="548DD4" w:themeColor="text2" w:themeTint="99"/>
          <w:lang w:val="en-GB"/>
        </w:rPr>
        <w:t>vmstat -s -S M</w:t>
      </w:r>
      <w:r w:rsidR="009E1B3D" w:rsidRPr="001E0771">
        <w:rPr>
          <w:color w:val="548DD4" w:themeColor="text2" w:themeTint="99"/>
          <w:lang w:val="en-GB"/>
        </w:rPr>
        <w:t>”</w:t>
      </w:r>
    </w:p>
    <w:p w14:paraId="201BB26C" w14:textId="4D2E252B" w:rsidR="009E1B3D" w:rsidRPr="001E0771" w:rsidRDefault="001E0771" w:rsidP="00305199">
      <w:pPr>
        <w:rPr>
          <w:b/>
          <w:bCs/>
          <w:lang w:val="en-GB"/>
        </w:rPr>
      </w:pPr>
      <w:r w:rsidRPr="001E0771">
        <w:rPr>
          <w:b/>
          <w:bCs/>
          <w:noProof/>
          <w:lang w:val="en-GB"/>
        </w:rPr>
        <w:lastRenderedPageBreak/>
        <w:drawing>
          <wp:inline distT="0" distB="0" distL="0" distR="0" wp14:anchorId="7E54BF74" wp14:editId="1AC41F94">
            <wp:extent cx="5400040" cy="3577590"/>
            <wp:effectExtent l="0" t="0" r="0" b="381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5F54" w14:textId="4169FECF" w:rsidR="00305199" w:rsidRDefault="00305199" w:rsidP="00305199">
      <w:pPr>
        <w:rPr>
          <w:color w:val="548DD4" w:themeColor="text2" w:themeTint="99"/>
        </w:rPr>
      </w:pPr>
      <w:r>
        <w:rPr>
          <w:b/>
          <w:bCs/>
        </w:rPr>
        <w:t>- Información del kernel y versión instalada.</w:t>
      </w:r>
      <w:r w:rsidR="00B704A9">
        <w:rPr>
          <w:b/>
          <w:bCs/>
        </w:rPr>
        <w:t xml:space="preserve"> </w:t>
      </w:r>
      <w:r w:rsidR="00B704A9" w:rsidRPr="00B704A9">
        <w:rPr>
          <w:color w:val="548DD4" w:themeColor="text2" w:themeTint="99"/>
        </w:rPr>
        <w:t>Comando “hostnamectl”</w:t>
      </w:r>
    </w:p>
    <w:p w14:paraId="1A611036" w14:textId="21E9DBAB" w:rsidR="00683748" w:rsidRDefault="00683748" w:rsidP="00683748">
      <w:pPr>
        <w:jc w:val="center"/>
        <w:rPr>
          <w:b/>
          <w:bCs/>
        </w:rPr>
      </w:pPr>
      <w:r w:rsidRPr="00683748">
        <w:rPr>
          <w:b/>
          <w:bCs/>
          <w:noProof/>
        </w:rPr>
        <w:drawing>
          <wp:inline distT="0" distB="0" distL="0" distR="0" wp14:anchorId="65C94E64" wp14:editId="758180CC">
            <wp:extent cx="3835176" cy="1380014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469" cy="13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F901" w14:textId="4196EF2A" w:rsidR="009E1B3D" w:rsidRDefault="009E1B3D" w:rsidP="00683748">
      <w:pPr>
        <w:jc w:val="center"/>
        <w:rPr>
          <w:color w:val="548DD4" w:themeColor="text2" w:themeTint="99"/>
        </w:rPr>
      </w:pPr>
      <w:r w:rsidRPr="009E1B3D">
        <w:rPr>
          <w:color w:val="548DD4" w:themeColor="text2" w:themeTint="99"/>
        </w:rPr>
        <w:t>Para guardar la información en fichero .txt hay que ejecutar los comandos anteriores mas el símbolo &gt;</w:t>
      </w:r>
      <w:r>
        <w:rPr>
          <w:color w:val="548DD4" w:themeColor="text2" w:themeTint="99"/>
        </w:rPr>
        <w:t>&gt;</w:t>
      </w:r>
      <w:r w:rsidRPr="009E1B3D">
        <w:rPr>
          <w:color w:val="548DD4" w:themeColor="text2" w:themeTint="99"/>
        </w:rPr>
        <w:t xml:space="preserve"> y el nombre del fichero.</w:t>
      </w:r>
      <w:r w:rsidR="00186B29">
        <w:rPr>
          <w:color w:val="548DD4" w:themeColor="text2" w:themeTint="99"/>
        </w:rPr>
        <w:t xml:space="preserve"> Si no se desea ejecutar cada comando por separado hay que ponerlos todos juntos separados por |</w:t>
      </w:r>
    </w:p>
    <w:p w14:paraId="58A25BF7" w14:textId="0DA0654C" w:rsidR="009E1B3D" w:rsidRDefault="001E0771" w:rsidP="00683748">
      <w:pPr>
        <w:jc w:val="center"/>
        <w:rPr>
          <w:color w:val="548DD4" w:themeColor="text2" w:themeTint="99"/>
        </w:rPr>
      </w:pPr>
      <w:r w:rsidRPr="001E0771">
        <w:rPr>
          <w:noProof/>
          <w:color w:val="548DD4" w:themeColor="text2" w:themeTint="99"/>
        </w:rPr>
        <w:drawing>
          <wp:inline distT="0" distB="0" distL="0" distR="0" wp14:anchorId="44756B45" wp14:editId="5AAF2EB9">
            <wp:extent cx="5400040" cy="794385"/>
            <wp:effectExtent l="0" t="0" r="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D246" w14:textId="58DA0061" w:rsidR="001E0771" w:rsidRDefault="001E0771" w:rsidP="00683748">
      <w:pPr>
        <w:jc w:val="center"/>
        <w:rPr>
          <w:color w:val="548DD4" w:themeColor="text2" w:themeTint="99"/>
        </w:rPr>
      </w:pPr>
      <w:r w:rsidRPr="001E0771">
        <w:rPr>
          <w:noProof/>
          <w:color w:val="548DD4" w:themeColor="text2" w:themeTint="99"/>
        </w:rPr>
        <w:lastRenderedPageBreak/>
        <w:drawing>
          <wp:inline distT="0" distB="0" distL="0" distR="0" wp14:anchorId="4EC50EC0" wp14:editId="05A9A98C">
            <wp:extent cx="5400040" cy="2043430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5CA2" w14:textId="364A8F6A" w:rsidR="001E0771" w:rsidRDefault="001E0771" w:rsidP="00683748">
      <w:pPr>
        <w:jc w:val="center"/>
        <w:rPr>
          <w:color w:val="548DD4" w:themeColor="text2" w:themeTint="99"/>
        </w:rPr>
      </w:pPr>
      <w:r w:rsidRPr="001E0771">
        <w:rPr>
          <w:noProof/>
          <w:color w:val="548DD4" w:themeColor="text2" w:themeTint="99"/>
        </w:rPr>
        <w:drawing>
          <wp:inline distT="0" distB="0" distL="0" distR="0" wp14:anchorId="656C9A84" wp14:editId="659264C6">
            <wp:extent cx="5400040" cy="2407285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8564" w14:textId="77777777" w:rsidR="009E1B3D" w:rsidRPr="009E1B3D" w:rsidRDefault="009E1B3D" w:rsidP="00683748">
      <w:pPr>
        <w:jc w:val="center"/>
        <w:rPr>
          <w:color w:val="548DD4" w:themeColor="text2" w:themeTint="99"/>
        </w:rPr>
      </w:pPr>
    </w:p>
    <w:p w14:paraId="348B240F" w14:textId="6B460F15" w:rsidR="00305199" w:rsidRDefault="00305199" w:rsidP="00305199">
      <w:pPr>
        <w:rPr>
          <w:b/>
          <w:bCs/>
        </w:rPr>
      </w:pPr>
      <w:r>
        <w:rPr>
          <w:b/>
          <w:bCs/>
        </w:rPr>
        <w:t>(1</w:t>
      </w:r>
      <w:r w:rsidR="00121B2C">
        <w:rPr>
          <w:b/>
          <w:bCs/>
        </w:rPr>
        <w:t>,5</w:t>
      </w:r>
      <w:r>
        <w:rPr>
          <w:b/>
          <w:bCs/>
        </w:rPr>
        <w:t xml:space="preserve"> pt.)</w:t>
      </w:r>
    </w:p>
    <w:p w14:paraId="14581279" w14:textId="35F59F34" w:rsidR="001726BB" w:rsidRDefault="00121B2C" w:rsidP="001726BB">
      <w:pPr>
        <w:rPr>
          <w:b/>
          <w:bCs/>
        </w:rPr>
      </w:pPr>
      <w:r>
        <w:rPr>
          <w:b/>
          <w:bCs/>
        </w:rPr>
        <w:t>2</w:t>
      </w:r>
      <w:r w:rsidR="001726BB">
        <w:rPr>
          <w:b/>
          <w:bCs/>
        </w:rPr>
        <w:t>.- ¿Cuál es la cantidad en GB de memoria RAM que están siendo actualmente utilizados por tu equipo? (0,5 pt)</w:t>
      </w:r>
    </w:p>
    <w:p w14:paraId="2AE96CD4" w14:textId="5F2DDF62" w:rsidR="00C50EAC" w:rsidRPr="00C50EAC" w:rsidRDefault="00C50EAC" w:rsidP="001726BB">
      <w:pPr>
        <w:rPr>
          <w:color w:val="548DD4" w:themeColor="text2" w:themeTint="99"/>
        </w:rPr>
      </w:pPr>
      <w:r w:rsidRPr="00C50EAC">
        <w:rPr>
          <w:color w:val="548DD4" w:themeColor="text2" w:themeTint="99"/>
        </w:rPr>
        <w:t>El comando para saber el consumo de la RAM en Linux es “free -h”.</w:t>
      </w:r>
    </w:p>
    <w:p w14:paraId="7DDFA6F6" w14:textId="08152EF2" w:rsidR="00C50EAC" w:rsidRDefault="00C50EAC" w:rsidP="001726BB">
      <w:pPr>
        <w:rPr>
          <w:b/>
          <w:bCs/>
        </w:rPr>
      </w:pPr>
      <w:r w:rsidRPr="009E1B3D">
        <w:rPr>
          <w:b/>
          <w:bCs/>
          <w:noProof/>
        </w:rPr>
        <w:drawing>
          <wp:inline distT="0" distB="0" distL="0" distR="0" wp14:anchorId="2FB6ABE4" wp14:editId="7B019ADA">
            <wp:extent cx="5400040" cy="85852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7996" w14:textId="389C0910" w:rsidR="001726BB" w:rsidRDefault="00121B2C" w:rsidP="001726BB">
      <w:pPr>
        <w:rPr>
          <w:b/>
          <w:bCs/>
        </w:rPr>
      </w:pPr>
      <w:r>
        <w:rPr>
          <w:b/>
          <w:bCs/>
        </w:rPr>
        <w:t>3</w:t>
      </w:r>
      <w:r w:rsidR="001726BB">
        <w:rPr>
          <w:b/>
          <w:bCs/>
        </w:rPr>
        <w:t>.- ¿Cuántos procesos está ejecutando actualmente el usuario actual del equipo y qué cantidad de memoria RAM y porcentaje de uso de CPU está consumiendo? (0,5 pt.)</w:t>
      </w:r>
    </w:p>
    <w:p w14:paraId="5514810E" w14:textId="630D7F3C" w:rsidR="0046364F" w:rsidRDefault="0046364F" w:rsidP="001726BB">
      <w:pPr>
        <w:rPr>
          <w:color w:val="548DD4" w:themeColor="text2" w:themeTint="99"/>
        </w:rPr>
      </w:pPr>
      <w:r w:rsidRPr="0046364F">
        <w:rPr>
          <w:color w:val="548DD4" w:themeColor="text2" w:themeTint="99"/>
        </w:rPr>
        <w:t>Para mostrar todos los procesos que el usuario actual es “ps”,</w:t>
      </w:r>
      <w:r>
        <w:rPr>
          <w:color w:val="548DD4" w:themeColor="text2" w:themeTint="99"/>
        </w:rPr>
        <w:t xml:space="preserve"> </w:t>
      </w:r>
      <w:r w:rsidRPr="0046364F">
        <w:rPr>
          <w:color w:val="548DD4" w:themeColor="text2" w:themeTint="99"/>
        </w:rPr>
        <w:t>pero si además deseas ver el consumo de Ram y de CPU debes de añadir el parámetro “-u”.</w:t>
      </w:r>
    </w:p>
    <w:p w14:paraId="17D71670" w14:textId="318497E9" w:rsidR="0046364F" w:rsidRDefault="0046364F" w:rsidP="001726BB">
      <w:pPr>
        <w:rPr>
          <w:color w:val="548DD4" w:themeColor="text2" w:themeTint="99"/>
        </w:rPr>
      </w:pPr>
    </w:p>
    <w:p w14:paraId="46C49B96" w14:textId="7F91B071" w:rsidR="0046364F" w:rsidRDefault="0046364F" w:rsidP="001726BB">
      <w:pPr>
        <w:rPr>
          <w:color w:val="548DD4" w:themeColor="text2" w:themeTint="99"/>
        </w:rPr>
      </w:pPr>
    </w:p>
    <w:p w14:paraId="132ACEEC" w14:textId="57BDF87A" w:rsidR="0046364F" w:rsidRPr="0046364F" w:rsidRDefault="0046364F" w:rsidP="001726BB">
      <w:pPr>
        <w:rPr>
          <w:color w:val="548DD4" w:themeColor="text2" w:themeTint="99"/>
        </w:rPr>
      </w:pPr>
      <w:r w:rsidRPr="0046364F">
        <w:rPr>
          <w:color w:val="548DD4" w:themeColor="text2" w:themeTint="99"/>
        </w:rPr>
        <w:lastRenderedPageBreak/>
        <w:drawing>
          <wp:inline distT="0" distB="0" distL="0" distR="0" wp14:anchorId="2DF250CA" wp14:editId="1BDA5A9C">
            <wp:extent cx="5400040" cy="821055"/>
            <wp:effectExtent l="0" t="0" r="0" b="0"/>
            <wp:docPr id="23" name="Imagen 2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lendari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9DE" w14:textId="39FF9AAB" w:rsidR="001726BB" w:rsidRDefault="001726BB" w:rsidP="001726BB">
      <w:pPr>
        <w:rPr>
          <w:b/>
          <w:bCs/>
        </w:rPr>
      </w:pPr>
      <w:r>
        <w:rPr>
          <w:b/>
          <w:bCs/>
        </w:rPr>
        <w:t xml:space="preserve">4.- Abre un navegador (Chrome por ejemplo) y </w:t>
      </w:r>
      <w:r w:rsidR="00121B2C">
        <w:rPr>
          <w:b/>
          <w:bCs/>
        </w:rPr>
        <w:t xml:space="preserve">localiza el proceso en el monitor del sistema. A continuación entra en </w:t>
      </w:r>
      <w:r w:rsidR="00121B2C" w:rsidRPr="00AE057A">
        <w:rPr>
          <w:b/>
          <w:bCs/>
          <w:u w:val="single"/>
        </w:rPr>
        <w:t>youtube</w:t>
      </w:r>
      <w:r w:rsidR="00121B2C">
        <w:rPr>
          <w:b/>
          <w:bCs/>
        </w:rPr>
        <w:t xml:space="preserve"> y visualiza un video cualquiera y </w:t>
      </w:r>
      <w:r>
        <w:rPr>
          <w:b/>
          <w:bCs/>
        </w:rPr>
        <w:t>monitoriza la actividad de red de la aplicación, mostrando:  el PID del proceso y el consumo de ancho de banda. (envío/recepción de Bytes/segundo) (1</w:t>
      </w:r>
      <w:r w:rsidR="00121B2C">
        <w:rPr>
          <w:b/>
          <w:bCs/>
        </w:rPr>
        <w:t>,5</w:t>
      </w:r>
      <w:r>
        <w:rPr>
          <w:b/>
          <w:bCs/>
        </w:rPr>
        <w:t xml:space="preserve"> pt)</w:t>
      </w:r>
    </w:p>
    <w:p w14:paraId="7EC4F6CC" w14:textId="299DC984" w:rsidR="009D6E13" w:rsidRDefault="00F835E0" w:rsidP="001726BB">
      <w:pPr>
        <w:rPr>
          <w:color w:val="548DD4" w:themeColor="text2" w:themeTint="99"/>
        </w:rPr>
      </w:pPr>
      <w:r w:rsidRPr="00F835E0">
        <w:rPr>
          <w:color w:val="548DD4" w:themeColor="text2" w:themeTint="99"/>
        </w:rPr>
        <w:t>Para poder monitorear todo el trafico de red del sistema hay que instalar el paquete net-tools</w:t>
      </w:r>
      <w:r>
        <w:rPr>
          <w:color w:val="548DD4" w:themeColor="text2" w:themeTint="99"/>
        </w:rPr>
        <w:t>(sudo apt install net-tools).</w:t>
      </w:r>
    </w:p>
    <w:p w14:paraId="254891BD" w14:textId="1DB25C2D" w:rsidR="00F835E0" w:rsidRDefault="00F835E0" w:rsidP="001726BB">
      <w:pPr>
        <w:rPr>
          <w:color w:val="548DD4" w:themeColor="text2" w:themeTint="99"/>
        </w:rPr>
      </w:pPr>
      <w:r>
        <w:rPr>
          <w:color w:val="548DD4" w:themeColor="text2" w:themeTint="99"/>
        </w:rPr>
        <w:t>Tras la instalación hay que ejecutar el comando “sudo netstat -tulpen”</w:t>
      </w:r>
    </w:p>
    <w:p w14:paraId="5E86F2E0" w14:textId="26261134" w:rsidR="00F835E0" w:rsidRPr="00F835E0" w:rsidRDefault="00F835E0" w:rsidP="001726BB">
      <w:pPr>
        <w:rPr>
          <w:color w:val="548DD4" w:themeColor="text2" w:themeTint="99"/>
        </w:rPr>
      </w:pPr>
      <w:r w:rsidRPr="00F835E0">
        <w:rPr>
          <w:color w:val="548DD4" w:themeColor="text2" w:themeTint="99"/>
        </w:rPr>
        <w:drawing>
          <wp:inline distT="0" distB="0" distL="0" distR="0" wp14:anchorId="1D6EBE7A" wp14:editId="33978F89">
            <wp:extent cx="5400040" cy="1604645"/>
            <wp:effectExtent l="0" t="0" r="0" b="0"/>
            <wp:docPr id="24" name="Imagen 24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de la pantalla de un computador&#10;&#10;Descripción generada automáticamente con confianza baj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2065" w14:textId="210D6256" w:rsidR="001726BB" w:rsidRDefault="001726BB" w:rsidP="001726BB">
      <w:pPr>
        <w:rPr>
          <w:b/>
          <w:bCs/>
        </w:rPr>
      </w:pPr>
      <w:r>
        <w:rPr>
          <w:b/>
          <w:bCs/>
        </w:rPr>
        <w:t>5.- Muestra los últimos 4 eventos registrados en el log del sistema.</w:t>
      </w:r>
      <w:r w:rsidR="00121B2C">
        <w:rPr>
          <w:b/>
          <w:bCs/>
        </w:rPr>
        <w:t xml:space="preserve"> (1 pt)</w:t>
      </w:r>
    </w:p>
    <w:p w14:paraId="7FBE1F3A" w14:textId="19D072A0" w:rsidR="00233EAA" w:rsidRDefault="008B0D76" w:rsidP="008E4C99">
      <w:pPr>
        <w:rPr>
          <w:color w:val="548DD4" w:themeColor="text2" w:themeTint="99"/>
        </w:rPr>
      </w:pPr>
      <w:r w:rsidRPr="008B0D76">
        <w:rPr>
          <w:color w:val="548DD4" w:themeColor="text2" w:themeTint="99"/>
        </w:rPr>
        <w:t xml:space="preserve">Para ver los ultimos 4 eventos registros del log del sistema hay que ir a la siguiente ruta /var/log para ello hay que usar el comando </w:t>
      </w:r>
      <w:r>
        <w:rPr>
          <w:color w:val="548DD4" w:themeColor="text2" w:themeTint="99"/>
        </w:rPr>
        <w:t>“</w:t>
      </w:r>
      <w:r w:rsidRPr="008B0D76">
        <w:rPr>
          <w:color w:val="548DD4" w:themeColor="text2" w:themeTint="99"/>
        </w:rPr>
        <w:t>cd /var/log</w:t>
      </w:r>
      <w:r>
        <w:rPr>
          <w:color w:val="548DD4" w:themeColor="text2" w:themeTint="99"/>
        </w:rPr>
        <w:t>” y luego ver el archivo syslog con el siguiente comando “tail -4 syslog”.</w:t>
      </w:r>
    </w:p>
    <w:p w14:paraId="6CCA1A98" w14:textId="7C47D45D" w:rsidR="008B0D76" w:rsidRPr="008B0D76" w:rsidRDefault="008B0D76" w:rsidP="008E4C99">
      <w:pPr>
        <w:rPr>
          <w:color w:val="548DD4" w:themeColor="text2" w:themeTint="99"/>
        </w:rPr>
      </w:pPr>
      <w:r w:rsidRPr="008B0D76">
        <w:rPr>
          <w:color w:val="548DD4" w:themeColor="text2" w:themeTint="99"/>
        </w:rPr>
        <w:drawing>
          <wp:inline distT="0" distB="0" distL="0" distR="0" wp14:anchorId="6AAB019F" wp14:editId="6DD5B89B">
            <wp:extent cx="5400040" cy="2044065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D76" w:rsidRPr="008B0D76" w:rsidSect="00E5458B">
      <w:headerReference w:type="default" r:id="rId35"/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EF109" w14:textId="77777777" w:rsidR="004F2BFA" w:rsidRDefault="004F2BFA" w:rsidP="002F5C04">
      <w:pPr>
        <w:spacing w:after="0" w:line="240" w:lineRule="auto"/>
      </w:pPr>
      <w:r>
        <w:separator/>
      </w:r>
    </w:p>
  </w:endnote>
  <w:endnote w:type="continuationSeparator" w:id="0">
    <w:p w14:paraId="34EACD36" w14:textId="77777777" w:rsidR="004F2BFA" w:rsidRDefault="004F2BFA" w:rsidP="002F5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0D18A" w14:textId="77777777" w:rsidR="002F5C04" w:rsidRDefault="00593420" w:rsidP="00593420">
    <w:pPr>
      <w:pStyle w:val="Encabezado"/>
      <w:jc w:val="center"/>
      <w:rPr>
        <w:i/>
      </w:rPr>
    </w:pPr>
    <w:r w:rsidRPr="002F5C04">
      <w:rPr>
        <w:i/>
      </w:rPr>
      <w:t xml:space="preserve">MÓDULO: </w:t>
    </w:r>
    <w:r w:rsidR="00962E48">
      <w:rPr>
        <w:i/>
      </w:rPr>
      <w:t>SISTEMAS INFORMÁTICOS</w:t>
    </w:r>
    <w:r>
      <w:rPr>
        <w:i/>
      </w:rPr>
      <w:t xml:space="preserve"> (</w:t>
    </w:r>
    <w:r w:rsidR="00962E48">
      <w:rPr>
        <w:i/>
      </w:rPr>
      <w:t>S</w:t>
    </w:r>
    <w:r w:rsidRPr="002F5C04">
      <w:rPr>
        <w:i/>
      </w:rPr>
      <w:t>.I.)</w:t>
    </w:r>
  </w:p>
  <w:p w14:paraId="1E238ED3" w14:textId="77777777" w:rsidR="00971AEE" w:rsidRPr="00593420" w:rsidRDefault="00971AEE" w:rsidP="00593420">
    <w:pPr>
      <w:pStyle w:val="Encabezado"/>
      <w:jc w:val="center"/>
    </w:pPr>
    <w:r>
      <w:rPr>
        <w:i/>
      </w:rPr>
      <w:t>Profesor: Roberto Macho González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E9D8C" w14:textId="77777777" w:rsidR="004F2BFA" w:rsidRDefault="004F2BFA" w:rsidP="002F5C04">
      <w:pPr>
        <w:spacing w:after="0" w:line="240" w:lineRule="auto"/>
      </w:pPr>
      <w:r>
        <w:separator/>
      </w:r>
    </w:p>
  </w:footnote>
  <w:footnote w:type="continuationSeparator" w:id="0">
    <w:p w14:paraId="12ED7DCC" w14:textId="77777777" w:rsidR="004F2BFA" w:rsidRDefault="004F2BFA" w:rsidP="002F5C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1BB19" w14:textId="77777777" w:rsidR="002F5C04" w:rsidRDefault="007C6E26" w:rsidP="002F5C04">
    <w:pPr>
      <w:pStyle w:val="Encabezado"/>
      <w:jc w:val="center"/>
      <w:rPr>
        <w:i/>
      </w:rPr>
    </w:pPr>
    <w:r w:rsidRPr="001C6BC0">
      <w:rPr>
        <w:bCs/>
        <w:noProof/>
        <w:sz w:val="20"/>
      </w:rPr>
      <w:drawing>
        <wp:anchor distT="0" distB="0" distL="114300" distR="114300" simplePos="0" relativeHeight="251656704" behindDoc="1" locked="0" layoutInCell="1" allowOverlap="1" wp14:anchorId="2754226B" wp14:editId="61B93B5C">
          <wp:simplePos x="0" y="0"/>
          <wp:positionH relativeFrom="column">
            <wp:posOffset>4559300</wp:posOffset>
          </wp:positionH>
          <wp:positionV relativeFrom="paragraph">
            <wp:posOffset>-426085</wp:posOffset>
          </wp:positionV>
          <wp:extent cx="1143000" cy="800100"/>
          <wp:effectExtent l="0" t="0" r="0" b="0"/>
          <wp:wrapThrough wrapText="bothSides">
            <wp:wrapPolygon edited="0">
              <wp:start x="0" y="0"/>
              <wp:lineTo x="0" y="21086"/>
              <wp:lineTo x="21240" y="21086"/>
              <wp:lineTo x="21240" y="0"/>
              <wp:lineTo x="0" y="0"/>
            </wp:wrapPolygon>
          </wp:wrapThrough>
          <wp:docPr id="5" name="Imagen 5" descr="agl_nuev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 descr="agl_nuev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C6BC0">
      <w:rPr>
        <w:bCs/>
        <w:noProof/>
        <w:sz w:val="20"/>
      </w:rPr>
      <w:drawing>
        <wp:anchor distT="0" distB="0" distL="114300" distR="114300" simplePos="0" relativeHeight="251689472" behindDoc="1" locked="0" layoutInCell="1" allowOverlap="1" wp14:anchorId="1A27261F" wp14:editId="6AEE23BD">
          <wp:simplePos x="0" y="0"/>
          <wp:positionH relativeFrom="column">
            <wp:posOffset>-482600</wp:posOffset>
          </wp:positionH>
          <wp:positionV relativeFrom="paragraph">
            <wp:posOffset>-349885</wp:posOffset>
          </wp:positionV>
          <wp:extent cx="2209800" cy="685800"/>
          <wp:effectExtent l="0" t="0" r="0" b="0"/>
          <wp:wrapThrough wrapText="bothSides">
            <wp:wrapPolygon edited="0">
              <wp:start x="0" y="0"/>
              <wp:lineTo x="0" y="21000"/>
              <wp:lineTo x="21414" y="21000"/>
              <wp:lineTo x="21414" y="0"/>
              <wp:lineTo x="0" y="0"/>
            </wp:wrapPolygon>
          </wp:wrapThrough>
          <wp:docPr id="6" name="Imagen 6" descr="C:\Users\herranisa\AppData\Local\Temp\Temp1_RV__Logotipo_Consejería (1).zip\Escudos Consejería (pequeños)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C:\Users\herranisa\AppData\Local\Temp\Temp1_RV__Logotipo_Consejería (1).zip\Escudos Consejería (pequeños)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9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0B38658" w14:textId="77777777" w:rsidR="002F5C04" w:rsidRPr="002F5C04" w:rsidRDefault="002F5C04" w:rsidP="002F5C04">
    <w:pPr>
      <w:pStyle w:val="Encabezado"/>
      <w:jc w:val="center"/>
      <w:rPr>
        <w:i/>
      </w:rPr>
    </w:pPr>
    <w:r>
      <w:rPr>
        <w:i/>
      </w:rPr>
      <w:t>C.F.G.S. Desarrollo de Aplicaciones Multiplat</w:t>
    </w:r>
    <w:r w:rsidR="001965BB">
      <w:rPr>
        <w:i/>
      </w:rPr>
      <w:t>a</w:t>
    </w:r>
    <w:r>
      <w:rPr>
        <w:i/>
      </w:rPr>
      <w:t>forma (D.A.M.)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458C2"/>
    <w:multiLevelType w:val="hybridMultilevel"/>
    <w:tmpl w:val="154EB5CC"/>
    <w:lvl w:ilvl="0" w:tplc="E5B4DB4E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070E04"/>
    <w:multiLevelType w:val="hybridMultilevel"/>
    <w:tmpl w:val="4B1CC73E"/>
    <w:lvl w:ilvl="0" w:tplc="B448DE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BD7325"/>
    <w:multiLevelType w:val="hybridMultilevel"/>
    <w:tmpl w:val="DB341D3A"/>
    <w:lvl w:ilvl="0" w:tplc="93024030">
      <w:start w:val="1"/>
      <w:numFmt w:val="decimal"/>
      <w:lvlText w:val="%1."/>
      <w:lvlJc w:val="left"/>
      <w:pPr>
        <w:ind w:left="644" w:hanging="360"/>
      </w:pPr>
      <w:rPr>
        <w:b w:val="0"/>
        <w:bCs w:val="0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520607A4"/>
    <w:multiLevelType w:val="multilevel"/>
    <w:tmpl w:val="7A1CE5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5368084E"/>
    <w:multiLevelType w:val="hybridMultilevel"/>
    <w:tmpl w:val="A87E93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3758AB"/>
    <w:multiLevelType w:val="hybridMultilevel"/>
    <w:tmpl w:val="DB70E76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2283657">
    <w:abstractNumId w:val="1"/>
  </w:num>
  <w:num w:numId="2" w16cid:durableId="1147623567">
    <w:abstractNumId w:val="3"/>
  </w:num>
  <w:num w:numId="3" w16cid:durableId="503130917">
    <w:abstractNumId w:val="5"/>
  </w:num>
  <w:num w:numId="4" w16cid:durableId="1190679135">
    <w:abstractNumId w:val="4"/>
  </w:num>
  <w:num w:numId="5" w16cid:durableId="1166092185">
    <w:abstractNumId w:val="2"/>
  </w:num>
  <w:num w:numId="6" w16cid:durableId="1049886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0AA"/>
    <w:rsid w:val="00075EC2"/>
    <w:rsid w:val="000956EC"/>
    <w:rsid w:val="000A7AA4"/>
    <w:rsid w:val="000F1D57"/>
    <w:rsid w:val="00121B2C"/>
    <w:rsid w:val="001259F1"/>
    <w:rsid w:val="00142E0F"/>
    <w:rsid w:val="00162815"/>
    <w:rsid w:val="001726BB"/>
    <w:rsid w:val="00186B29"/>
    <w:rsid w:val="001965BB"/>
    <w:rsid w:val="001A5A9C"/>
    <w:rsid w:val="001C70F5"/>
    <w:rsid w:val="001E0771"/>
    <w:rsid w:val="00201DAE"/>
    <w:rsid w:val="00233EAA"/>
    <w:rsid w:val="002935D5"/>
    <w:rsid w:val="002B08DC"/>
    <w:rsid w:val="002B5719"/>
    <w:rsid w:val="002F5C04"/>
    <w:rsid w:val="00305199"/>
    <w:rsid w:val="00311CF9"/>
    <w:rsid w:val="003838DA"/>
    <w:rsid w:val="003B2C18"/>
    <w:rsid w:val="003D5CC1"/>
    <w:rsid w:val="004144ED"/>
    <w:rsid w:val="0046364F"/>
    <w:rsid w:val="0046521C"/>
    <w:rsid w:val="004853A8"/>
    <w:rsid w:val="004C1373"/>
    <w:rsid w:val="004F03D9"/>
    <w:rsid w:val="004F2BFA"/>
    <w:rsid w:val="00526CA4"/>
    <w:rsid w:val="00593420"/>
    <w:rsid w:val="005A2A65"/>
    <w:rsid w:val="005A30D1"/>
    <w:rsid w:val="005A431E"/>
    <w:rsid w:val="005C66BA"/>
    <w:rsid w:val="005C6860"/>
    <w:rsid w:val="005D4A41"/>
    <w:rsid w:val="005F0EDD"/>
    <w:rsid w:val="00610DAF"/>
    <w:rsid w:val="00616885"/>
    <w:rsid w:val="00640311"/>
    <w:rsid w:val="006430BA"/>
    <w:rsid w:val="00656F12"/>
    <w:rsid w:val="006614D0"/>
    <w:rsid w:val="0067539A"/>
    <w:rsid w:val="00683748"/>
    <w:rsid w:val="00690CDA"/>
    <w:rsid w:val="00704552"/>
    <w:rsid w:val="00720F88"/>
    <w:rsid w:val="00724F75"/>
    <w:rsid w:val="00731C52"/>
    <w:rsid w:val="00751348"/>
    <w:rsid w:val="007545E6"/>
    <w:rsid w:val="0078716D"/>
    <w:rsid w:val="007B055F"/>
    <w:rsid w:val="007C6E26"/>
    <w:rsid w:val="0082539A"/>
    <w:rsid w:val="008414F4"/>
    <w:rsid w:val="00865D2C"/>
    <w:rsid w:val="00880A1E"/>
    <w:rsid w:val="008B0D76"/>
    <w:rsid w:val="008C1919"/>
    <w:rsid w:val="008E4C99"/>
    <w:rsid w:val="008E6254"/>
    <w:rsid w:val="00905D4A"/>
    <w:rsid w:val="00962E48"/>
    <w:rsid w:val="00971AEE"/>
    <w:rsid w:val="00985D75"/>
    <w:rsid w:val="009A647F"/>
    <w:rsid w:val="009D6E13"/>
    <w:rsid w:val="009E1B3D"/>
    <w:rsid w:val="00A63E3E"/>
    <w:rsid w:val="00AB0432"/>
    <w:rsid w:val="00AE057A"/>
    <w:rsid w:val="00AE1718"/>
    <w:rsid w:val="00AF444B"/>
    <w:rsid w:val="00B04507"/>
    <w:rsid w:val="00B10C20"/>
    <w:rsid w:val="00B24D80"/>
    <w:rsid w:val="00B41409"/>
    <w:rsid w:val="00B701F6"/>
    <w:rsid w:val="00B704A9"/>
    <w:rsid w:val="00BF7012"/>
    <w:rsid w:val="00C11A6B"/>
    <w:rsid w:val="00C262C3"/>
    <w:rsid w:val="00C50EAC"/>
    <w:rsid w:val="00C556A0"/>
    <w:rsid w:val="00C648C8"/>
    <w:rsid w:val="00C84FA4"/>
    <w:rsid w:val="00CA1DBB"/>
    <w:rsid w:val="00CB2CB4"/>
    <w:rsid w:val="00CC73DB"/>
    <w:rsid w:val="00CD48D2"/>
    <w:rsid w:val="00D06F51"/>
    <w:rsid w:val="00D560AA"/>
    <w:rsid w:val="00D9008A"/>
    <w:rsid w:val="00DC2445"/>
    <w:rsid w:val="00DC6A87"/>
    <w:rsid w:val="00E115CF"/>
    <w:rsid w:val="00E23491"/>
    <w:rsid w:val="00E33736"/>
    <w:rsid w:val="00E3652B"/>
    <w:rsid w:val="00E50AA9"/>
    <w:rsid w:val="00E5458B"/>
    <w:rsid w:val="00E904C6"/>
    <w:rsid w:val="00EA4315"/>
    <w:rsid w:val="00EB2CDB"/>
    <w:rsid w:val="00EB30F0"/>
    <w:rsid w:val="00EB6686"/>
    <w:rsid w:val="00EB6DB4"/>
    <w:rsid w:val="00EE4533"/>
    <w:rsid w:val="00F4029C"/>
    <w:rsid w:val="00F64E0C"/>
    <w:rsid w:val="00F66202"/>
    <w:rsid w:val="00F835E0"/>
    <w:rsid w:val="00F843C5"/>
    <w:rsid w:val="00F86683"/>
    <w:rsid w:val="00FE3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CF4CA"/>
  <w15:docId w15:val="{0BFD18B3-A479-4DC1-8197-9CABF7B0B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5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C04"/>
  </w:style>
  <w:style w:type="paragraph" w:styleId="Piedepgina">
    <w:name w:val="footer"/>
    <w:basedOn w:val="Normal"/>
    <w:link w:val="Piedepgina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C04"/>
  </w:style>
  <w:style w:type="paragraph" w:styleId="Textodeglobo">
    <w:name w:val="Balloon Text"/>
    <w:basedOn w:val="Normal"/>
    <w:link w:val="TextodegloboCar"/>
    <w:uiPriority w:val="99"/>
    <w:semiHidden/>
    <w:unhideWhenUsed/>
    <w:rsid w:val="002F5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5C0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F5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144ED"/>
    <w:pPr>
      <w:spacing w:after="160" w:line="259" w:lineRule="auto"/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E171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E17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8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berto\OneDrive%20-%20Educantabria\TRABAJO\CURSO_22-23%20-%20ROBERTO\DAM1T-SI\DAM1_SI_UT_PLANTILLA_ACTIVIDAD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DAM1_SI_UT_PLANTILLA_ACTIVIDADES.dotx</Template>
  <TotalTime>431</TotalTime>
  <Pages>13</Pages>
  <Words>1149</Words>
  <Characters>6321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</dc:creator>
  <cp:lastModifiedBy>Albano Díez De Paulino</cp:lastModifiedBy>
  <cp:revision>78</cp:revision>
  <dcterms:created xsi:type="dcterms:W3CDTF">2023-02-28T16:07:00Z</dcterms:created>
  <dcterms:modified xsi:type="dcterms:W3CDTF">2023-03-31T17:23:00Z</dcterms:modified>
</cp:coreProperties>
</file>