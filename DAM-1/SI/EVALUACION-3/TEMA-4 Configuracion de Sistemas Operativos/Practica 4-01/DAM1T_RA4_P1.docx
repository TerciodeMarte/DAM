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89B454" w14:textId="77777777" w:rsidR="002F5C04" w:rsidRDefault="002F5C04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94"/>
        <w:gridCol w:w="493"/>
        <w:gridCol w:w="1199"/>
        <w:gridCol w:w="2794"/>
        <w:gridCol w:w="871"/>
        <w:gridCol w:w="748"/>
        <w:gridCol w:w="1095"/>
      </w:tblGrid>
      <w:tr w:rsidR="002F5C04" w14:paraId="4083DD18" w14:textId="77777777" w:rsidTr="00162815">
        <w:tc>
          <w:tcPr>
            <w:tcW w:w="1294" w:type="dxa"/>
          </w:tcPr>
          <w:p w14:paraId="18D7A9A6" w14:textId="77777777" w:rsidR="002F5C04" w:rsidRPr="00130A30" w:rsidRDefault="002F5C04" w:rsidP="002F5C04">
            <w:pPr>
              <w:rPr>
                <w:b/>
              </w:rPr>
            </w:pPr>
            <w:r w:rsidRPr="00130A30">
              <w:rPr>
                <w:b/>
              </w:rPr>
              <w:t>CURSO:</w:t>
            </w:r>
          </w:p>
        </w:tc>
        <w:tc>
          <w:tcPr>
            <w:tcW w:w="524" w:type="dxa"/>
          </w:tcPr>
          <w:p w14:paraId="24940273" w14:textId="77777777" w:rsidR="002F5C04" w:rsidRPr="000956EC" w:rsidRDefault="00962E48" w:rsidP="00871B3D">
            <w:pPr>
              <w:rPr>
                <w:b/>
              </w:rPr>
            </w:pPr>
            <w:r>
              <w:rPr>
                <w:b/>
              </w:rPr>
              <w:t>1</w:t>
            </w:r>
            <w:r w:rsidR="002F5C04" w:rsidRPr="000956EC">
              <w:rPr>
                <w:b/>
              </w:rPr>
              <w:t>º</w:t>
            </w:r>
          </w:p>
        </w:tc>
        <w:tc>
          <w:tcPr>
            <w:tcW w:w="1223" w:type="dxa"/>
          </w:tcPr>
          <w:p w14:paraId="5D2EB1A5" w14:textId="77777777" w:rsidR="002F5C04" w:rsidRPr="00130A30" w:rsidRDefault="002F5C04" w:rsidP="00871B3D">
            <w:pPr>
              <w:jc w:val="center"/>
              <w:rPr>
                <w:b/>
              </w:rPr>
            </w:pPr>
            <w:r w:rsidRPr="00130A30">
              <w:rPr>
                <w:b/>
              </w:rPr>
              <w:t>MÓDULO:</w:t>
            </w:r>
          </w:p>
        </w:tc>
        <w:tc>
          <w:tcPr>
            <w:tcW w:w="3292" w:type="dxa"/>
          </w:tcPr>
          <w:p w14:paraId="6361E5CC" w14:textId="77777777" w:rsidR="00962E48" w:rsidRDefault="00962E48" w:rsidP="00871B3D">
            <w:r>
              <w:t>SISTEMAS INFORMÁTICOS</w:t>
            </w:r>
          </w:p>
        </w:tc>
        <w:tc>
          <w:tcPr>
            <w:tcW w:w="1674" w:type="dxa"/>
            <w:gridSpan w:val="2"/>
          </w:tcPr>
          <w:p w14:paraId="3DB9C1AA" w14:textId="77777777" w:rsidR="002F5C04" w:rsidRPr="00130A30" w:rsidRDefault="002F5C04" w:rsidP="00871B3D">
            <w:pPr>
              <w:jc w:val="center"/>
              <w:rPr>
                <w:b/>
              </w:rPr>
            </w:pPr>
            <w:r w:rsidRPr="00130A30">
              <w:rPr>
                <w:b/>
              </w:rPr>
              <w:t>EVALUACIÓN:</w:t>
            </w:r>
          </w:p>
        </w:tc>
        <w:tc>
          <w:tcPr>
            <w:tcW w:w="487" w:type="dxa"/>
          </w:tcPr>
          <w:p w14:paraId="1A476895" w14:textId="2BD3C2FC" w:rsidR="002F5C04" w:rsidRDefault="00CB2CB4" w:rsidP="00871B3D">
            <w:r>
              <w:t>3</w:t>
            </w:r>
          </w:p>
        </w:tc>
      </w:tr>
      <w:tr w:rsidR="00162815" w14:paraId="7B7E5A2E" w14:textId="77777777" w:rsidTr="005F13CF">
        <w:tc>
          <w:tcPr>
            <w:tcW w:w="1294" w:type="dxa"/>
          </w:tcPr>
          <w:p w14:paraId="1DC5A7B4" w14:textId="77777777" w:rsidR="00162815" w:rsidRPr="00130A30" w:rsidRDefault="00162815" w:rsidP="002F5C04">
            <w:pPr>
              <w:rPr>
                <w:b/>
              </w:rPr>
            </w:pPr>
            <w:r w:rsidRPr="00130A30">
              <w:rPr>
                <w:b/>
              </w:rPr>
              <w:t>UNIDAD:</w:t>
            </w:r>
          </w:p>
        </w:tc>
        <w:tc>
          <w:tcPr>
            <w:tcW w:w="524" w:type="dxa"/>
          </w:tcPr>
          <w:p w14:paraId="42BF70E4" w14:textId="2B730403" w:rsidR="00162815" w:rsidRPr="000956EC" w:rsidRDefault="00162815" w:rsidP="00871B3D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6676" w:type="dxa"/>
            <w:gridSpan w:val="5"/>
          </w:tcPr>
          <w:p w14:paraId="421A06A9" w14:textId="118931BF" w:rsidR="00162815" w:rsidRDefault="00690CDA" w:rsidP="00871B3D">
            <w:r w:rsidRPr="00690CDA">
              <w:t>Configuración de Sistemas Operativos</w:t>
            </w:r>
          </w:p>
        </w:tc>
      </w:tr>
      <w:tr w:rsidR="00162815" w14:paraId="396CF781" w14:textId="77777777" w:rsidTr="00B10C20">
        <w:tc>
          <w:tcPr>
            <w:tcW w:w="1294" w:type="dxa"/>
          </w:tcPr>
          <w:p w14:paraId="7EA2E77E" w14:textId="3FD45BEE" w:rsidR="00162815" w:rsidRPr="00130A30" w:rsidRDefault="00162815" w:rsidP="002F5C04">
            <w:pPr>
              <w:rPr>
                <w:b/>
              </w:rPr>
            </w:pPr>
            <w:r>
              <w:rPr>
                <w:b/>
              </w:rPr>
              <w:t>RA4:</w:t>
            </w:r>
          </w:p>
        </w:tc>
        <w:tc>
          <w:tcPr>
            <w:tcW w:w="5931" w:type="dxa"/>
            <w:gridSpan w:val="4"/>
          </w:tcPr>
          <w:p w14:paraId="3C014B9B" w14:textId="683360B1" w:rsidR="00162815" w:rsidRDefault="00B10C20" w:rsidP="00871B3D">
            <w:r w:rsidRPr="00B10C20">
              <w:t>Gestiona sistemas operativos utilizando comandos y herramientas gráficas y evaluando las necesidades del sistema</w:t>
            </w:r>
            <w:r w:rsidR="00DC6A87">
              <w:t>.</w:t>
            </w:r>
            <w:r w:rsidRPr="00B10C20">
              <w:tab/>
            </w:r>
            <w:r w:rsidRPr="00B10C20">
              <w:tab/>
            </w:r>
            <w:r w:rsidRPr="00B10C20">
              <w:tab/>
            </w:r>
          </w:p>
        </w:tc>
        <w:tc>
          <w:tcPr>
            <w:tcW w:w="782" w:type="dxa"/>
          </w:tcPr>
          <w:p w14:paraId="18BE4F2E" w14:textId="1C26A0FD" w:rsidR="00162815" w:rsidRDefault="00162815" w:rsidP="00871B3D">
            <w:r>
              <w:t>CE</w:t>
            </w:r>
          </w:p>
        </w:tc>
        <w:tc>
          <w:tcPr>
            <w:tcW w:w="487" w:type="dxa"/>
          </w:tcPr>
          <w:p w14:paraId="18C7742A" w14:textId="4D060C71" w:rsidR="00162815" w:rsidRDefault="004144ED" w:rsidP="00871B3D">
            <w:r>
              <w:t>A</w:t>
            </w:r>
            <w:r w:rsidR="00865D2C">
              <w:t xml:space="preserve"> (50%)</w:t>
            </w:r>
            <w:r>
              <w:t>,B,D</w:t>
            </w:r>
          </w:p>
          <w:p w14:paraId="57F05154" w14:textId="71CCA46B" w:rsidR="004144ED" w:rsidRDefault="004144ED" w:rsidP="00871B3D">
            <w:r>
              <w:t>(50%)</w:t>
            </w:r>
          </w:p>
        </w:tc>
      </w:tr>
      <w:tr w:rsidR="005C66BA" w14:paraId="60542EF1" w14:textId="77777777" w:rsidTr="002A2D21">
        <w:tc>
          <w:tcPr>
            <w:tcW w:w="1294" w:type="dxa"/>
          </w:tcPr>
          <w:p w14:paraId="3956A048" w14:textId="7B387C23" w:rsidR="005C66BA" w:rsidRPr="00130A30" w:rsidRDefault="005C66BA" w:rsidP="002F5C04">
            <w:pPr>
              <w:rPr>
                <w:b/>
              </w:rPr>
            </w:pPr>
            <w:r>
              <w:rPr>
                <w:b/>
              </w:rPr>
              <w:t>ACTIVIDAD:</w:t>
            </w:r>
          </w:p>
        </w:tc>
        <w:tc>
          <w:tcPr>
            <w:tcW w:w="7200" w:type="dxa"/>
            <w:gridSpan w:val="6"/>
          </w:tcPr>
          <w:p w14:paraId="4586D2DC" w14:textId="65DA0961" w:rsidR="005C66BA" w:rsidRDefault="004144ED" w:rsidP="00871B3D">
            <w:r>
              <w:t>Usuarios y grupos, directivas y permisos en Windows.</w:t>
            </w:r>
          </w:p>
        </w:tc>
      </w:tr>
      <w:tr w:rsidR="000956EC" w14:paraId="3F8B5251" w14:textId="77777777" w:rsidTr="00162815">
        <w:tc>
          <w:tcPr>
            <w:tcW w:w="1294" w:type="dxa"/>
          </w:tcPr>
          <w:p w14:paraId="1899B868" w14:textId="77777777" w:rsidR="000956EC" w:rsidRPr="00130A30" w:rsidRDefault="000956EC" w:rsidP="002F5C04">
            <w:pPr>
              <w:rPr>
                <w:b/>
              </w:rPr>
            </w:pPr>
            <w:r>
              <w:rPr>
                <w:b/>
              </w:rPr>
              <w:t>ALUMNO</w:t>
            </w:r>
            <w:r w:rsidRPr="00130A30">
              <w:rPr>
                <w:b/>
              </w:rPr>
              <w:t>:</w:t>
            </w:r>
          </w:p>
        </w:tc>
        <w:tc>
          <w:tcPr>
            <w:tcW w:w="7200" w:type="dxa"/>
            <w:gridSpan w:val="6"/>
          </w:tcPr>
          <w:p w14:paraId="5C4433FD" w14:textId="3D40D2DC" w:rsidR="000956EC" w:rsidRDefault="0017055F" w:rsidP="00871B3D">
            <w:r>
              <w:t>Albano Díez de Paulino</w:t>
            </w:r>
          </w:p>
        </w:tc>
      </w:tr>
    </w:tbl>
    <w:p w14:paraId="5EE1CC5C" w14:textId="0FA7A234" w:rsidR="00E5458B" w:rsidRDefault="00E5458B" w:rsidP="002F5C04">
      <w:pPr>
        <w:tabs>
          <w:tab w:val="left" w:pos="1811"/>
        </w:tabs>
      </w:pPr>
    </w:p>
    <w:p w14:paraId="6BB5961A" w14:textId="5DC24D53" w:rsidR="004144ED" w:rsidRDefault="004144ED" w:rsidP="004144ED">
      <w:pPr>
        <w:rPr>
          <w:b/>
          <w:bCs/>
        </w:rPr>
      </w:pPr>
      <w:r>
        <w:rPr>
          <w:b/>
          <w:bCs/>
        </w:rPr>
        <w:t>Ejercicio 1: RA4-a: (5 puntos)</w:t>
      </w:r>
    </w:p>
    <w:p w14:paraId="2D065DB0" w14:textId="501DF82A" w:rsidR="004144ED" w:rsidRDefault="004144ED" w:rsidP="004144ED">
      <w:pPr>
        <w:rPr>
          <w:b/>
          <w:bCs/>
        </w:rPr>
      </w:pPr>
      <w:r>
        <w:rPr>
          <w:b/>
          <w:bCs/>
        </w:rPr>
        <w:t>1</w:t>
      </w:r>
      <w:r w:rsidRPr="00C34B56">
        <w:rPr>
          <w:b/>
          <w:bCs/>
        </w:rPr>
        <w:t>.- Utilizando la maquina virtual de Windows 10,</w:t>
      </w:r>
      <w:r w:rsidR="00640311">
        <w:rPr>
          <w:b/>
          <w:bCs/>
        </w:rPr>
        <w:t xml:space="preserve"> </w:t>
      </w:r>
      <w:r w:rsidRPr="00C34B56">
        <w:rPr>
          <w:b/>
          <w:bCs/>
        </w:rPr>
        <w:t>realiza las siguientes operaciones:</w:t>
      </w:r>
    </w:p>
    <w:p w14:paraId="6671B011" w14:textId="289EA7C3" w:rsidR="004144ED" w:rsidRDefault="004144ED" w:rsidP="0017055F">
      <w:pPr>
        <w:pStyle w:val="Prrafodelista"/>
        <w:numPr>
          <w:ilvl w:val="0"/>
          <w:numId w:val="1"/>
        </w:numPr>
        <w:jc w:val="both"/>
      </w:pPr>
      <w:r>
        <w:t>Cambia el nombre de la maquina virtual de Windows 10, por W10_SI_nombre_apellido (sustituyendo nombre por tu primer nombre y apellido por tu primer apellido. Por ejemplo si te llamas Iván Ruiz, el nombre de la MV será: W10_SI_ivan_ruiz). Configura la MV con la máxima cantidad de memoria de video posible para mejorar el rendimiento.</w:t>
      </w:r>
    </w:p>
    <w:p w14:paraId="6996B8CE" w14:textId="10199F28" w:rsidR="00061743" w:rsidRDefault="00061743" w:rsidP="00061743">
      <w:pPr>
        <w:pStyle w:val="Prrafodelista"/>
        <w:jc w:val="both"/>
        <w:rPr>
          <w:color w:val="548DD4" w:themeColor="text2" w:themeTint="99"/>
        </w:rPr>
      </w:pPr>
      <w:r>
        <w:rPr>
          <w:color w:val="548DD4" w:themeColor="text2" w:themeTint="99"/>
        </w:rPr>
        <w:t>He clonado la maquina</w:t>
      </w:r>
      <w:r w:rsidR="00BC1FC5">
        <w:rPr>
          <w:color w:val="548DD4" w:themeColor="text2" w:themeTint="99"/>
        </w:rPr>
        <w:t xml:space="preserve"> que tenia de W10 Limpia para realizar todas las modificaciones que se van a pedir en esta </w:t>
      </w:r>
      <w:r w:rsidR="003E389A">
        <w:rPr>
          <w:color w:val="548DD4" w:themeColor="text2" w:themeTint="99"/>
        </w:rPr>
        <w:t>práctica</w:t>
      </w:r>
      <w:r w:rsidR="00927E31">
        <w:rPr>
          <w:color w:val="548DD4" w:themeColor="text2" w:themeTint="99"/>
        </w:rPr>
        <w:t>, y la he nombrado con el formato propuesto.</w:t>
      </w:r>
    </w:p>
    <w:p w14:paraId="6A7EB88A" w14:textId="79604DE8" w:rsidR="00927E31" w:rsidRDefault="00927E31" w:rsidP="00061743">
      <w:pPr>
        <w:pStyle w:val="Prrafodelista"/>
        <w:jc w:val="both"/>
        <w:rPr>
          <w:color w:val="548DD4" w:themeColor="text2" w:themeTint="99"/>
        </w:rPr>
      </w:pPr>
      <w:r w:rsidRPr="00927E31">
        <w:rPr>
          <w:noProof/>
          <w:color w:val="548DD4" w:themeColor="text2" w:themeTint="99"/>
        </w:rPr>
        <w:drawing>
          <wp:inline distT="0" distB="0" distL="0" distR="0" wp14:anchorId="68EE1C5A" wp14:editId="798834D8">
            <wp:extent cx="5400040" cy="2549525"/>
            <wp:effectExtent l="0" t="0" r="0" b="3175"/>
            <wp:docPr id="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BED4" w14:textId="24EDCA4C" w:rsidR="00927E31" w:rsidRDefault="00927E31" w:rsidP="00061743">
      <w:pPr>
        <w:pStyle w:val="Prrafodelista"/>
        <w:jc w:val="both"/>
        <w:rPr>
          <w:color w:val="548DD4" w:themeColor="text2" w:themeTint="99"/>
        </w:rPr>
      </w:pPr>
    </w:p>
    <w:p w14:paraId="23B381B8" w14:textId="77777777" w:rsidR="008C5EBE" w:rsidRDefault="003E389A" w:rsidP="00061743">
      <w:pPr>
        <w:pStyle w:val="Prrafodelista"/>
        <w:jc w:val="both"/>
        <w:rPr>
          <w:color w:val="548DD4" w:themeColor="text2" w:themeTint="99"/>
        </w:rPr>
      </w:pPr>
      <w:r>
        <w:rPr>
          <w:color w:val="548DD4" w:themeColor="text2" w:themeTint="99"/>
        </w:rPr>
        <w:t>Para asignar la cantidad de memoria de video máxima se tiene que habilitar la aceleración 3d en la siguiente ruta (Configuración/Pantalla</w:t>
      </w:r>
      <w:r w:rsidR="008C5EBE">
        <w:rPr>
          <w:color w:val="548DD4" w:themeColor="text2" w:themeTint="99"/>
        </w:rPr>
        <w:t>), además</w:t>
      </w:r>
      <w:r>
        <w:rPr>
          <w:color w:val="548DD4" w:themeColor="text2" w:themeTint="99"/>
        </w:rPr>
        <w:t xml:space="preserve"> en el mismo menú se puede asignar la memoria de video.</w:t>
      </w:r>
      <w:r w:rsidRPr="003E389A">
        <w:rPr>
          <w:color w:val="548DD4" w:themeColor="text2" w:themeTint="99"/>
        </w:rPr>
        <w:t xml:space="preserve"> </w:t>
      </w:r>
    </w:p>
    <w:p w14:paraId="51768C44" w14:textId="7500330D" w:rsidR="003E389A" w:rsidRDefault="003E389A" w:rsidP="00061743">
      <w:pPr>
        <w:pStyle w:val="Prrafodelista"/>
        <w:jc w:val="both"/>
        <w:rPr>
          <w:color w:val="548DD4" w:themeColor="text2" w:themeTint="99"/>
        </w:rPr>
      </w:pPr>
      <w:r w:rsidRPr="003E389A">
        <w:rPr>
          <w:noProof/>
          <w:color w:val="548DD4" w:themeColor="text2" w:themeTint="99"/>
        </w:rPr>
        <w:lastRenderedPageBreak/>
        <w:drawing>
          <wp:inline distT="0" distB="0" distL="0" distR="0" wp14:anchorId="2E252CD4" wp14:editId="06402A26">
            <wp:extent cx="5110620" cy="2576945"/>
            <wp:effectExtent l="0" t="0" r="0" b="0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2224" cy="258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8425" w14:textId="49041308" w:rsidR="003E389A" w:rsidRPr="00061743" w:rsidRDefault="003E389A" w:rsidP="00061743">
      <w:pPr>
        <w:pStyle w:val="Prrafodelista"/>
        <w:jc w:val="both"/>
        <w:rPr>
          <w:color w:val="548DD4" w:themeColor="text2" w:themeTint="99"/>
        </w:rPr>
      </w:pPr>
    </w:p>
    <w:p w14:paraId="06707835" w14:textId="0E6EB3B1" w:rsidR="004144ED" w:rsidRDefault="004144ED" w:rsidP="0017055F">
      <w:pPr>
        <w:pStyle w:val="Prrafodelista"/>
        <w:numPr>
          <w:ilvl w:val="0"/>
          <w:numId w:val="1"/>
        </w:numPr>
        <w:jc w:val="both"/>
      </w:pPr>
      <w:r>
        <w:t>Añade un segundo disco duro virtual a la MV con un tamaño de 50 GBytes y con formato: .VMDK.</w:t>
      </w:r>
    </w:p>
    <w:p w14:paraId="47F052AF" w14:textId="0AAD7099" w:rsidR="008F44A4" w:rsidRPr="008F44A4" w:rsidRDefault="008F44A4" w:rsidP="008F44A4">
      <w:pPr>
        <w:pStyle w:val="Prrafodelista"/>
        <w:jc w:val="center"/>
        <w:rPr>
          <w:color w:val="548DD4" w:themeColor="text2" w:themeTint="99"/>
          <w:u w:val="single"/>
        </w:rPr>
      </w:pPr>
      <w:r w:rsidRPr="008F44A4">
        <w:rPr>
          <w:color w:val="548DD4" w:themeColor="text2" w:themeTint="99"/>
          <w:u w:val="single"/>
        </w:rPr>
        <w:t>PASO 1</w:t>
      </w:r>
    </w:p>
    <w:p w14:paraId="496C43B9" w14:textId="3AC5575A" w:rsidR="003E389A" w:rsidRDefault="008F44A4" w:rsidP="003E389A">
      <w:pPr>
        <w:pStyle w:val="Prrafodelista"/>
        <w:jc w:val="both"/>
      </w:pPr>
      <w:r w:rsidRPr="008F44A4">
        <w:rPr>
          <w:noProof/>
        </w:rPr>
        <w:drawing>
          <wp:inline distT="0" distB="0" distL="0" distR="0" wp14:anchorId="4821A54C" wp14:editId="0572568B">
            <wp:extent cx="5400040" cy="2695575"/>
            <wp:effectExtent l="0" t="0" r="0" b="9525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F342" w14:textId="5E39CDE0" w:rsidR="008F44A4" w:rsidRDefault="008F44A4" w:rsidP="008F44A4">
      <w:pPr>
        <w:pStyle w:val="Prrafodelista"/>
        <w:jc w:val="center"/>
        <w:rPr>
          <w:color w:val="548DD4" w:themeColor="text2" w:themeTint="99"/>
          <w:u w:val="single"/>
        </w:rPr>
      </w:pPr>
      <w:r w:rsidRPr="008F44A4">
        <w:rPr>
          <w:color w:val="548DD4" w:themeColor="text2" w:themeTint="99"/>
          <w:u w:val="single"/>
        </w:rPr>
        <w:t>PASO 2</w:t>
      </w:r>
    </w:p>
    <w:p w14:paraId="6A9BE8EF" w14:textId="38843D65" w:rsidR="008F44A4" w:rsidRDefault="008C5EBE" w:rsidP="008F44A4">
      <w:pPr>
        <w:pStyle w:val="Prrafodelista"/>
        <w:jc w:val="center"/>
        <w:rPr>
          <w:color w:val="548DD4" w:themeColor="text2" w:themeTint="99"/>
          <w:u w:val="single"/>
        </w:rPr>
      </w:pPr>
      <w:r w:rsidRPr="008C5EBE">
        <w:rPr>
          <w:noProof/>
          <w:color w:val="548DD4" w:themeColor="text2" w:themeTint="99"/>
          <w:u w:val="single"/>
        </w:rPr>
        <w:lastRenderedPageBreak/>
        <w:drawing>
          <wp:inline distT="0" distB="0" distL="0" distR="0" wp14:anchorId="5E5DB64E" wp14:editId="1BE209D2">
            <wp:extent cx="5400040" cy="4476750"/>
            <wp:effectExtent l="0" t="0" r="0" b="0"/>
            <wp:docPr id="4" name="Imagen 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un celular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2575" w14:textId="2D8E894B" w:rsidR="008C5EBE" w:rsidRDefault="00C5340F" w:rsidP="008F44A4">
      <w:pPr>
        <w:pStyle w:val="Prrafodelista"/>
        <w:jc w:val="center"/>
        <w:rPr>
          <w:color w:val="548DD4" w:themeColor="text2" w:themeTint="99"/>
          <w:u w:val="single"/>
        </w:rPr>
      </w:pPr>
      <w:r>
        <w:rPr>
          <w:color w:val="548DD4" w:themeColor="text2" w:themeTint="99"/>
          <w:u w:val="single"/>
        </w:rPr>
        <w:t>PASO 3</w:t>
      </w:r>
    </w:p>
    <w:p w14:paraId="5035DC29" w14:textId="05E60DF4" w:rsidR="00C5340F" w:rsidRDefault="00C5340F" w:rsidP="008F44A4">
      <w:pPr>
        <w:pStyle w:val="Prrafodelista"/>
        <w:jc w:val="center"/>
        <w:rPr>
          <w:color w:val="548DD4" w:themeColor="text2" w:themeTint="99"/>
          <w:u w:val="single"/>
        </w:rPr>
      </w:pPr>
      <w:r w:rsidRPr="00C5340F">
        <w:rPr>
          <w:noProof/>
          <w:color w:val="548DD4" w:themeColor="text2" w:themeTint="99"/>
          <w:u w:val="single"/>
        </w:rPr>
        <w:drawing>
          <wp:inline distT="0" distB="0" distL="0" distR="0" wp14:anchorId="65B1F818" wp14:editId="0A286836">
            <wp:extent cx="5400040" cy="3340100"/>
            <wp:effectExtent l="0" t="0" r="0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94B4" w14:textId="4CD1EB8B" w:rsidR="00C5340F" w:rsidRDefault="00C5340F" w:rsidP="008F44A4">
      <w:pPr>
        <w:pStyle w:val="Prrafodelista"/>
        <w:jc w:val="center"/>
        <w:rPr>
          <w:color w:val="548DD4" w:themeColor="text2" w:themeTint="99"/>
        </w:rPr>
      </w:pPr>
      <w:r>
        <w:rPr>
          <w:color w:val="548DD4" w:themeColor="text2" w:themeTint="99"/>
        </w:rPr>
        <w:t xml:space="preserve">No hay que seleccionar </w:t>
      </w:r>
      <w:r w:rsidR="00F379BC">
        <w:rPr>
          <w:color w:val="548DD4" w:themeColor="text2" w:themeTint="99"/>
        </w:rPr>
        <w:t>ninguno de las dos opciones disponibles</w:t>
      </w:r>
    </w:p>
    <w:p w14:paraId="54CC66AD" w14:textId="408BE58C" w:rsidR="00F379BC" w:rsidRDefault="00F379BC" w:rsidP="008F44A4">
      <w:pPr>
        <w:pStyle w:val="Prrafodelista"/>
        <w:jc w:val="center"/>
        <w:rPr>
          <w:color w:val="548DD4" w:themeColor="text2" w:themeTint="99"/>
        </w:rPr>
      </w:pPr>
    </w:p>
    <w:p w14:paraId="51F1F883" w14:textId="4AD78C76" w:rsidR="00F379BC" w:rsidRDefault="00F379BC" w:rsidP="008F44A4">
      <w:pPr>
        <w:pStyle w:val="Prrafodelista"/>
        <w:jc w:val="center"/>
        <w:rPr>
          <w:color w:val="548DD4" w:themeColor="text2" w:themeTint="99"/>
        </w:rPr>
      </w:pPr>
    </w:p>
    <w:p w14:paraId="4A3460A9" w14:textId="566D0C69" w:rsidR="00F379BC" w:rsidRDefault="00F379BC" w:rsidP="008F44A4">
      <w:pPr>
        <w:pStyle w:val="Prrafodelista"/>
        <w:jc w:val="center"/>
        <w:rPr>
          <w:color w:val="548DD4" w:themeColor="text2" w:themeTint="99"/>
        </w:rPr>
      </w:pPr>
    </w:p>
    <w:p w14:paraId="3081E9E4" w14:textId="48C507AB" w:rsidR="00F379BC" w:rsidRDefault="00F379BC" w:rsidP="008F44A4">
      <w:pPr>
        <w:pStyle w:val="Prrafodelista"/>
        <w:jc w:val="center"/>
        <w:rPr>
          <w:color w:val="548DD4" w:themeColor="text2" w:themeTint="99"/>
          <w:u w:val="single"/>
        </w:rPr>
      </w:pPr>
      <w:r w:rsidRPr="00F379BC">
        <w:rPr>
          <w:color w:val="548DD4" w:themeColor="text2" w:themeTint="99"/>
          <w:u w:val="single"/>
        </w:rPr>
        <w:lastRenderedPageBreak/>
        <w:t>PASO 4</w:t>
      </w:r>
    </w:p>
    <w:p w14:paraId="49C41465" w14:textId="599EA658" w:rsidR="00F379BC" w:rsidRDefault="00DE4B59" w:rsidP="008F44A4">
      <w:pPr>
        <w:pStyle w:val="Prrafodelista"/>
        <w:jc w:val="center"/>
        <w:rPr>
          <w:color w:val="548DD4" w:themeColor="text2" w:themeTint="99"/>
        </w:rPr>
      </w:pPr>
      <w:r w:rsidRPr="00DE4B59">
        <w:rPr>
          <w:color w:val="548DD4" w:themeColor="text2" w:themeTint="99"/>
        </w:rPr>
        <w:t>Seleccionar ruta para el disco y tamaño máximo</w:t>
      </w:r>
    </w:p>
    <w:p w14:paraId="3660673E" w14:textId="7B5367B0" w:rsidR="00DE4B59" w:rsidRDefault="00DE4B59" w:rsidP="008F44A4">
      <w:pPr>
        <w:pStyle w:val="Prrafodelista"/>
        <w:jc w:val="center"/>
        <w:rPr>
          <w:color w:val="548DD4" w:themeColor="text2" w:themeTint="99"/>
        </w:rPr>
      </w:pPr>
      <w:r w:rsidRPr="00DE4B59">
        <w:rPr>
          <w:noProof/>
          <w:color w:val="548DD4" w:themeColor="text2" w:themeTint="99"/>
        </w:rPr>
        <w:drawing>
          <wp:inline distT="0" distB="0" distL="0" distR="0" wp14:anchorId="3E303B84" wp14:editId="5DE6D3AC">
            <wp:extent cx="5400040" cy="3439160"/>
            <wp:effectExtent l="0" t="0" r="0" b="8890"/>
            <wp:docPr id="10" name="Imagen 1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un celular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D4F5" w14:textId="22162F5B" w:rsidR="00DE4B59" w:rsidRDefault="00ED5FFC" w:rsidP="008F44A4">
      <w:pPr>
        <w:pStyle w:val="Prrafodelista"/>
        <w:jc w:val="center"/>
        <w:rPr>
          <w:color w:val="548DD4" w:themeColor="text2" w:themeTint="99"/>
          <w:u w:val="single"/>
        </w:rPr>
      </w:pPr>
      <w:r w:rsidRPr="00ED5FFC">
        <w:rPr>
          <w:color w:val="548DD4" w:themeColor="text2" w:themeTint="99"/>
          <w:u w:val="single"/>
        </w:rPr>
        <w:t>PASO 5</w:t>
      </w:r>
    </w:p>
    <w:p w14:paraId="48237899" w14:textId="3957D724" w:rsidR="00ED5FFC" w:rsidRPr="000F6755" w:rsidRDefault="00161494" w:rsidP="008F44A4">
      <w:pPr>
        <w:pStyle w:val="Prrafodelista"/>
        <w:jc w:val="center"/>
        <w:rPr>
          <w:color w:val="548DD4" w:themeColor="text2" w:themeTint="99"/>
        </w:rPr>
      </w:pPr>
      <w:r w:rsidRPr="000F6755">
        <w:rPr>
          <w:color w:val="548DD4" w:themeColor="text2" w:themeTint="99"/>
        </w:rPr>
        <w:t>Seleccionar disco creado(Not Attached)</w:t>
      </w:r>
    </w:p>
    <w:p w14:paraId="65C77FD9" w14:textId="668FA776" w:rsidR="00ED5FFC" w:rsidRDefault="00ED5FFC" w:rsidP="008F44A4">
      <w:pPr>
        <w:pStyle w:val="Prrafodelista"/>
        <w:jc w:val="center"/>
        <w:rPr>
          <w:color w:val="548DD4" w:themeColor="text2" w:themeTint="99"/>
          <w:u w:val="single"/>
        </w:rPr>
      </w:pPr>
      <w:r w:rsidRPr="00ED5FFC">
        <w:rPr>
          <w:noProof/>
          <w:color w:val="548DD4" w:themeColor="text2" w:themeTint="99"/>
          <w:u w:val="single"/>
        </w:rPr>
        <w:drawing>
          <wp:inline distT="0" distB="0" distL="0" distR="0" wp14:anchorId="777F67D6" wp14:editId="00ADAEC3">
            <wp:extent cx="5400040" cy="4497070"/>
            <wp:effectExtent l="0" t="0" r="0" b="0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4C6F" w14:textId="5F97B7CF" w:rsidR="0037439A" w:rsidRDefault="00094BF9" w:rsidP="008F44A4">
      <w:pPr>
        <w:pStyle w:val="Prrafodelista"/>
        <w:jc w:val="center"/>
        <w:rPr>
          <w:color w:val="548DD4" w:themeColor="text2" w:themeTint="99"/>
          <w:u w:val="single"/>
        </w:rPr>
      </w:pPr>
      <w:r>
        <w:rPr>
          <w:color w:val="548DD4" w:themeColor="text2" w:themeTint="99"/>
          <w:u w:val="single"/>
        </w:rPr>
        <w:lastRenderedPageBreak/>
        <w:t>PASO 6</w:t>
      </w:r>
    </w:p>
    <w:p w14:paraId="5A737875" w14:textId="01882813" w:rsidR="004236DC" w:rsidRDefault="004236DC" w:rsidP="008F44A4">
      <w:pPr>
        <w:pStyle w:val="Prrafodelista"/>
        <w:jc w:val="center"/>
        <w:rPr>
          <w:color w:val="548DD4" w:themeColor="text2" w:themeTint="99"/>
        </w:rPr>
      </w:pPr>
      <w:r w:rsidRPr="004236DC">
        <w:rPr>
          <w:color w:val="548DD4" w:themeColor="text2" w:themeTint="99"/>
        </w:rPr>
        <w:t>Comprobar que la MV tiene el disco nuevo</w:t>
      </w:r>
    </w:p>
    <w:p w14:paraId="5F75FF3F" w14:textId="28035E39" w:rsidR="004236DC" w:rsidRPr="004236DC" w:rsidRDefault="004236DC" w:rsidP="008F44A4">
      <w:pPr>
        <w:pStyle w:val="Prrafodelista"/>
        <w:jc w:val="center"/>
        <w:rPr>
          <w:color w:val="548DD4" w:themeColor="text2" w:themeTint="99"/>
        </w:rPr>
      </w:pPr>
      <w:r w:rsidRPr="004236DC">
        <w:rPr>
          <w:noProof/>
          <w:color w:val="548DD4" w:themeColor="text2" w:themeTint="99"/>
        </w:rPr>
        <w:drawing>
          <wp:inline distT="0" distB="0" distL="0" distR="0" wp14:anchorId="24427977" wp14:editId="50A5EEDD">
            <wp:extent cx="5400040" cy="50101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52F3" w14:textId="0F220FD9" w:rsidR="004144ED" w:rsidRPr="00C84FA4" w:rsidRDefault="004144ED" w:rsidP="0017055F">
      <w:pPr>
        <w:pStyle w:val="Prrafodelista"/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eastAsia="es-ES"/>
        </w:rPr>
      </w:pPr>
      <w:r w:rsidRPr="001B752B">
        <w:rPr>
          <w:rFonts w:cstheme="minorHAnsi"/>
        </w:rPr>
        <w:t>Inicia sesión en la misma (usuario – usuario1), y c</w:t>
      </w:r>
      <w:r w:rsidRPr="001B752B">
        <w:rPr>
          <w:rFonts w:eastAsia="Times New Roman" w:cstheme="minorHAnsi"/>
          <w:lang w:eastAsia="es-ES"/>
        </w:rPr>
        <w:t xml:space="preserve">rea un usuario de tipo administrador llamado: napellido </w:t>
      </w:r>
      <w:r w:rsidRPr="001B752B">
        <w:rPr>
          <w:rFonts w:cstheme="minorHAnsi"/>
        </w:rPr>
        <w:t>(sustituyendo n por la letra inicial de tu primer nombre y apellido por tu primer apellido. Por ejemplo si te llamas Iván Ruiz, el nombre del usuario será: iruiz) y a continuación inicia sesión con el usuario creado</w:t>
      </w:r>
      <w:r>
        <w:rPr>
          <w:rFonts w:cstheme="minorHAnsi"/>
        </w:rPr>
        <w:t xml:space="preserve"> e instala las guest aditions.</w:t>
      </w:r>
    </w:p>
    <w:p w14:paraId="28C6A072" w14:textId="08C971F3" w:rsidR="00C84FA4" w:rsidRPr="00BF53C8" w:rsidRDefault="00C84FA4" w:rsidP="0017055F">
      <w:pPr>
        <w:pStyle w:val="Prrafodelista"/>
        <w:spacing w:before="100" w:beforeAutospacing="1" w:after="100" w:afterAutospacing="1" w:line="240" w:lineRule="auto"/>
        <w:jc w:val="both"/>
        <w:rPr>
          <w:rFonts w:eastAsia="Times New Roman" w:cstheme="minorHAnsi"/>
          <w:u w:val="single"/>
          <w:lang w:eastAsia="es-ES"/>
        </w:rPr>
      </w:pPr>
      <w:r>
        <w:rPr>
          <w:rFonts w:eastAsia="Times New Roman" w:cstheme="minorHAnsi"/>
          <w:lang w:eastAsia="es-ES"/>
        </w:rPr>
        <w:t>(1 punto)</w:t>
      </w:r>
    </w:p>
    <w:p w14:paraId="33252CB4" w14:textId="0083A6D4" w:rsidR="004236DC" w:rsidRPr="00BF53C8" w:rsidRDefault="00E17E43" w:rsidP="00E17E43">
      <w:pPr>
        <w:pStyle w:val="Prrafodelista"/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u w:val="single"/>
          <w:lang w:eastAsia="es-ES"/>
        </w:rPr>
      </w:pPr>
      <w:r w:rsidRPr="00BF53C8">
        <w:rPr>
          <w:rFonts w:eastAsia="Times New Roman" w:cstheme="minorHAnsi"/>
          <w:color w:val="548DD4" w:themeColor="text2" w:themeTint="99"/>
          <w:u w:val="single"/>
          <w:lang w:eastAsia="es-ES"/>
        </w:rPr>
        <w:t>Paso 1</w:t>
      </w:r>
    </w:p>
    <w:p w14:paraId="46F9A860" w14:textId="24B8B635" w:rsidR="00E96B68" w:rsidRDefault="004C55C7" w:rsidP="00E17E43">
      <w:pPr>
        <w:pStyle w:val="Prrafodelista"/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Click derecho sobre el icono de windows</w:t>
      </w:r>
      <w:r w:rsidR="00874DD8">
        <w:rPr>
          <w:rFonts w:eastAsia="Times New Roman" w:cstheme="minorHAnsi"/>
          <w:color w:val="548DD4" w:themeColor="text2" w:themeTint="99"/>
          <w:lang w:eastAsia="es-ES"/>
        </w:rPr>
        <w:t>/Administrador de equipos</w:t>
      </w:r>
    </w:p>
    <w:p w14:paraId="5D32D4A3" w14:textId="546C4660" w:rsidR="00874DD8" w:rsidRDefault="00874DD8" w:rsidP="00E17E43">
      <w:pPr>
        <w:pStyle w:val="Prrafodelista"/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874DD8">
        <w:rPr>
          <w:rFonts w:eastAsia="Times New Roman" w:cstheme="minorHAnsi"/>
          <w:noProof/>
          <w:color w:val="548DD4" w:themeColor="text2" w:themeTint="99"/>
          <w:lang w:eastAsia="es-ES"/>
        </w:rPr>
        <w:drawing>
          <wp:inline distT="0" distB="0" distL="0" distR="0" wp14:anchorId="4427496D" wp14:editId="368DDF97">
            <wp:extent cx="2252395" cy="3235037"/>
            <wp:effectExtent l="0" t="0" r="0" b="3810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59660" cy="324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B115" w14:textId="6F487B0C" w:rsidR="00874DD8" w:rsidRDefault="00874DD8" w:rsidP="00E17E43">
      <w:pPr>
        <w:pStyle w:val="Prrafodelista"/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u w:val="single"/>
          <w:lang w:eastAsia="es-ES"/>
        </w:rPr>
      </w:pPr>
      <w:r w:rsidRPr="00874DD8">
        <w:rPr>
          <w:rFonts w:eastAsia="Times New Roman" w:cstheme="minorHAnsi"/>
          <w:color w:val="548DD4" w:themeColor="text2" w:themeTint="99"/>
          <w:u w:val="single"/>
          <w:lang w:eastAsia="es-ES"/>
        </w:rPr>
        <w:t>Paso 2</w:t>
      </w:r>
    </w:p>
    <w:p w14:paraId="4AA57AF6" w14:textId="4265FA90" w:rsidR="00874DD8" w:rsidRPr="00E84595" w:rsidRDefault="00E84595" w:rsidP="00E17E43">
      <w:pPr>
        <w:pStyle w:val="Prrafodelista"/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E84595">
        <w:rPr>
          <w:rFonts w:eastAsia="Times New Roman" w:cstheme="minorHAnsi"/>
          <w:color w:val="548DD4" w:themeColor="text2" w:themeTint="99"/>
          <w:lang w:eastAsia="es-ES"/>
        </w:rPr>
        <w:t>Seguir la ruta subrayada en rojo y dar click derecho y nuevo usuario</w:t>
      </w:r>
    </w:p>
    <w:p w14:paraId="5D4A3150" w14:textId="2BBC8681" w:rsidR="00E84595" w:rsidRDefault="00E84595" w:rsidP="00E17E43">
      <w:pPr>
        <w:pStyle w:val="Prrafodelista"/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u w:val="single"/>
          <w:lang w:eastAsia="es-ES"/>
        </w:rPr>
      </w:pPr>
      <w:r w:rsidRPr="00E84595">
        <w:rPr>
          <w:rFonts w:eastAsia="Times New Roman" w:cstheme="minorHAnsi"/>
          <w:noProof/>
          <w:color w:val="548DD4" w:themeColor="text2" w:themeTint="99"/>
          <w:u w:val="single"/>
          <w:lang w:eastAsia="es-ES"/>
        </w:rPr>
        <w:drawing>
          <wp:inline distT="0" distB="0" distL="0" distR="0" wp14:anchorId="5B503809" wp14:editId="6EE03E22">
            <wp:extent cx="3657720" cy="2757054"/>
            <wp:effectExtent l="0" t="0" r="0" b="5715"/>
            <wp:docPr id="14" name="Imagen 1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9521" cy="275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C8EB" w14:textId="39A8D935" w:rsidR="00E84595" w:rsidRDefault="00E84595" w:rsidP="00E17E43">
      <w:pPr>
        <w:pStyle w:val="Prrafodelista"/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u w:val="single"/>
          <w:lang w:eastAsia="es-ES"/>
        </w:rPr>
      </w:pPr>
    </w:p>
    <w:p w14:paraId="1DA18738" w14:textId="58CD3553" w:rsidR="00E84595" w:rsidRDefault="00E84595" w:rsidP="00E17E43">
      <w:pPr>
        <w:pStyle w:val="Prrafodelista"/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u w:val="single"/>
          <w:lang w:eastAsia="es-ES"/>
        </w:rPr>
      </w:pPr>
    </w:p>
    <w:p w14:paraId="5383A404" w14:textId="6F6CA613" w:rsidR="00E84595" w:rsidRDefault="00E84595" w:rsidP="00E17E43">
      <w:pPr>
        <w:pStyle w:val="Prrafodelista"/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u w:val="single"/>
          <w:lang w:eastAsia="es-ES"/>
        </w:rPr>
      </w:pPr>
      <w:r>
        <w:rPr>
          <w:rFonts w:eastAsia="Times New Roman" w:cstheme="minorHAnsi"/>
          <w:color w:val="548DD4" w:themeColor="text2" w:themeTint="99"/>
          <w:u w:val="single"/>
          <w:lang w:eastAsia="es-ES"/>
        </w:rPr>
        <w:lastRenderedPageBreak/>
        <w:t>Paso 3</w:t>
      </w:r>
    </w:p>
    <w:p w14:paraId="362C0FE1" w14:textId="073BD964" w:rsidR="00E84595" w:rsidRDefault="00E25C1B" w:rsidP="00E17E43">
      <w:pPr>
        <w:pStyle w:val="Prrafodelista"/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E25C1B">
        <w:rPr>
          <w:rFonts w:eastAsia="Times New Roman" w:cstheme="minorHAnsi"/>
          <w:color w:val="548DD4" w:themeColor="text2" w:themeTint="99"/>
          <w:lang w:eastAsia="es-ES"/>
        </w:rPr>
        <w:t>Poner nombre de usuario y contraseña</w:t>
      </w:r>
    </w:p>
    <w:p w14:paraId="1E0F8EC6" w14:textId="35421DD7" w:rsidR="00E25C1B" w:rsidRDefault="00E25C1B" w:rsidP="00E17E43">
      <w:pPr>
        <w:pStyle w:val="Prrafodelista"/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E25C1B">
        <w:rPr>
          <w:rFonts w:eastAsia="Times New Roman" w:cstheme="minorHAnsi"/>
          <w:noProof/>
          <w:color w:val="548DD4" w:themeColor="text2" w:themeTint="99"/>
          <w:lang w:eastAsia="es-ES"/>
        </w:rPr>
        <w:drawing>
          <wp:inline distT="0" distB="0" distL="0" distR="0" wp14:anchorId="33BC7D17" wp14:editId="6117B87D">
            <wp:extent cx="3170195" cy="2979678"/>
            <wp:effectExtent l="0" t="0" r="0" b="0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A117" w14:textId="1771866B" w:rsidR="00486DCE" w:rsidRPr="00486DCE" w:rsidRDefault="00486DCE" w:rsidP="00E17E43">
      <w:pPr>
        <w:pStyle w:val="Prrafodelista"/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u w:val="single"/>
          <w:lang w:eastAsia="es-ES"/>
        </w:rPr>
      </w:pPr>
      <w:r w:rsidRPr="00486DCE">
        <w:rPr>
          <w:rFonts w:eastAsia="Times New Roman" w:cstheme="minorHAnsi"/>
          <w:color w:val="548DD4" w:themeColor="text2" w:themeTint="99"/>
          <w:u w:val="single"/>
          <w:lang w:eastAsia="es-ES"/>
        </w:rPr>
        <w:t>Paso 4</w:t>
      </w:r>
    </w:p>
    <w:p w14:paraId="793E6C84" w14:textId="25054720" w:rsidR="00486DCE" w:rsidRDefault="00486DCE" w:rsidP="00E17E43">
      <w:pPr>
        <w:pStyle w:val="Prrafodelista"/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486DCE">
        <w:rPr>
          <w:rFonts w:eastAsia="Times New Roman" w:cstheme="minorHAnsi"/>
          <w:noProof/>
          <w:color w:val="548DD4" w:themeColor="text2" w:themeTint="99"/>
          <w:lang w:eastAsia="es-ES"/>
        </w:rPr>
        <w:drawing>
          <wp:inline distT="0" distB="0" distL="0" distR="0" wp14:anchorId="6C5AB0FF" wp14:editId="08439DB1">
            <wp:extent cx="5400040" cy="4061460"/>
            <wp:effectExtent l="0" t="0" r="0" b="0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5676" w14:textId="4D9FDEAD" w:rsidR="00486DCE" w:rsidRPr="00486DCE" w:rsidRDefault="00486DCE" w:rsidP="00E17E43">
      <w:pPr>
        <w:pStyle w:val="Prrafodelista"/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u w:val="single"/>
          <w:lang w:eastAsia="es-ES"/>
        </w:rPr>
      </w:pPr>
      <w:r w:rsidRPr="00486DCE">
        <w:rPr>
          <w:rFonts w:eastAsia="Times New Roman" w:cstheme="minorHAnsi"/>
          <w:color w:val="548DD4" w:themeColor="text2" w:themeTint="99"/>
          <w:u w:val="single"/>
          <w:lang w:eastAsia="es-ES"/>
        </w:rPr>
        <w:t>Paso 5</w:t>
      </w:r>
    </w:p>
    <w:p w14:paraId="57482EE5" w14:textId="6930AF5E" w:rsidR="00E25C1B" w:rsidRDefault="004F279A" w:rsidP="00E17E43">
      <w:pPr>
        <w:pStyle w:val="Prrafodelista"/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4F279A">
        <w:rPr>
          <w:rFonts w:eastAsia="Times New Roman" w:cstheme="minorHAnsi"/>
          <w:color w:val="548DD4" w:themeColor="text2" w:themeTint="99"/>
          <w:lang w:eastAsia="es-ES"/>
        </w:rPr>
        <w:t>Agregar usuario a grupo de Administradores</w:t>
      </w:r>
    </w:p>
    <w:p w14:paraId="0BC49E7D" w14:textId="4F79283E" w:rsidR="00CE0A43" w:rsidRDefault="00CE0A43" w:rsidP="00E17E43">
      <w:pPr>
        <w:pStyle w:val="Prrafodelista"/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CE0A43">
        <w:rPr>
          <w:rFonts w:eastAsia="Times New Roman" w:cstheme="minorHAnsi"/>
          <w:noProof/>
          <w:color w:val="548DD4" w:themeColor="text2" w:themeTint="99"/>
          <w:lang w:eastAsia="es-ES"/>
        </w:rPr>
        <w:lastRenderedPageBreak/>
        <w:drawing>
          <wp:inline distT="0" distB="0" distL="0" distR="0" wp14:anchorId="3691A4B0" wp14:editId="5DFED021">
            <wp:extent cx="3292125" cy="3513124"/>
            <wp:effectExtent l="0" t="0" r="3810" b="0"/>
            <wp:docPr id="17" name="Imagen 1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A3AC" w14:textId="1D1E5C7B" w:rsidR="00BE02B7" w:rsidRDefault="00BE02B7" w:rsidP="00E17E43">
      <w:pPr>
        <w:pStyle w:val="Prrafodelista"/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BE02B7">
        <w:rPr>
          <w:rFonts w:eastAsia="Times New Roman" w:cstheme="minorHAnsi"/>
          <w:noProof/>
          <w:color w:val="548DD4" w:themeColor="text2" w:themeTint="99"/>
          <w:lang w:eastAsia="es-ES"/>
        </w:rPr>
        <w:drawing>
          <wp:inline distT="0" distB="0" distL="0" distR="0" wp14:anchorId="2CC416E8" wp14:editId="79AF88C9">
            <wp:extent cx="3825572" cy="3825572"/>
            <wp:effectExtent l="0" t="0" r="3810" b="3810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8F22" w14:textId="5879A7EC" w:rsidR="003D04C8" w:rsidRDefault="003D04C8" w:rsidP="00E17E43">
      <w:pPr>
        <w:pStyle w:val="Prrafodelista"/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u w:val="single"/>
          <w:lang w:eastAsia="es-ES"/>
        </w:rPr>
      </w:pPr>
      <w:r w:rsidRPr="003D04C8">
        <w:rPr>
          <w:rFonts w:eastAsia="Times New Roman" w:cstheme="minorHAnsi"/>
          <w:color w:val="548DD4" w:themeColor="text2" w:themeTint="99"/>
          <w:u w:val="single"/>
          <w:lang w:eastAsia="es-ES"/>
        </w:rPr>
        <w:t>Paso 6</w:t>
      </w:r>
    </w:p>
    <w:p w14:paraId="4E2BE964" w14:textId="1A964111" w:rsidR="003D04C8" w:rsidRDefault="003D04C8" w:rsidP="00E17E43">
      <w:pPr>
        <w:pStyle w:val="Prrafodelista"/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3D04C8">
        <w:rPr>
          <w:rFonts w:eastAsia="Times New Roman" w:cstheme="minorHAnsi"/>
          <w:color w:val="548DD4" w:themeColor="text2" w:themeTint="99"/>
          <w:lang w:eastAsia="es-ES"/>
        </w:rPr>
        <w:t>Comprobar que esta en el grupo de Administradores</w:t>
      </w:r>
    </w:p>
    <w:p w14:paraId="114AF3A8" w14:textId="04BC017D" w:rsidR="003D04C8" w:rsidRDefault="003D04C8" w:rsidP="00E17E43">
      <w:pPr>
        <w:pStyle w:val="Prrafodelista"/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3D04C8">
        <w:rPr>
          <w:rFonts w:eastAsia="Times New Roman" w:cstheme="minorHAnsi"/>
          <w:noProof/>
          <w:color w:val="548DD4" w:themeColor="text2" w:themeTint="99"/>
          <w:lang w:eastAsia="es-ES"/>
        </w:rPr>
        <w:lastRenderedPageBreak/>
        <w:drawing>
          <wp:inline distT="0" distB="0" distL="0" distR="0" wp14:anchorId="3AB27DF5" wp14:editId="6C96F56B">
            <wp:extent cx="3345470" cy="3612193"/>
            <wp:effectExtent l="0" t="0" r="7620" b="7620"/>
            <wp:docPr id="20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C0CC" w14:textId="297E7250" w:rsidR="0076557B" w:rsidRDefault="0076557B" w:rsidP="00E17E43">
      <w:pPr>
        <w:pStyle w:val="Prrafodelista"/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94217D">
        <w:rPr>
          <w:rFonts w:eastAsia="Times New Roman" w:cstheme="minorHAnsi"/>
          <w:color w:val="548DD4" w:themeColor="text2" w:themeTint="99"/>
          <w:lang w:eastAsia="es-ES"/>
        </w:rPr>
        <w:t>Al tener las guest add</w:t>
      </w:r>
      <w:r w:rsidR="0094217D" w:rsidRPr="0094217D">
        <w:rPr>
          <w:rFonts w:eastAsia="Times New Roman" w:cstheme="minorHAnsi"/>
          <w:color w:val="548DD4" w:themeColor="text2" w:themeTint="99"/>
          <w:lang w:eastAsia="es-ES"/>
        </w:rPr>
        <w:t>itions instaladas</w:t>
      </w:r>
      <w:r w:rsidR="0094217D">
        <w:rPr>
          <w:rFonts w:eastAsia="Times New Roman" w:cstheme="minorHAnsi"/>
          <w:color w:val="548DD4" w:themeColor="text2" w:themeTint="99"/>
          <w:lang w:eastAsia="es-ES"/>
        </w:rPr>
        <w:t xml:space="preserve"> con el primer usuario no puedo instalar otra vez las GA con el nuevo usuario, solo puedo actualizar la instalación.</w:t>
      </w:r>
    </w:p>
    <w:p w14:paraId="72F4337D" w14:textId="2AA58C2F" w:rsidR="00DA0338" w:rsidRPr="0094217D" w:rsidRDefault="00AA2ADD" w:rsidP="00E17E43">
      <w:pPr>
        <w:pStyle w:val="Prrafodelista"/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AA2ADD">
        <w:rPr>
          <w:rFonts w:eastAsia="Times New Roman" w:cstheme="minorHAnsi"/>
          <w:noProof/>
          <w:color w:val="548DD4" w:themeColor="text2" w:themeTint="99"/>
          <w:lang w:eastAsia="es-ES"/>
        </w:rPr>
        <w:drawing>
          <wp:inline distT="0" distB="0" distL="0" distR="0" wp14:anchorId="2BFFC376" wp14:editId="0DFA5E49">
            <wp:extent cx="4968671" cy="2347163"/>
            <wp:effectExtent l="0" t="0" r="381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3C2A" w14:textId="77777777" w:rsidR="004144ED" w:rsidRDefault="004144ED" w:rsidP="0017055F">
      <w:pPr>
        <w:pStyle w:val="Prrafodelista"/>
        <w:numPr>
          <w:ilvl w:val="0"/>
          <w:numId w:val="1"/>
        </w:numPr>
        <w:jc w:val="both"/>
      </w:pPr>
      <w:r>
        <w:t>A continuación aplica el siguiente esquema de particionado en el segundo disco duro añadido:</w:t>
      </w:r>
    </w:p>
    <w:p w14:paraId="15070807" w14:textId="77777777" w:rsidR="004144ED" w:rsidRDefault="004144ED" w:rsidP="0017055F">
      <w:pPr>
        <w:pStyle w:val="Prrafodelista"/>
        <w:jc w:val="both"/>
      </w:pPr>
      <w:r>
        <w:t>Sistema de particiones: UEFI/GPT</w:t>
      </w:r>
    </w:p>
    <w:p w14:paraId="271BC0EB" w14:textId="672A6084" w:rsidR="004144ED" w:rsidRDefault="004144ED" w:rsidP="0017055F">
      <w:pPr>
        <w:pStyle w:val="Prrafodelista"/>
        <w:jc w:val="both"/>
      </w:pPr>
      <w:r>
        <w:t>Partición 1:  Tamaño: 50 GB. Sistema de archivos: NTFS. Tamaño del cluster: 32KBytes. Letra: F: Nombre del volumen: V1_nombre_apellido (sustituye nombre y apellido por tu nombre y primer apellido)</w:t>
      </w:r>
    </w:p>
    <w:p w14:paraId="0E4DB7B3" w14:textId="60681571" w:rsidR="004144ED" w:rsidRDefault="004144ED" w:rsidP="0017055F">
      <w:pPr>
        <w:pStyle w:val="Prrafodelista"/>
        <w:jc w:val="both"/>
      </w:pPr>
      <w:r>
        <w:t>Crea la siguiente estructura de carpetas en la raíz de la unidad F:</w:t>
      </w:r>
    </w:p>
    <w:p w14:paraId="3A0553D7" w14:textId="1F37E2C9" w:rsidR="004144ED" w:rsidRDefault="004144ED" w:rsidP="004144ED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7EAD99" wp14:editId="6405BE71">
                <wp:simplePos x="0" y="0"/>
                <wp:positionH relativeFrom="column">
                  <wp:posOffset>2482850</wp:posOffset>
                </wp:positionH>
                <wp:positionV relativeFrom="paragraph">
                  <wp:posOffset>82550</wp:posOffset>
                </wp:positionV>
                <wp:extent cx="692150" cy="234950"/>
                <wp:effectExtent l="6350" t="6350" r="6350" b="6350"/>
                <wp:wrapNone/>
                <wp:docPr id="8" name="Rectángul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215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2A0E47" w14:textId="77777777" w:rsidR="004144ED" w:rsidRDefault="004144ED" w:rsidP="004144ED">
                            <w:r>
                              <w:t>MARKET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7EAD99" id="Rectángulo 8" o:spid="_x0000_s1026" style="position:absolute;left:0;text-align:left;margin-left:195.5pt;margin-top:6.5pt;width:54.5pt;height:18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">
                <v:textbox>
                  <w:txbxContent>
                    <w:p w14:paraId="242A0E47" w14:textId="77777777" w:rsidR="004144ED" w:rsidRDefault="004144ED" w:rsidP="004144ED">
                      <w:r>
                        <w:t>MARKET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D6AF68" wp14:editId="4A0F0FF9">
                <wp:simplePos x="0" y="0"/>
                <wp:positionH relativeFrom="column">
                  <wp:posOffset>952500</wp:posOffset>
                </wp:positionH>
                <wp:positionV relativeFrom="paragraph">
                  <wp:posOffset>95250</wp:posOffset>
                </wp:positionV>
                <wp:extent cx="692150" cy="234950"/>
                <wp:effectExtent l="9525" t="9525" r="12700" b="12700"/>
                <wp:wrapNone/>
                <wp:docPr id="7" name="Rectángul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215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4BC2E3" w14:textId="77777777" w:rsidR="004144ED" w:rsidRDefault="004144ED" w:rsidP="004144ED">
                            <w:r>
                              <w:t>CONTA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D6AF68" id="Rectángulo 7" o:spid="_x0000_s1027" style="position:absolute;left:0;text-align:left;margin-left:75pt;margin-top:7.5pt;width:54.5pt;height:1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">
                <v:textbox>
                  <w:txbxContent>
                    <w:p w14:paraId="524BC2E3" w14:textId="77777777" w:rsidR="004144ED" w:rsidRDefault="004144ED" w:rsidP="004144ED">
                      <w:r>
                        <w:t>CONTA</w:t>
                      </w:r>
                    </w:p>
                  </w:txbxContent>
                </v:textbox>
              </v:rect>
            </w:pict>
          </mc:Fallback>
        </mc:AlternateContent>
      </w:r>
    </w:p>
    <w:p w14:paraId="3E03F8C9" w14:textId="259A618B" w:rsidR="004144ED" w:rsidRDefault="004144ED" w:rsidP="004144ED">
      <w:pPr>
        <w:pStyle w:val="Prrafodelista"/>
      </w:pPr>
    </w:p>
    <w:p w14:paraId="2E9CE412" w14:textId="53E64075" w:rsidR="007A0EC4" w:rsidRDefault="007A0EC4" w:rsidP="004144ED">
      <w:pPr>
        <w:pStyle w:val="Prrafodelista"/>
      </w:pPr>
    </w:p>
    <w:p w14:paraId="4343B201" w14:textId="1710A09D" w:rsidR="007A0EC4" w:rsidRDefault="007A0EC4" w:rsidP="004144ED">
      <w:pPr>
        <w:pStyle w:val="Prrafodelista"/>
      </w:pPr>
    </w:p>
    <w:p w14:paraId="73EE6F1D" w14:textId="1D29A1B3" w:rsidR="007A0EC4" w:rsidRDefault="007A0EC4" w:rsidP="004144ED">
      <w:pPr>
        <w:pStyle w:val="Prrafodelista"/>
      </w:pPr>
    </w:p>
    <w:p w14:paraId="612D14BC" w14:textId="19815FCB" w:rsidR="007A0EC4" w:rsidRDefault="007A0EC4" w:rsidP="004144ED">
      <w:pPr>
        <w:pStyle w:val="Prrafodelista"/>
      </w:pPr>
    </w:p>
    <w:p w14:paraId="1344AD04" w14:textId="630E9EAD" w:rsidR="007A0EC4" w:rsidRDefault="007A0EC4" w:rsidP="007A0EC4">
      <w:pPr>
        <w:pStyle w:val="Prrafodelista"/>
        <w:jc w:val="center"/>
        <w:rPr>
          <w:color w:val="548DD4" w:themeColor="text2" w:themeTint="99"/>
          <w:u w:val="single"/>
        </w:rPr>
      </w:pPr>
      <w:r w:rsidRPr="007A0EC4">
        <w:rPr>
          <w:color w:val="548DD4" w:themeColor="text2" w:themeTint="99"/>
          <w:u w:val="single"/>
        </w:rPr>
        <w:lastRenderedPageBreak/>
        <w:t>Paso 1</w:t>
      </w:r>
    </w:p>
    <w:p w14:paraId="42EA500E" w14:textId="7D6EB92D" w:rsidR="007A0EC4" w:rsidRDefault="007A0EC4" w:rsidP="007A0EC4">
      <w:pPr>
        <w:pStyle w:val="Prrafodelista"/>
        <w:jc w:val="center"/>
        <w:rPr>
          <w:color w:val="548DD4" w:themeColor="text2" w:themeTint="99"/>
        </w:rPr>
      </w:pPr>
      <w:r>
        <w:rPr>
          <w:color w:val="548DD4" w:themeColor="text2" w:themeTint="99"/>
        </w:rPr>
        <w:t>Entrar al administrador de discos</w:t>
      </w:r>
    </w:p>
    <w:p w14:paraId="1BC2E0F8" w14:textId="3234A58F" w:rsidR="007A0EC4" w:rsidRDefault="007A0EC4" w:rsidP="007A0EC4">
      <w:pPr>
        <w:pStyle w:val="Prrafodelista"/>
        <w:jc w:val="center"/>
        <w:rPr>
          <w:color w:val="548DD4" w:themeColor="text2" w:themeTint="99"/>
        </w:rPr>
      </w:pPr>
      <w:r w:rsidRPr="007A0EC4">
        <w:rPr>
          <w:noProof/>
          <w:color w:val="548DD4" w:themeColor="text2" w:themeTint="99"/>
        </w:rPr>
        <w:drawing>
          <wp:inline distT="0" distB="0" distL="0" distR="0" wp14:anchorId="5140B6E7" wp14:editId="6BCCFFA3">
            <wp:extent cx="1509222" cy="2680855"/>
            <wp:effectExtent l="0" t="0" r="0" b="5715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13131" cy="268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27EE" w14:textId="49743048" w:rsidR="008F49AA" w:rsidRDefault="008F49AA" w:rsidP="007A0EC4">
      <w:pPr>
        <w:pStyle w:val="Prrafodelista"/>
        <w:jc w:val="center"/>
        <w:rPr>
          <w:color w:val="548DD4" w:themeColor="text2" w:themeTint="99"/>
          <w:u w:val="single"/>
        </w:rPr>
      </w:pPr>
      <w:r w:rsidRPr="008F49AA">
        <w:rPr>
          <w:color w:val="548DD4" w:themeColor="text2" w:themeTint="99"/>
          <w:u w:val="single"/>
        </w:rPr>
        <w:t>Paso 2</w:t>
      </w:r>
    </w:p>
    <w:p w14:paraId="096D09F5" w14:textId="58E0FC84" w:rsidR="008F49AA" w:rsidRDefault="008F49AA" w:rsidP="007A0EC4">
      <w:pPr>
        <w:pStyle w:val="Prrafodelista"/>
        <w:jc w:val="center"/>
        <w:rPr>
          <w:color w:val="548DD4" w:themeColor="text2" w:themeTint="99"/>
        </w:rPr>
      </w:pPr>
      <w:r w:rsidRPr="009C4DBC">
        <w:rPr>
          <w:color w:val="548DD4" w:themeColor="text2" w:themeTint="99"/>
        </w:rPr>
        <w:t>Dar formato GPT al nuevo disco, auto detecta el nuevo disco y te pide dar formato</w:t>
      </w:r>
    </w:p>
    <w:p w14:paraId="4A4442C6" w14:textId="1E108BC1" w:rsidR="009C4DBC" w:rsidRDefault="009C4DBC" w:rsidP="007A0EC4">
      <w:pPr>
        <w:pStyle w:val="Prrafodelista"/>
        <w:jc w:val="center"/>
        <w:rPr>
          <w:color w:val="548DD4" w:themeColor="text2" w:themeTint="99"/>
        </w:rPr>
      </w:pPr>
      <w:r w:rsidRPr="009C4DBC">
        <w:rPr>
          <w:noProof/>
          <w:color w:val="548DD4" w:themeColor="text2" w:themeTint="99"/>
        </w:rPr>
        <w:drawing>
          <wp:inline distT="0" distB="0" distL="0" distR="0" wp14:anchorId="2E9D953A" wp14:editId="78D790C4">
            <wp:extent cx="5400040" cy="4218940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1BD0" w14:textId="2D0DFD50" w:rsidR="00093755" w:rsidRDefault="00093755" w:rsidP="007A0EC4">
      <w:pPr>
        <w:pStyle w:val="Prrafodelista"/>
        <w:jc w:val="center"/>
        <w:rPr>
          <w:color w:val="548DD4" w:themeColor="text2" w:themeTint="99"/>
        </w:rPr>
      </w:pPr>
    </w:p>
    <w:p w14:paraId="0CBBBE8E" w14:textId="198A14EC" w:rsidR="00093755" w:rsidRDefault="00093755" w:rsidP="007A0EC4">
      <w:pPr>
        <w:pStyle w:val="Prrafodelista"/>
        <w:jc w:val="center"/>
        <w:rPr>
          <w:color w:val="548DD4" w:themeColor="text2" w:themeTint="99"/>
        </w:rPr>
      </w:pPr>
    </w:p>
    <w:p w14:paraId="61515236" w14:textId="07CBCF77" w:rsidR="00093755" w:rsidRDefault="00093755" w:rsidP="007A0EC4">
      <w:pPr>
        <w:pStyle w:val="Prrafodelista"/>
        <w:jc w:val="center"/>
        <w:rPr>
          <w:color w:val="548DD4" w:themeColor="text2" w:themeTint="99"/>
        </w:rPr>
      </w:pPr>
    </w:p>
    <w:p w14:paraId="30E2C6A6" w14:textId="06EB8D8C" w:rsidR="00093755" w:rsidRDefault="00093755" w:rsidP="007A0EC4">
      <w:pPr>
        <w:pStyle w:val="Prrafodelista"/>
        <w:jc w:val="center"/>
        <w:rPr>
          <w:color w:val="548DD4" w:themeColor="text2" w:themeTint="99"/>
        </w:rPr>
      </w:pPr>
    </w:p>
    <w:p w14:paraId="15A1F307" w14:textId="00F50BBE" w:rsidR="00093755" w:rsidRDefault="00093755" w:rsidP="007A0EC4">
      <w:pPr>
        <w:pStyle w:val="Prrafodelista"/>
        <w:jc w:val="center"/>
        <w:rPr>
          <w:color w:val="548DD4" w:themeColor="text2" w:themeTint="99"/>
        </w:rPr>
      </w:pPr>
    </w:p>
    <w:p w14:paraId="53D03457" w14:textId="77777777" w:rsidR="00093755" w:rsidRDefault="00093755" w:rsidP="007A0EC4">
      <w:pPr>
        <w:pStyle w:val="Prrafodelista"/>
        <w:jc w:val="center"/>
        <w:rPr>
          <w:color w:val="548DD4" w:themeColor="text2" w:themeTint="99"/>
        </w:rPr>
      </w:pPr>
    </w:p>
    <w:p w14:paraId="37A268F3" w14:textId="324E0287" w:rsidR="00093755" w:rsidRPr="00093755" w:rsidRDefault="00093755" w:rsidP="007A0EC4">
      <w:pPr>
        <w:pStyle w:val="Prrafodelista"/>
        <w:jc w:val="center"/>
        <w:rPr>
          <w:color w:val="548DD4" w:themeColor="text2" w:themeTint="99"/>
          <w:u w:val="single"/>
        </w:rPr>
      </w:pPr>
      <w:r w:rsidRPr="00093755">
        <w:rPr>
          <w:color w:val="548DD4" w:themeColor="text2" w:themeTint="99"/>
          <w:u w:val="single"/>
        </w:rPr>
        <w:lastRenderedPageBreak/>
        <w:t>Paso 3</w:t>
      </w:r>
    </w:p>
    <w:p w14:paraId="75C3CDAE" w14:textId="7574CFE9" w:rsidR="00093755" w:rsidRDefault="00093755" w:rsidP="007A0EC4">
      <w:pPr>
        <w:pStyle w:val="Prrafodelista"/>
        <w:jc w:val="center"/>
        <w:rPr>
          <w:color w:val="548DD4" w:themeColor="text2" w:themeTint="99"/>
        </w:rPr>
      </w:pPr>
      <w:r>
        <w:rPr>
          <w:color w:val="548DD4" w:themeColor="text2" w:themeTint="99"/>
        </w:rPr>
        <w:t>Crear nuevo volumen simple</w:t>
      </w:r>
    </w:p>
    <w:p w14:paraId="1D590EF0" w14:textId="175D2CFF" w:rsidR="00093755" w:rsidRDefault="00093755" w:rsidP="007A0EC4">
      <w:pPr>
        <w:pStyle w:val="Prrafodelista"/>
        <w:jc w:val="center"/>
        <w:rPr>
          <w:color w:val="548DD4" w:themeColor="text2" w:themeTint="99"/>
        </w:rPr>
      </w:pPr>
      <w:r w:rsidRPr="00093755">
        <w:rPr>
          <w:noProof/>
          <w:color w:val="548DD4" w:themeColor="text2" w:themeTint="99"/>
        </w:rPr>
        <w:drawing>
          <wp:inline distT="0" distB="0" distL="0" distR="0" wp14:anchorId="70F3BDD2" wp14:editId="391FE33B">
            <wp:extent cx="5053710" cy="3934691"/>
            <wp:effectExtent l="0" t="0" r="0" b="8890"/>
            <wp:docPr id="24" name="Imagen 2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7611" cy="393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EEF4" w14:textId="419EC2C4" w:rsidR="00093755" w:rsidRDefault="00296A7A" w:rsidP="007A0EC4">
      <w:pPr>
        <w:pStyle w:val="Prrafodelista"/>
        <w:jc w:val="center"/>
        <w:rPr>
          <w:color w:val="548DD4" w:themeColor="text2" w:themeTint="99"/>
          <w:u w:val="single"/>
        </w:rPr>
      </w:pPr>
      <w:r w:rsidRPr="00296A7A">
        <w:rPr>
          <w:color w:val="548DD4" w:themeColor="text2" w:themeTint="99"/>
          <w:u w:val="single"/>
        </w:rPr>
        <w:t>Paso 4</w:t>
      </w:r>
    </w:p>
    <w:p w14:paraId="02A2B179" w14:textId="69C8CFF2" w:rsidR="00296A7A" w:rsidRPr="00296A7A" w:rsidRDefault="00296A7A" w:rsidP="007A0EC4">
      <w:pPr>
        <w:pStyle w:val="Prrafodelista"/>
        <w:jc w:val="center"/>
        <w:rPr>
          <w:color w:val="548DD4" w:themeColor="text2" w:themeTint="99"/>
        </w:rPr>
      </w:pPr>
      <w:r w:rsidRPr="00296A7A">
        <w:rPr>
          <w:color w:val="548DD4" w:themeColor="text2" w:themeTint="99"/>
        </w:rPr>
        <w:t>Asignar 50Gb al nuevo volumen simple</w:t>
      </w:r>
    </w:p>
    <w:p w14:paraId="57DE6069" w14:textId="3DAB9356" w:rsidR="00296A7A" w:rsidRDefault="00296A7A" w:rsidP="007A0EC4">
      <w:pPr>
        <w:pStyle w:val="Prrafodelista"/>
        <w:jc w:val="center"/>
        <w:rPr>
          <w:color w:val="548DD4" w:themeColor="text2" w:themeTint="99"/>
          <w:u w:val="single"/>
        </w:rPr>
      </w:pPr>
      <w:r w:rsidRPr="00296A7A">
        <w:rPr>
          <w:noProof/>
          <w:color w:val="548DD4" w:themeColor="text2" w:themeTint="99"/>
          <w:u w:val="single"/>
        </w:rPr>
        <w:drawing>
          <wp:inline distT="0" distB="0" distL="0" distR="0" wp14:anchorId="0C5A0D5D" wp14:editId="75BF694C">
            <wp:extent cx="3947502" cy="3162574"/>
            <wp:effectExtent l="0" t="0" r="0" b="0"/>
            <wp:docPr id="25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1697" w14:textId="07AFA295" w:rsidR="00D91D07" w:rsidRDefault="00D91D07" w:rsidP="007A0EC4">
      <w:pPr>
        <w:pStyle w:val="Prrafodelista"/>
        <w:jc w:val="center"/>
        <w:rPr>
          <w:color w:val="548DD4" w:themeColor="text2" w:themeTint="99"/>
          <w:u w:val="single"/>
        </w:rPr>
      </w:pPr>
    </w:p>
    <w:p w14:paraId="77FCEE31" w14:textId="3D4AB341" w:rsidR="00D91D07" w:rsidRDefault="00D91D07" w:rsidP="007A0EC4">
      <w:pPr>
        <w:pStyle w:val="Prrafodelista"/>
        <w:jc w:val="center"/>
        <w:rPr>
          <w:color w:val="548DD4" w:themeColor="text2" w:themeTint="99"/>
          <w:u w:val="single"/>
        </w:rPr>
      </w:pPr>
    </w:p>
    <w:p w14:paraId="75CB9C5A" w14:textId="1F3A1D70" w:rsidR="00D91D07" w:rsidRDefault="00D91D07" w:rsidP="007A0EC4">
      <w:pPr>
        <w:pStyle w:val="Prrafodelista"/>
        <w:jc w:val="center"/>
        <w:rPr>
          <w:color w:val="548DD4" w:themeColor="text2" w:themeTint="99"/>
          <w:u w:val="single"/>
        </w:rPr>
      </w:pPr>
    </w:p>
    <w:p w14:paraId="1388052B" w14:textId="643AEDEE" w:rsidR="00D91D07" w:rsidRDefault="00D91D07" w:rsidP="007A0EC4">
      <w:pPr>
        <w:pStyle w:val="Prrafodelista"/>
        <w:jc w:val="center"/>
        <w:rPr>
          <w:color w:val="548DD4" w:themeColor="text2" w:themeTint="99"/>
          <w:u w:val="single"/>
        </w:rPr>
      </w:pPr>
    </w:p>
    <w:p w14:paraId="43C69CDA" w14:textId="357C256C" w:rsidR="00D91D07" w:rsidRDefault="00D91D07" w:rsidP="007A0EC4">
      <w:pPr>
        <w:pStyle w:val="Prrafodelista"/>
        <w:jc w:val="center"/>
        <w:rPr>
          <w:color w:val="548DD4" w:themeColor="text2" w:themeTint="99"/>
          <w:u w:val="single"/>
        </w:rPr>
      </w:pPr>
    </w:p>
    <w:p w14:paraId="76B46BFC" w14:textId="4C96450E" w:rsidR="00D91D07" w:rsidRDefault="00D91D07" w:rsidP="007A0EC4">
      <w:pPr>
        <w:pStyle w:val="Prrafodelista"/>
        <w:jc w:val="center"/>
        <w:rPr>
          <w:color w:val="548DD4" w:themeColor="text2" w:themeTint="99"/>
          <w:u w:val="single"/>
        </w:rPr>
      </w:pPr>
      <w:r>
        <w:rPr>
          <w:color w:val="548DD4" w:themeColor="text2" w:themeTint="99"/>
          <w:u w:val="single"/>
        </w:rPr>
        <w:lastRenderedPageBreak/>
        <w:t>Paso 5</w:t>
      </w:r>
    </w:p>
    <w:p w14:paraId="3BE40EF1" w14:textId="42548FAA" w:rsidR="00154C4B" w:rsidRPr="00154C4B" w:rsidRDefault="00154C4B" w:rsidP="007A0EC4">
      <w:pPr>
        <w:pStyle w:val="Prrafodelista"/>
        <w:jc w:val="center"/>
        <w:rPr>
          <w:color w:val="548DD4" w:themeColor="text2" w:themeTint="99"/>
        </w:rPr>
      </w:pPr>
      <w:r w:rsidRPr="00154C4B">
        <w:rPr>
          <w:color w:val="548DD4" w:themeColor="text2" w:themeTint="99"/>
        </w:rPr>
        <w:t>Asignar letra de unidad F</w:t>
      </w:r>
    </w:p>
    <w:p w14:paraId="1EFF56B7" w14:textId="411839C9" w:rsidR="00D91D07" w:rsidRDefault="00154C4B" w:rsidP="007A0EC4">
      <w:pPr>
        <w:pStyle w:val="Prrafodelista"/>
        <w:jc w:val="center"/>
        <w:rPr>
          <w:color w:val="548DD4" w:themeColor="text2" w:themeTint="99"/>
        </w:rPr>
      </w:pPr>
      <w:r w:rsidRPr="00154C4B">
        <w:rPr>
          <w:noProof/>
          <w:color w:val="548DD4" w:themeColor="text2" w:themeTint="99"/>
        </w:rPr>
        <w:drawing>
          <wp:inline distT="0" distB="0" distL="0" distR="0" wp14:anchorId="73775738" wp14:editId="445A059E">
            <wp:extent cx="3886537" cy="3116850"/>
            <wp:effectExtent l="0" t="0" r="0" b="7620"/>
            <wp:docPr id="26" name="Imagen 2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A35E" w14:textId="3F58F9F1" w:rsidR="00154C4B" w:rsidRDefault="00154C4B" w:rsidP="007A0EC4">
      <w:pPr>
        <w:pStyle w:val="Prrafodelista"/>
        <w:jc w:val="center"/>
        <w:rPr>
          <w:color w:val="548DD4" w:themeColor="text2" w:themeTint="99"/>
          <w:u w:val="single"/>
        </w:rPr>
      </w:pPr>
      <w:r w:rsidRPr="00154C4B">
        <w:rPr>
          <w:color w:val="548DD4" w:themeColor="text2" w:themeTint="99"/>
          <w:u w:val="single"/>
        </w:rPr>
        <w:t>Paso 6</w:t>
      </w:r>
    </w:p>
    <w:p w14:paraId="53795DEE" w14:textId="0C77D862" w:rsidR="00C21713" w:rsidRDefault="00C21713" w:rsidP="007A0EC4">
      <w:pPr>
        <w:pStyle w:val="Prrafodelista"/>
        <w:jc w:val="center"/>
        <w:rPr>
          <w:color w:val="548DD4" w:themeColor="text2" w:themeTint="99"/>
        </w:rPr>
      </w:pPr>
      <w:r w:rsidRPr="00C21713">
        <w:rPr>
          <w:color w:val="548DD4" w:themeColor="text2" w:themeTint="99"/>
        </w:rPr>
        <w:t xml:space="preserve">Dar el formato requerido por </w:t>
      </w:r>
      <w:r>
        <w:rPr>
          <w:color w:val="548DD4" w:themeColor="text2" w:themeTint="99"/>
        </w:rPr>
        <w:t>el enunciado</w:t>
      </w:r>
    </w:p>
    <w:p w14:paraId="6CB4E231" w14:textId="3A8DD88C" w:rsidR="00C21713" w:rsidRDefault="00C21713" w:rsidP="007A0EC4">
      <w:pPr>
        <w:pStyle w:val="Prrafodelista"/>
        <w:jc w:val="center"/>
        <w:rPr>
          <w:color w:val="548DD4" w:themeColor="text2" w:themeTint="99"/>
        </w:rPr>
      </w:pPr>
      <w:r w:rsidRPr="00C21713">
        <w:rPr>
          <w:noProof/>
          <w:color w:val="548DD4" w:themeColor="text2" w:themeTint="99"/>
        </w:rPr>
        <w:drawing>
          <wp:inline distT="0" distB="0" distL="0" distR="0" wp14:anchorId="5276DD6E" wp14:editId="3519961C">
            <wp:extent cx="3932261" cy="3154953"/>
            <wp:effectExtent l="0" t="0" r="0" b="7620"/>
            <wp:docPr id="27" name="Imagen 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54A3" w14:textId="3D64EF59" w:rsidR="00EA7379" w:rsidRDefault="00EA7379" w:rsidP="007A0EC4">
      <w:pPr>
        <w:pStyle w:val="Prrafodelista"/>
        <w:jc w:val="center"/>
        <w:rPr>
          <w:color w:val="548DD4" w:themeColor="text2" w:themeTint="99"/>
        </w:rPr>
      </w:pPr>
      <w:r>
        <w:rPr>
          <w:color w:val="548DD4" w:themeColor="text2" w:themeTint="99"/>
        </w:rPr>
        <w:t>Paso 7</w:t>
      </w:r>
    </w:p>
    <w:p w14:paraId="643EF54F" w14:textId="1DEBFFCE" w:rsidR="00EA7379" w:rsidRDefault="00EA7379" w:rsidP="007A0EC4">
      <w:pPr>
        <w:pStyle w:val="Prrafodelista"/>
        <w:jc w:val="center"/>
        <w:rPr>
          <w:color w:val="548DD4" w:themeColor="text2" w:themeTint="99"/>
        </w:rPr>
      </w:pPr>
      <w:r>
        <w:rPr>
          <w:color w:val="548DD4" w:themeColor="text2" w:themeTint="99"/>
        </w:rPr>
        <w:t>Comprobar que todo este bien en el resumen que proporciona Windows</w:t>
      </w:r>
    </w:p>
    <w:p w14:paraId="01C14739" w14:textId="552A2AD2" w:rsidR="00EA7379" w:rsidRDefault="00EA7379" w:rsidP="007A0EC4">
      <w:pPr>
        <w:pStyle w:val="Prrafodelista"/>
        <w:jc w:val="center"/>
        <w:rPr>
          <w:color w:val="548DD4" w:themeColor="text2" w:themeTint="99"/>
        </w:rPr>
      </w:pPr>
      <w:r w:rsidRPr="00EA7379">
        <w:rPr>
          <w:noProof/>
          <w:color w:val="548DD4" w:themeColor="text2" w:themeTint="99"/>
        </w:rPr>
        <w:lastRenderedPageBreak/>
        <w:drawing>
          <wp:inline distT="0" distB="0" distL="0" distR="0" wp14:anchorId="201BD49B" wp14:editId="66B7F1EF">
            <wp:extent cx="3833192" cy="3086367"/>
            <wp:effectExtent l="0" t="0" r="0" b="0"/>
            <wp:docPr id="28" name="Imagen 2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9BEC" w14:textId="649F7A35" w:rsidR="00977622" w:rsidRDefault="00977622" w:rsidP="007A0EC4">
      <w:pPr>
        <w:pStyle w:val="Prrafodelista"/>
        <w:jc w:val="center"/>
        <w:rPr>
          <w:color w:val="548DD4" w:themeColor="text2" w:themeTint="99"/>
        </w:rPr>
      </w:pPr>
    </w:p>
    <w:p w14:paraId="55203C69" w14:textId="3225523C" w:rsidR="00977622" w:rsidRDefault="00977622" w:rsidP="007A0EC4">
      <w:pPr>
        <w:pStyle w:val="Prrafodelista"/>
        <w:jc w:val="center"/>
        <w:rPr>
          <w:color w:val="548DD4" w:themeColor="text2" w:themeTint="99"/>
        </w:rPr>
      </w:pPr>
      <w:r>
        <w:rPr>
          <w:color w:val="548DD4" w:themeColor="text2" w:themeTint="99"/>
        </w:rPr>
        <w:t>Paso 8</w:t>
      </w:r>
    </w:p>
    <w:p w14:paraId="5CD08802" w14:textId="30D44E25" w:rsidR="00977622" w:rsidRDefault="00977622" w:rsidP="007A0EC4">
      <w:pPr>
        <w:pStyle w:val="Prrafodelista"/>
        <w:jc w:val="center"/>
        <w:rPr>
          <w:color w:val="548DD4" w:themeColor="text2" w:themeTint="99"/>
        </w:rPr>
      </w:pPr>
      <w:r>
        <w:rPr>
          <w:color w:val="548DD4" w:themeColor="text2" w:themeTint="99"/>
        </w:rPr>
        <w:t>En el explorador de Archivos se crean las dos carpetas que se piden</w:t>
      </w:r>
    </w:p>
    <w:p w14:paraId="5BC69BBC" w14:textId="7D6EA260" w:rsidR="00977622" w:rsidRPr="00C21713" w:rsidRDefault="006C32FB" w:rsidP="007A0EC4">
      <w:pPr>
        <w:pStyle w:val="Prrafodelista"/>
        <w:jc w:val="center"/>
        <w:rPr>
          <w:color w:val="548DD4" w:themeColor="text2" w:themeTint="99"/>
        </w:rPr>
      </w:pPr>
      <w:r w:rsidRPr="006C32FB">
        <w:rPr>
          <w:noProof/>
          <w:color w:val="548DD4" w:themeColor="text2" w:themeTint="99"/>
        </w:rPr>
        <w:drawing>
          <wp:inline distT="0" distB="0" distL="0" distR="0" wp14:anchorId="18582F08" wp14:editId="790FC896">
            <wp:extent cx="4649585" cy="3574669"/>
            <wp:effectExtent l="0" t="0" r="0" b="6985"/>
            <wp:docPr id="29" name="Imagen 2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2186" cy="35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D6E6" w14:textId="461BF01F" w:rsidR="00C84FA4" w:rsidRDefault="00C84FA4" w:rsidP="0017055F">
      <w:pPr>
        <w:spacing w:after="0" w:line="240" w:lineRule="auto"/>
        <w:ind w:left="360"/>
        <w:jc w:val="both"/>
        <w:rPr>
          <w:rFonts w:eastAsia="Times New Roman" w:cstheme="minorHAnsi"/>
          <w:lang w:eastAsia="es-ES"/>
        </w:rPr>
      </w:pPr>
      <w:r>
        <w:rPr>
          <w:rFonts w:eastAsia="Times New Roman" w:cstheme="minorHAnsi"/>
          <w:lang w:eastAsia="es-ES"/>
        </w:rPr>
        <w:t>(1 punto)</w:t>
      </w:r>
    </w:p>
    <w:p w14:paraId="38D79DB8" w14:textId="42CA681F" w:rsidR="00B043CD" w:rsidRDefault="00B043CD" w:rsidP="0017055F">
      <w:pPr>
        <w:spacing w:after="0" w:line="240" w:lineRule="auto"/>
        <w:ind w:left="360"/>
        <w:jc w:val="both"/>
        <w:rPr>
          <w:rFonts w:eastAsia="Times New Roman" w:cstheme="minorHAnsi"/>
          <w:lang w:eastAsia="es-ES"/>
        </w:rPr>
      </w:pPr>
    </w:p>
    <w:p w14:paraId="6A0943A7" w14:textId="00754812" w:rsidR="00B043CD" w:rsidRDefault="00B043CD" w:rsidP="0017055F">
      <w:pPr>
        <w:spacing w:after="0" w:line="240" w:lineRule="auto"/>
        <w:ind w:left="360"/>
        <w:jc w:val="both"/>
        <w:rPr>
          <w:rFonts w:eastAsia="Times New Roman" w:cstheme="minorHAnsi"/>
          <w:lang w:eastAsia="es-ES"/>
        </w:rPr>
      </w:pPr>
    </w:p>
    <w:p w14:paraId="2E5A8B52" w14:textId="629F85C8" w:rsidR="00B043CD" w:rsidRDefault="00B043CD" w:rsidP="0017055F">
      <w:pPr>
        <w:spacing w:after="0" w:line="240" w:lineRule="auto"/>
        <w:ind w:left="360"/>
        <w:jc w:val="both"/>
        <w:rPr>
          <w:rFonts w:eastAsia="Times New Roman" w:cstheme="minorHAnsi"/>
          <w:lang w:eastAsia="es-ES"/>
        </w:rPr>
      </w:pPr>
    </w:p>
    <w:p w14:paraId="1CDC2974" w14:textId="452F1691" w:rsidR="00B043CD" w:rsidRDefault="00B043CD" w:rsidP="0017055F">
      <w:pPr>
        <w:spacing w:after="0" w:line="240" w:lineRule="auto"/>
        <w:ind w:left="360"/>
        <w:jc w:val="both"/>
        <w:rPr>
          <w:rFonts w:eastAsia="Times New Roman" w:cstheme="minorHAnsi"/>
          <w:lang w:eastAsia="es-ES"/>
        </w:rPr>
      </w:pPr>
    </w:p>
    <w:p w14:paraId="3A8180D5" w14:textId="15384226" w:rsidR="00B043CD" w:rsidRDefault="00B043CD" w:rsidP="0017055F">
      <w:pPr>
        <w:spacing w:after="0" w:line="240" w:lineRule="auto"/>
        <w:ind w:left="360"/>
        <w:jc w:val="both"/>
        <w:rPr>
          <w:rFonts w:eastAsia="Times New Roman" w:cstheme="minorHAnsi"/>
          <w:lang w:eastAsia="es-ES"/>
        </w:rPr>
      </w:pPr>
    </w:p>
    <w:p w14:paraId="2A4E6C52" w14:textId="1D9E4854" w:rsidR="00B043CD" w:rsidRDefault="00B043CD" w:rsidP="0017055F">
      <w:pPr>
        <w:spacing w:after="0" w:line="240" w:lineRule="auto"/>
        <w:ind w:left="360"/>
        <w:jc w:val="both"/>
        <w:rPr>
          <w:rFonts w:eastAsia="Times New Roman" w:cstheme="minorHAnsi"/>
          <w:lang w:eastAsia="es-ES"/>
        </w:rPr>
      </w:pPr>
    </w:p>
    <w:p w14:paraId="5C497D61" w14:textId="77777777" w:rsidR="00B043CD" w:rsidRDefault="00B043CD" w:rsidP="0017055F">
      <w:pPr>
        <w:spacing w:after="0" w:line="240" w:lineRule="auto"/>
        <w:ind w:left="360"/>
        <w:jc w:val="both"/>
        <w:rPr>
          <w:rFonts w:eastAsia="Times New Roman" w:cstheme="minorHAnsi"/>
          <w:lang w:eastAsia="es-ES"/>
        </w:rPr>
      </w:pPr>
    </w:p>
    <w:p w14:paraId="6F708E6C" w14:textId="77777777" w:rsidR="00C84FA4" w:rsidRDefault="00C84FA4" w:rsidP="0017055F">
      <w:pPr>
        <w:spacing w:after="0" w:line="240" w:lineRule="auto"/>
        <w:ind w:left="360"/>
        <w:jc w:val="both"/>
        <w:rPr>
          <w:rFonts w:eastAsia="Times New Roman" w:cstheme="minorHAnsi"/>
          <w:lang w:eastAsia="es-ES"/>
        </w:rPr>
      </w:pPr>
    </w:p>
    <w:p w14:paraId="76F3CC46" w14:textId="79BC6B6C" w:rsidR="004144ED" w:rsidRPr="00F84549" w:rsidRDefault="004144ED" w:rsidP="0017055F">
      <w:pPr>
        <w:spacing w:after="0" w:line="240" w:lineRule="auto"/>
        <w:ind w:left="360"/>
        <w:jc w:val="both"/>
        <w:rPr>
          <w:rFonts w:eastAsia="Times New Roman" w:cstheme="minorHAnsi"/>
          <w:lang w:eastAsia="es-ES"/>
        </w:rPr>
      </w:pPr>
      <w:r w:rsidRPr="00F84549">
        <w:rPr>
          <w:rFonts w:eastAsia="Times New Roman" w:cstheme="minorHAnsi"/>
          <w:lang w:eastAsia="es-ES"/>
        </w:rPr>
        <w:t>Usuarios y grupos:</w:t>
      </w:r>
      <w:r w:rsidR="00C84FA4">
        <w:rPr>
          <w:rFonts w:eastAsia="Times New Roman" w:cstheme="minorHAnsi"/>
          <w:lang w:eastAsia="es-ES"/>
        </w:rPr>
        <w:t xml:space="preserve"> </w:t>
      </w:r>
    </w:p>
    <w:p w14:paraId="7F5FD5A7" w14:textId="77777777" w:rsidR="004144ED" w:rsidRDefault="004144ED" w:rsidP="0017055F">
      <w:pPr>
        <w:pStyle w:val="Prrafodelista"/>
        <w:numPr>
          <w:ilvl w:val="0"/>
          <w:numId w:val="1"/>
        </w:numPr>
        <w:spacing w:after="0" w:line="240" w:lineRule="auto"/>
        <w:jc w:val="both"/>
        <w:rPr>
          <w:rFonts w:eastAsia="Times New Roman" w:cstheme="minorHAnsi"/>
          <w:lang w:eastAsia="es-ES"/>
        </w:rPr>
      </w:pPr>
      <w:r>
        <w:rPr>
          <w:rFonts w:eastAsia="Times New Roman" w:cstheme="minorHAnsi"/>
          <w:lang w:eastAsia="es-ES"/>
        </w:rPr>
        <w:t>C</w:t>
      </w:r>
      <w:r w:rsidRPr="00F84549">
        <w:rPr>
          <w:rFonts w:eastAsia="Times New Roman" w:cstheme="minorHAnsi"/>
          <w:lang w:eastAsia="es-ES"/>
        </w:rPr>
        <w:t>rea 2 grupos</w:t>
      </w:r>
      <w:r>
        <w:rPr>
          <w:rFonts w:eastAsia="Times New Roman" w:cstheme="minorHAnsi"/>
          <w:lang w:eastAsia="es-ES"/>
        </w:rPr>
        <w:t xml:space="preserve"> llamados</w:t>
      </w:r>
      <w:r w:rsidRPr="00F84549">
        <w:rPr>
          <w:rFonts w:eastAsia="Times New Roman" w:cstheme="minorHAnsi"/>
          <w:lang w:eastAsia="es-ES"/>
        </w:rPr>
        <w:t xml:space="preserve">: contabilidad y marketing, con 2 usuarios cada grupo. </w:t>
      </w:r>
    </w:p>
    <w:p w14:paraId="5046B522" w14:textId="4C4EF4E3" w:rsidR="00C84FA4" w:rsidRDefault="004144ED" w:rsidP="0017055F">
      <w:pPr>
        <w:pStyle w:val="Prrafodelista"/>
        <w:spacing w:after="0" w:line="240" w:lineRule="auto"/>
        <w:jc w:val="both"/>
        <w:rPr>
          <w:rFonts w:eastAsia="Times New Roman" w:cstheme="minorHAnsi"/>
          <w:lang w:eastAsia="es-ES"/>
        </w:rPr>
      </w:pPr>
      <w:r w:rsidRPr="00F84549">
        <w:rPr>
          <w:rFonts w:eastAsia="Times New Roman" w:cstheme="minorHAnsi"/>
          <w:lang w:eastAsia="es-ES"/>
        </w:rPr>
        <w:t xml:space="preserve">Ningún usuario es administrador. </w:t>
      </w:r>
    </w:p>
    <w:p w14:paraId="01F082DC" w14:textId="4C14AD3C" w:rsidR="004144ED" w:rsidRPr="00F84549" w:rsidRDefault="004144ED" w:rsidP="0017055F">
      <w:pPr>
        <w:pStyle w:val="Prrafodelista"/>
        <w:spacing w:after="0" w:line="240" w:lineRule="auto"/>
        <w:jc w:val="both"/>
        <w:rPr>
          <w:rFonts w:eastAsia="Times New Roman" w:cstheme="minorHAnsi"/>
          <w:lang w:eastAsia="es-ES"/>
        </w:rPr>
      </w:pPr>
      <w:r w:rsidRPr="00F84549">
        <w:rPr>
          <w:rFonts w:eastAsia="Times New Roman" w:cstheme="minorHAnsi"/>
          <w:lang w:eastAsia="es-ES"/>
        </w:rPr>
        <w:t>N</w:t>
      </w:r>
      <w:r>
        <w:rPr>
          <w:rFonts w:eastAsia="Times New Roman" w:cstheme="minorHAnsi"/>
          <w:lang w:eastAsia="es-ES"/>
        </w:rPr>
        <w:t>ombra a los usuarios</w:t>
      </w:r>
      <w:r w:rsidRPr="00F84549">
        <w:rPr>
          <w:rFonts w:eastAsia="Times New Roman" w:cstheme="minorHAnsi"/>
          <w:lang w:eastAsia="es-ES"/>
        </w:rPr>
        <w:t xml:space="preserve"> con la inicial del nombre y el primer apellido (por ejemplo: Ignacio Díaz sería</w:t>
      </w:r>
      <w:r>
        <w:rPr>
          <w:rFonts w:eastAsia="Times New Roman" w:cstheme="minorHAnsi"/>
          <w:lang w:eastAsia="es-ES"/>
        </w:rPr>
        <w:t>:</w:t>
      </w:r>
      <w:r w:rsidRPr="00F84549">
        <w:rPr>
          <w:rFonts w:eastAsia="Times New Roman" w:cstheme="minorHAnsi"/>
          <w:lang w:eastAsia="es-ES"/>
        </w:rPr>
        <w:t xml:space="preserve"> idiaz)</w:t>
      </w:r>
    </w:p>
    <w:p w14:paraId="02D8D4EB" w14:textId="77777777" w:rsidR="004144ED" w:rsidRPr="00F84549" w:rsidRDefault="004144ED" w:rsidP="0017055F">
      <w:pPr>
        <w:spacing w:after="0" w:line="240" w:lineRule="auto"/>
        <w:ind w:left="360"/>
        <w:jc w:val="both"/>
        <w:rPr>
          <w:rFonts w:eastAsia="Times New Roman" w:cstheme="minorHAnsi"/>
          <w:lang w:eastAsia="es-ES"/>
        </w:rPr>
      </w:pPr>
      <w:r w:rsidRPr="00F84549">
        <w:rPr>
          <w:rFonts w:eastAsia="Times New Roman" w:cstheme="minorHAnsi"/>
          <w:lang w:eastAsia="es-ES"/>
        </w:rPr>
        <w:t>Los nombres de usuarios y grupos que has de usar son los siguientes:</w:t>
      </w:r>
    </w:p>
    <w:p w14:paraId="536CE82E" w14:textId="439FA721" w:rsidR="004144ED" w:rsidRDefault="004144ED" w:rsidP="0017055F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eastAsia="Times New Roman" w:cstheme="minorHAnsi"/>
          <w:lang w:eastAsia="es-ES"/>
        </w:rPr>
      </w:pPr>
      <w:r>
        <w:rPr>
          <w:rFonts w:eastAsia="Times New Roman" w:cstheme="minorHAnsi"/>
          <w:lang w:eastAsia="es-ES"/>
        </w:rPr>
        <w:t>Pedro</w:t>
      </w:r>
      <w:r w:rsidRPr="00F84549">
        <w:rPr>
          <w:rFonts w:eastAsia="Times New Roman" w:cstheme="minorHAnsi"/>
          <w:lang w:eastAsia="es-ES"/>
        </w:rPr>
        <w:t xml:space="preserve"> Caldero, </w:t>
      </w:r>
      <w:r>
        <w:rPr>
          <w:rFonts w:eastAsia="Times New Roman" w:cstheme="minorHAnsi"/>
          <w:lang w:eastAsia="es-ES"/>
        </w:rPr>
        <w:t>Macarena</w:t>
      </w:r>
      <w:r w:rsidRPr="00F84549">
        <w:rPr>
          <w:rFonts w:eastAsia="Times New Roman" w:cstheme="minorHAnsi"/>
          <w:lang w:eastAsia="es-ES"/>
        </w:rPr>
        <w:t xml:space="preserve"> Sancibrián (Grupo contabilidad)</w:t>
      </w:r>
    </w:p>
    <w:p w14:paraId="5EDB654B" w14:textId="47E31863" w:rsidR="00C84FA4" w:rsidRPr="00F84549" w:rsidRDefault="00C84FA4" w:rsidP="0017055F">
      <w:pPr>
        <w:pStyle w:val="Prrafodelista"/>
        <w:spacing w:after="0" w:line="240" w:lineRule="auto"/>
        <w:ind w:left="1080"/>
        <w:jc w:val="both"/>
        <w:rPr>
          <w:rFonts w:eastAsia="Times New Roman" w:cstheme="minorHAnsi"/>
          <w:lang w:eastAsia="es-ES"/>
        </w:rPr>
      </w:pPr>
      <w:r>
        <w:rPr>
          <w:rFonts w:eastAsia="Times New Roman" w:cstheme="minorHAnsi"/>
          <w:lang w:eastAsia="es-ES"/>
        </w:rPr>
        <w:t>Para los usuarios del grupo contabilidad la contraseña nunca caduca.</w:t>
      </w:r>
    </w:p>
    <w:p w14:paraId="14140F04" w14:textId="2D85F492" w:rsidR="004144ED" w:rsidRDefault="004144ED" w:rsidP="0017055F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eastAsia="Times New Roman" w:cstheme="minorHAnsi"/>
          <w:lang w:eastAsia="es-ES"/>
        </w:rPr>
      </w:pPr>
      <w:r w:rsidRPr="00F84549">
        <w:rPr>
          <w:rFonts w:eastAsia="Times New Roman" w:cstheme="minorHAnsi"/>
          <w:lang w:eastAsia="es-ES"/>
        </w:rPr>
        <w:t xml:space="preserve">Carla </w:t>
      </w:r>
      <w:r>
        <w:rPr>
          <w:rFonts w:eastAsia="Times New Roman" w:cstheme="minorHAnsi"/>
          <w:lang w:eastAsia="es-ES"/>
        </w:rPr>
        <w:t>Goyanes</w:t>
      </w:r>
      <w:r w:rsidRPr="00F84549">
        <w:rPr>
          <w:rFonts w:eastAsia="Times New Roman" w:cstheme="minorHAnsi"/>
          <w:lang w:eastAsia="es-ES"/>
        </w:rPr>
        <w:t xml:space="preserve">, </w:t>
      </w:r>
      <w:r>
        <w:rPr>
          <w:rFonts w:eastAsia="Times New Roman" w:cstheme="minorHAnsi"/>
          <w:lang w:eastAsia="es-ES"/>
        </w:rPr>
        <w:t>Gregorio</w:t>
      </w:r>
      <w:r w:rsidRPr="00F84549">
        <w:rPr>
          <w:rFonts w:eastAsia="Times New Roman" w:cstheme="minorHAnsi"/>
          <w:lang w:eastAsia="es-ES"/>
        </w:rPr>
        <w:t xml:space="preserve"> Hacha (Grupo marketing)</w:t>
      </w:r>
    </w:p>
    <w:p w14:paraId="0704585D" w14:textId="6CBE88BF" w:rsidR="00F65EEE" w:rsidRDefault="00F65EEE" w:rsidP="00F65EEE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F65EEE">
        <w:rPr>
          <w:rFonts w:eastAsia="Times New Roman" w:cstheme="minorHAnsi"/>
          <w:color w:val="548DD4" w:themeColor="text2" w:themeTint="99"/>
          <w:lang w:eastAsia="es-ES"/>
        </w:rPr>
        <w:t>Paso 1</w:t>
      </w:r>
    </w:p>
    <w:p w14:paraId="6491026B" w14:textId="5FA7E8D7" w:rsidR="00FB5761" w:rsidRDefault="00FB5761" w:rsidP="00F65EEE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En Administrador de Equipos/</w:t>
      </w:r>
      <w:r w:rsidR="0024180F">
        <w:rPr>
          <w:rFonts w:eastAsia="Times New Roman" w:cstheme="minorHAnsi"/>
          <w:color w:val="548DD4" w:themeColor="text2" w:themeTint="99"/>
          <w:lang w:eastAsia="es-ES"/>
        </w:rPr>
        <w:t>Usuarios y Grupos Locales/Grupos</w:t>
      </w:r>
      <w:r w:rsidR="00676C97">
        <w:rPr>
          <w:rFonts w:eastAsia="Times New Roman" w:cstheme="minorHAnsi"/>
          <w:color w:val="548DD4" w:themeColor="text2" w:themeTint="99"/>
          <w:lang w:eastAsia="es-ES"/>
        </w:rPr>
        <w:t>/Click Derecho/Grupo Nuevo</w:t>
      </w:r>
    </w:p>
    <w:p w14:paraId="479C6C9A" w14:textId="36CDEFF3" w:rsidR="00DE5FFE" w:rsidRDefault="00DE5FFE" w:rsidP="00F65EEE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DE5FFE">
        <w:rPr>
          <w:rFonts w:eastAsia="Times New Roman" w:cstheme="minorHAnsi"/>
          <w:noProof/>
          <w:color w:val="548DD4" w:themeColor="text2" w:themeTint="99"/>
          <w:lang w:eastAsia="es-ES"/>
        </w:rPr>
        <w:drawing>
          <wp:inline distT="0" distB="0" distL="0" distR="0" wp14:anchorId="20A581EC" wp14:editId="1F3AE3BA">
            <wp:extent cx="5400040" cy="4106545"/>
            <wp:effectExtent l="0" t="0" r="0" b="8255"/>
            <wp:docPr id="30" name="Imagen 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171F" w14:textId="34DDDDA2" w:rsidR="00DE5FFE" w:rsidRDefault="00B33ECD" w:rsidP="00F65EEE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Paso 2</w:t>
      </w:r>
    </w:p>
    <w:p w14:paraId="3E8C6CB0" w14:textId="7E3B63C3" w:rsidR="00B33ECD" w:rsidRDefault="00B33ECD" w:rsidP="00F65EEE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Crear Grupo de Contabilidad y Marketing</w:t>
      </w:r>
    </w:p>
    <w:p w14:paraId="4A9EFD8D" w14:textId="02D1452E" w:rsidR="003D181E" w:rsidRDefault="00F07206" w:rsidP="0064091F">
      <w:pPr>
        <w:pStyle w:val="Prrafodelista"/>
        <w:spacing w:after="0" w:line="240" w:lineRule="auto"/>
        <w:ind w:left="1080"/>
        <w:jc w:val="center"/>
        <w:rPr>
          <w:noProof/>
        </w:rPr>
      </w:pPr>
      <w:r w:rsidRPr="00F07206">
        <w:rPr>
          <w:rFonts w:eastAsia="Times New Roman" w:cstheme="minorHAnsi"/>
          <w:noProof/>
          <w:color w:val="548DD4" w:themeColor="text2" w:themeTint="99"/>
          <w:lang w:eastAsia="es-ES"/>
        </w:rPr>
        <w:lastRenderedPageBreak/>
        <w:drawing>
          <wp:inline distT="0" distB="0" distL="0" distR="0" wp14:anchorId="2F7174AB" wp14:editId="3972A463">
            <wp:extent cx="3254022" cy="3071126"/>
            <wp:effectExtent l="0" t="0" r="3810" b="0"/>
            <wp:docPr id="31" name="Imagen 3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5617" w14:textId="77777777" w:rsidR="003D181E" w:rsidRDefault="003D181E" w:rsidP="003D181E">
      <w:pPr>
        <w:pStyle w:val="Prrafodelista"/>
        <w:spacing w:after="0" w:line="240" w:lineRule="auto"/>
        <w:ind w:left="1080"/>
        <w:rPr>
          <w:noProof/>
        </w:rPr>
      </w:pPr>
    </w:p>
    <w:p w14:paraId="476F2301" w14:textId="3157B94C" w:rsidR="00B33ECD" w:rsidRDefault="003D181E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3D181E">
        <w:rPr>
          <w:rFonts w:eastAsia="Times New Roman" w:cstheme="minorHAnsi"/>
          <w:noProof/>
          <w:color w:val="548DD4" w:themeColor="text2" w:themeTint="99"/>
          <w:lang w:eastAsia="es-ES"/>
        </w:rPr>
        <w:drawing>
          <wp:inline distT="0" distB="0" distL="0" distR="0" wp14:anchorId="0B7BC6D3" wp14:editId="3484147C">
            <wp:extent cx="3215919" cy="2987299"/>
            <wp:effectExtent l="0" t="0" r="3810" b="3810"/>
            <wp:docPr id="32" name="Imagen 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6C4F" w14:textId="1E841991" w:rsidR="0064091F" w:rsidRDefault="0064091F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Paso 3</w:t>
      </w:r>
    </w:p>
    <w:p w14:paraId="4CD58AB8" w14:textId="3575CB4F" w:rsidR="0064091F" w:rsidRDefault="008E288F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Comprobar que se han creado los grupos</w:t>
      </w:r>
    </w:p>
    <w:p w14:paraId="03057503" w14:textId="47DEAA58" w:rsidR="008E288F" w:rsidRDefault="008E288F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8E288F">
        <w:rPr>
          <w:rFonts w:eastAsia="Times New Roman" w:cstheme="minorHAnsi"/>
          <w:noProof/>
          <w:color w:val="548DD4" w:themeColor="text2" w:themeTint="99"/>
          <w:lang w:eastAsia="es-ES"/>
        </w:rPr>
        <w:lastRenderedPageBreak/>
        <w:drawing>
          <wp:inline distT="0" distB="0" distL="0" distR="0" wp14:anchorId="3CAFC1E1" wp14:editId="7DF8ABAB">
            <wp:extent cx="4393778" cy="3144982"/>
            <wp:effectExtent l="0" t="0" r="6985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6694" cy="314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C91C" w14:textId="4F822C65" w:rsidR="008E288F" w:rsidRDefault="008E288F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Paso 4</w:t>
      </w:r>
    </w:p>
    <w:p w14:paraId="4FEDF5AF" w14:textId="27AF3947" w:rsidR="008E288F" w:rsidRDefault="008E288F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 xml:space="preserve">Crear usuarios </w:t>
      </w:r>
      <w:r w:rsidRPr="008E288F">
        <w:rPr>
          <w:rFonts w:eastAsia="Times New Roman" w:cstheme="minorHAnsi"/>
          <w:color w:val="548DD4" w:themeColor="text2" w:themeTint="99"/>
          <w:lang w:eastAsia="es-ES"/>
        </w:rPr>
        <w:t>Pedro Caldero, Macarena Sancibrián</w:t>
      </w:r>
      <w:r>
        <w:rPr>
          <w:rFonts w:eastAsia="Times New Roman" w:cstheme="minorHAnsi"/>
          <w:color w:val="548DD4" w:themeColor="text2" w:themeTint="99"/>
          <w:lang w:eastAsia="es-ES"/>
        </w:rPr>
        <w:t>(Contabilidad)</w:t>
      </w:r>
      <w:r w:rsidR="00257D75">
        <w:rPr>
          <w:rFonts w:eastAsia="Times New Roman" w:cstheme="minorHAnsi"/>
          <w:color w:val="548DD4" w:themeColor="text2" w:themeTint="99"/>
          <w:lang w:eastAsia="es-ES"/>
        </w:rPr>
        <w:t>,</w:t>
      </w:r>
      <w:r w:rsidR="00257D75" w:rsidRPr="00257D75">
        <w:rPr>
          <w:rFonts w:eastAsia="Times New Roman" w:cstheme="minorHAnsi"/>
          <w:lang w:eastAsia="es-ES"/>
        </w:rPr>
        <w:t xml:space="preserve"> </w:t>
      </w:r>
      <w:r w:rsidR="00257D75" w:rsidRPr="00257D75">
        <w:rPr>
          <w:rFonts w:eastAsia="Times New Roman" w:cstheme="minorHAnsi"/>
          <w:color w:val="548DD4" w:themeColor="text2" w:themeTint="99"/>
          <w:lang w:eastAsia="es-ES"/>
        </w:rPr>
        <w:t>Carla Goyanes, Gregorio Hacha(Marketing)</w:t>
      </w:r>
      <w:r>
        <w:rPr>
          <w:rFonts w:eastAsia="Times New Roman" w:cstheme="minorHAnsi"/>
          <w:color w:val="548DD4" w:themeColor="text2" w:themeTint="99"/>
          <w:lang w:eastAsia="es-ES"/>
        </w:rPr>
        <w:t xml:space="preserve"> como en el paso </w:t>
      </w:r>
      <w:r w:rsidR="00C65AEF">
        <w:rPr>
          <w:rFonts w:eastAsia="Times New Roman" w:cstheme="minorHAnsi"/>
          <w:color w:val="548DD4" w:themeColor="text2" w:themeTint="99"/>
          <w:lang w:eastAsia="es-ES"/>
        </w:rPr>
        <w:t xml:space="preserve">en el que se </w:t>
      </w:r>
      <w:r w:rsidR="00257D75">
        <w:rPr>
          <w:rFonts w:eastAsia="Times New Roman" w:cstheme="minorHAnsi"/>
          <w:color w:val="548DD4" w:themeColor="text2" w:themeTint="99"/>
          <w:lang w:eastAsia="es-ES"/>
        </w:rPr>
        <w:t>creó</w:t>
      </w:r>
      <w:r w:rsidR="00C65AEF">
        <w:rPr>
          <w:rFonts w:eastAsia="Times New Roman" w:cstheme="minorHAnsi"/>
          <w:color w:val="548DD4" w:themeColor="text2" w:themeTint="99"/>
          <w:lang w:eastAsia="es-ES"/>
        </w:rPr>
        <w:t xml:space="preserve"> el usuario ADIEZ</w:t>
      </w:r>
    </w:p>
    <w:p w14:paraId="083514AA" w14:textId="10CB6043" w:rsidR="00842260" w:rsidRDefault="00842260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Hay que tener en cuenta</w:t>
      </w:r>
      <w:r w:rsidR="00B327E9">
        <w:rPr>
          <w:rFonts w:eastAsia="Times New Roman" w:cstheme="minorHAnsi"/>
          <w:color w:val="548DD4" w:themeColor="text2" w:themeTint="99"/>
          <w:lang w:eastAsia="es-ES"/>
        </w:rPr>
        <w:t xml:space="preserve"> que la contraseña de los usuarios de contabilidad nunca caduca.</w:t>
      </w:r>
    </w:p>
    <w:p w14:paraId="6538B019" w14:textId="6E20AF24" w:rsidR="00BC2D07" w:rsidRPr="00BC2D07" w:rsidRDefault="00BC2D07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u w:val="single"/>
          <w:lang w:eastAsia="es-ES"/>
        </w:rPr>
      </w:pPr>
      <w:r w:rsidRPr="00BC2D07">
        <w:rPr>
          <w:rFonts w:eastAsia="Times New Roman" w:cstheme="minorHAnsi"/>
          <w:color w:val="548DD4" w:themeColor="text2" w:themeTint="99"/>
          <w:u w:val="single"/>
          <w:lang w:eastAsia="es-ES"/>
        </w:rPr>
        <w:t>Usuario de Contabilidad</w:t>
      </w:r>
    </w:p>
    <w:p w14:paraId="2A0F689F" w14:textId="6CF07721" w:rsidR="00B327E9" w:rsidRDefault="00B327E9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52173C91" w14:textId="6A01E6B4" w:rsidR="00BC2D07" w:rsidRDefault="000D1BEF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0D1BEF">
        <w:rPr>
          <w:rFonts w:eastAsia="Times New Roman" w:cstheme="minorHAnsi"/>
          <w:noProof/>
          <w:color w:val="548DD4" w:themeColor="text2" w:themeTint="99"/>
          <w:lang w:eastAsia="es-ES"/>
        </w:rPr>
        <w:drawing>
          <wp:inline distT="0" distB="0" distL="0" distR="0" wp14:anchorId="65FC7EE6" wp14:editId="229D32E5">
            <wp:extent cx="3215919" cy="3025402"/>
            <wp:effectExtent l="0" t="0" r="3810" b="3810"/>
            <wp:docPr id="36" name="Imagen 3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8501" w14:textId="5B3C6223" w:rsidR="00BC2D07" w:rsidRDefault="00BC2D07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368DAC69" w14:textId="741C0DDC" w:rsidR="00BC2D07" w:rsidRDefault="00BC2D07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734CA954" w14:textId="5F08F7D2" w:rsidR="00BC2D07" w:rsidRDefault="00BC2D07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76181A50" w14:textId="15B665E7" w:rsidR="00BC2D07" w:rsidRDefault="00BC2D07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117005B2" w14:textId="119728AD" w:rsidR="00BC2D07" w:rsidRDefault="00BC2D07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6F00325C" w14:textId="7598F87E" w:rsidR="00BC2D07" w:rsidRDefault="00BC2D07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0881EA65" w14:textId="7B09D877" w:rsidR="00BC2D07" w:rsidRDefault="00BC2D07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43C23AC7" w14:textId="0D55AD5A" w:rsidR="00BC2D07" w:rsidRDefault="00BC2D07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2AE80CFE" w14:textId="5760ADC8" w:rsidR="00BC2D07" w:rsidRPr="00BC2D07" w:rsidRDefault="00BC2D07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u w:val="single"/>
          <w:lang w:eastAsia="es-ES"/>
        </w:rPr>
      </w:pPr>
      <w:r w:rsidRPr="00BC2D07">
        <w:rPr>
          <w:rFonts w:eastAsia="Times New Roman" w:cstheme="minorHAnsi"/>
          <w:color w:val="548DD4" w:themeColor="text2" w:themeTint="99"/>
          <w:u w:val="single"/>
          <w:lang w:eastAsia="es-ES"/>
        </w:rPr>
        <w:lastRenderedPageBreak/>
        <w:t>Usuario Marketing</w:t>
      </w:r>
    </w:p>
    <w:p w14:paraId="6DE516C8" w14:textId="3E91D21A" w:rsidR="00BC2D07" w:rsidRDefault="00D67A39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D67A39">
        <w:rPr>
          <w:rFonts w:eastAsia="Times New Roman" w:cstheme="minorHAnsi"/>
          <w:noProof/>
          <w:color w:val="548DD4" w:themeColor="text2" w:themeTint="99"/>
          <w:lang w:eastAsia="es-ES"/>
        </w:rPr>
        <w:drawing>
          <wp:inline distT="0" distB="0" distL="0" distR="0" wp14:anchorId="7B36010A" wp14:editId="61D2D56A">
            <wp:extent cx="3208298" cy="3002540"/>
            <wp:effectExtent l="0" t="0" r="0" b="7620"/>
            <wp:docPr id="37" name="Imagen 3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orreo electrónic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AE0E" w14:textId="0829E96A" w:rsidR="00B95E56" w:rsidRDefault="00B95E56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Paso 5</w:t>
      </w:r>
    </w:p>
    <w:p w14:paraId="66AE0870" w14:textId="5678379E" w:rsidR="00BC2D07" w:rsidRDefault="00B95E56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Comprobar que están los usuarios creados</w:t>
      </w:r>
    </w:p>
    <w:p w14:paraId="5CFA86CF" w14:textId="109026CF" w:rsidR="000D5875" w:rsidRDefault="00C85F91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C85F91">
        <w:rPr>
          <w:rFonts w:eastAsia="Times New Roman" w:cstheme="minorHAnsi"/>
          <w:noProof/>
          <w:color w:val="548DD4" w:themeColor="text2" w:themeTint="99"/>
          <w:lang w:eastAsia="es-ES"/>
        </w:rPr>
        <w:drawing>
          <wp:inline distT="0" distB="0" distL="0" distR="0" wp14:anchorId="315B7282" wp14:editId="1C44B9C0">
            <wp:extent cx="2430991" cy="1882303"/>
            <wp:effectExtent l="0" t="0" r="7620" b="3810"/>
            <wp:docPr id="39" name="Imagen 3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882D" w14:textId="25DA264A" w:rsidR="00057BFE" w:rsidRDefault="00057BFE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Paso 6</w:t>
      </w:r>
    </w:p>
    <w:p w14:paraId="3CFB9A88" w14:textId="6B4999AF" w:rsidR="00492C46" w:rsidRDefault="00492C46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Asignar a cada usuario su grupo correspondiente</w:t>
      </w:r>
      <w:r w:rsidR="00AB6236">
        <w:rPr>
          <w:rFonts w:eastAsia="Times New Roman" w:cstheme="minorHAnsi"/>
          <w:color w:val="548DD4" w:themeColor="text2" w:themeTint="99"/>
          <w:lang w:eastAsia="es-ES"/>
        </w:rPr>
        <w:t xml:space="preserve"> como en los pasos anteriores</w:t>
      </w:r>
    </w:p>
    <w:p w14:paraId="0199C364" w14:textId="31D4462F" w:rsidR="006C4C6E" w:rsidRDefault="006C4C6E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6C4C6E">
        <w:rPr>
          <w:rFonts w:eastAsia="Times New Roman" w:cstheme="minorHAnsi"/>
          <w:noProof/>
          <w:color w:val="548DD4" w:themeColor="text2" w:themeTint="99"/>
          <w:lang w:eastAsia="es-ES"/>
        </w:rPr>
        <w:lastRenderedPageBreak/>
        <w:drawing>
          <wp:inline distT="0" distB="0" distL="0" distR="0" wp14:anchorId="7C290E43" wp14:editId="6C55C786">
            <wp:extent cx="4337008" cy="3338945"/>
            <wp:effectExtent l="0" t="0" r="6985" b="0"/>
            <wp:docPr id="40" name="Imagen 4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40920" cy="334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3F22" w14:textId="3BFD7283" w:rsidR="006C4C6E" w:rsidRDefault="007961A8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Paso 7</w:t>
      </w:r>
    </w:p>
    <w:p w14:paraId="051EDBFE" w14:textId="423EF9B5" w:rsidR="007961A8" w:rsidRDefault="007961A8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Comprobar en los grupos que los usuarios están donde les corresponde</w:t>
      </w:r>
    </w:p>
    <w:p w14:paraId="04FE67DA" w14:textId="77777777" w:rsidR="007961A8" w:rsidRDefault="007961A8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2DA3642A" w14:textId="7B2E6578" w:rsidR="00492C46" w:rsidRDefault="009167A1" w:rsidP="009167A1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9167A1">
        <w:rPr>
          <w:rFonts w:eastAsia="Times New Roman" w:cstheme="minorHAnsi"/>
          <w:noProof/>
          <w:color w:val="548DD4" w:themeColor="text2" w:themeTint="99"/>
          <w:lang w:eastAsia="es-ES"/>
        </w:rPr>
        <w:drawing>
          <wp:inline distT="0" distB="0" distL="0" distR="0" wp14:anchorId="3DF7938C" wp14:editId="55E039ED">
            <wp:extent cx="5400040" cy="2927985"/>
            <wp:effectExtent l="0" t="0" r="0" b="5715"/>
            <wp:docPr id="41" name="Imagen 4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6BEB" w14:textId="2DD3A007" w:rsidR="00202FCA" w:rsidRDefault="00202FCA">
      <w:pPr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br w:type="page"/>
      </w:r>
    </w:p>
    <w:p w14:paraId="2AAEED95" w14:textId="77777777" w:rsidR="00C65AEF" w:rsidRPr="00F65EEE" w:rsidRDefault="00C65AEF" w:rsidP="0064091F">
      <w:pPr>
        <w:pStyle w:val="Prrafodelista"/>
        <w:spacing w:after="0" w:line="240" w:lineRule="auto"/>
        <w:ind w:left="1080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4E4D5442" w14:textId="30C5AF85" w:rsidR="00BF7012" w:rsidRDefault="00BF7012" w:rsidP="0017055F">
      <w:pPr>
        <w:spacing w:after="0" w:line="240" w:lineRule="auto"/>
        <w:jc w:val="both"/>
        <w:rPr>
          <w:rFonts w:eastAsia="Times New Roman" w:cstheme="minorHAnsi"/>
          <w:lang w:eastAsia="es-ES"/>
        </w:rPr>
      </w:pPr>
      <w:r>
        <w:rPr>
          <w:rFonts w:eastAsia="Times New Roman" w:cstheme="minorHAnsi"/>
          <w:lang w:eastAsia="es-ES"/>
        </w:rPr>
        <w:t>(</w:t>
      </w:r>
      <w:r w:rsidR="00610DAF">
        <w:rPr>
          <w:rFonts w:eastAsia="Times New Roman" w:cstheme="minorHAnsi"/>
          <w:lang w:eastAsia="es-ES"/>
        </w:rPr>
        <w:t>2</w:t>
      </w:r>
      <w:r w:rsidR="002935D5">
        <w:rPr>
          <w:rFonts w:eastAsia="Times New Roman" w:cstheme="minorHAnsi"/>
          <w:lang w:eastAsia="es-ES"/>
        </w:rPr>
        <w:t>,5</w:t>
      </w:r>
      <w:r>
        <w:rPr>
          <w:rFonts w:eastAsia="Times New Roman" w:cstheme="minorHAnsi"/>
          <w:lang w:eastAsia="es-ES"/>
        </w:rPr>
        <w:t xml:space="preserve"> puntos)</w:t>
      </w:r>
    </w:p>
    <w:p w14:paraId="6FFBE4A8" w14:textId="7D93AFCE" w:rsidR="00DC2445" w:rsidRDefault="00DC2445" w:rsidP="0017055F">
      <w:pPr>
        <w:spacing w:after="0" w:line="240" w:lineRule="auto"/>
        <w:jc w:val="both"/>
        <w:rPr>
          <w:rFonts w:eastAsia="Times New Roman" w:cstheme="minorHAnsi"/>
          <w:lang w:eastAsia="es-ES"/>
        </w:rPr>
      </w:pPr>
      <w:r>
        <w:rPr>
          <w:rFonts w:eastAsia="Times New Roman" w:cstheme="minorHAnsi"/>
          <w:lang w:eastAsia="es-ES"/>
        </w:rPr>
        <w:t xml:space="preserve">Actividad de ampliación de conocimientos: </w:t>
      </w:r>
      <w:r w:rsidR="003B2C18">
        <w:rPr>
          <w:rFonts w:eastAsia="Times New Roman" w:cstheme="minorHAnsi"/>
          <w:lang w:eastAsia="es-ES"/>
        </w:rPr>
        <w:t>Automatiza este proceso de creación de usuarios y c</w:t>
      </w:r>
      <w:r w:rsidR="00AE1718">
        <w:rPr>
          <w:rFonts w:eastAsia="Times New Roman" w:cstheme="minorHAnsi"/>
          <w:lang w:eastAsia="es-ES"/>
        </w:rPr>
        <w:t xml:space="preserve">rea un script en power Shell que permita la creación de </w:t>
      </w:r>
      <w:r w:rsidR="003B2C18">
        <w:rPr>
          <w:rFonts w:eastAsia="Times New Roman" w:cstheme="minorHAnsi"/>
          <w:lang w:eastAsia="es-ES"/>
        </w:rPr>
        <w:t xml:space="preserve">los </w:t>
      </w:r>
      <w:r w:rsidR="00AE1718">
        <w:rPr>
          <w:rFonts w:eastAsia="Times New Roman" w:cstheme="minorHAnsi"/>
          <w:lang w:eastAsia="es-ES"/>
        </w:rPr>
        <w:t xml:space="preserve">usuarios </w:t>
      </w:r>
      <w:r w:rsidR="003B2C18">
        <w:rPr>
          <w:rFonts w:eastAsia="Times New Roman" w:cstheme="minorHAnsi"/>
          <w:lang w:eastAsia="es-ES"/>
        </w:rPr>
        <w:t xml:space="preserve">y grupos </w:t>
      </w:r>
      <w:r w:rsidR="00AE1718">
        <w:rPr>
          <w:rFonts w:eastAsia="Times New Roman" w:cstheme="minorHAnsi"/>
          <w:lang w:eastAsia="es-ES"/>
        </w:rPr>
        <w:t xml:space="preserve">a partir de un listado en  una hoja Excel. </w:t>
      </w:r>
    </w:p>
    <w:p w14:paraId="3D3F412F" w14:textId="223A6258" w:rsidR="00AE1718" w:rsidRDefault="00AE1718" w:rsidP="0017055F">
      <w:pPr>
        <w:spacing w:after="0" w:line="240" w:lineRule="auto"/>
        <w:jc w:val="both"/>
        <w:rPr>
          <w:rFonts w:eastAsia="Times New Roman" w:cstheme="minorHAnsi"/>
          <w:lang w:eastAsia="es-ES"/>
        </w:rPr>
      </w:pPr>
      <w:r>
        <w:rPr>
          <w:rFonts w:eastAsia="Times New Roman" w:cstheme="minorHAnsi"/>
          <w:lang w:eastAsia="es-ES"/>
        </w:rPr>
        <w:t>Video: creación  de usuarios powershell con comando.</w:t>
      </w:r>
    </w:p>
    <w:p w14:paraId="1B070071" w14:textId="2CCE224B" w:rsidR="00AE1718" w:rsidRDefault="00220E4B" w:rsidP="0017055F">
      <w:pPr>
        <w:spacing w:after="0" w:line="240" w:lineRule="auto"/>
        <w:jc w:val="both"/>
        <w:rPr>
          <w:rFonts w:eastAsia="Times New Roman" w:cstheme="minorHAnsi"/>
          <w:lang w:eastAsia="es-ES"/>
        </w:rPr>
      </w:pPr>
      <w:hyperlink r:id="rId40" w:history="1">
        <w:r w:rsidR="00AE1718" w:rsidRPr="00827063">
          <w:rPr>
            <w:rStyle w:val="Hipervnculo"/>
            <w:rFonts w:eastAsia="Times New Roman" w:cstheme="minorHAnsi"/>
            <w:lang w:eastAsia="es-ES"/>
          </w:rPr>
          <w:t>https://www.solvetic.com/tutoriales/article/5730-como-crear-borrar-cuenta-usuario-windows-10-en-powershell/</w:t>
        </w:r>
      </w:hyperlink>
    </w:p>
    <w:p w14:paraId="7B0674AE" w14:textId="282052AC" w:rsidR="00AE1718" w:rsidRDefault="00AE1718" w:rsidP="0017055F">
      <w:pPr>
        <w:spacing w:after="0" w:line="240" w:lineRule="auto"/>
        <w:jc w:val="both"/>
        <w:rPr>
          <w:rFonts w:eastAsia="Times New Roman" w:cstheme="minorHAnsi"/>
          <w:lang w:eastAsia="es-ES"/>
        </w:rPr>
      </w:pPr>
      <w:r>
        <w:rPr>
          <w:rFonts w:eastAsia="Times New Roman" w:cstheme="minorHAnsi"/>
          <w:lang w:eastAsia="es-ES"/>
        </w:rPr>
        <w:t>Video: Creación de usuarios desde Excel (csv):</w:t>
      </w:r>
    </w:p>
    <w:p w14:paraId="7E15D466" w14:textId="5D5FB3CF" w:rsidR="00AE1718" w:rsidRDefault="00220E4B" w:rsidP="0017055F">
      <w:pPr>
        <w:spacing w:after="0" w:line="240" w:lineRule="auto"/>
        <w:jc w:val="both"/>
        <w:rPr>
          <w:rFonts w:eastAsia="Times New Roman" w:cstheme="minorHAnsi"/>
          <w:lang w:eastAsia="es-ES"/>
        </w:rPr>
      </w:pPr>
      <w:hyperlink r:id="rId41" w:history="1">
        <w:r w:rsidR="00AE1718" w:rsidRPr="00827063">
          <w:rPr>
            <w:rStyle w:val="Hipervnculo"/>
            <w:rFonts w:eastAsia="Times New Roman" w:cstheme="minorHAnsi"/>
            <w:lang w:eastAsia="es-ES"/>
          </w:rPr>
          <w:t>https://www.youtube.com/watch?v=2lkPkk9PGHw</w:t>
        </w:r>
      </w:hyperlink>
    </w:p>
    <w:p w14:paraId="3B81F2A0" w14:textId="5BF003B4" w:rsidR="00610DAF" w:rsidRDefault="00610DAF" w:rsidP="0017055F">
      <w:pPr>
        <w:spacing w:after="0" w:line="240" w:lineRule="auto"/>
        <w:jc w:val="both"/>
        <w:rPr>
          <w:rFonts w:eastAsia="Times New Roman" w:cstheme="minorHAnsi"/>
          <w:lang w:eastAsia="es-ES"/>
        </w:rPr>
      </w:pPr>
      <w:r>
        <w:rPr>
          <w:rFonts w:eastAsia="Times New Roman" w:cstheme="minorHAnsi"/>
          <w:lang w:eastAsia="es-ES"/>
        </w:rPr>
        <w:t>(0,5 pt.)</w:t>
      </w:r>
    </w:p>
    <w:p w14:paraId="788D01DF" w14:textId="4A5287B5" w:rsidR="00EB2CDB" w:rsidRDefault="008207CA" w:rsidP="008207CA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8207CA">
        <w:rPr>
          <w:rFonts w:eastAsia="Times New Roman" w:cstheme="minorHAnsi"/>
          <w:color w:val="548DD4" w:themeColor="text2" w:themeTint="99"/>
          <w:lang w:eastAsia="es-ES"/>
        </w:rPr>
        <w:t>Paso 1</w:t>
      </w:r>
    </w:p>
    <w:p w14:paraId="5B2D0C02" w14:textId="140E3A45" w:rsidR="008207CA" w:rsidRDefault="008207CA" w:rsidP="008207CA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Creamos el archivo csv</w:t>
      </w:r>
      <w:r w:rsidR="00C21938">
        <w:rPr>
          <w:rFonts w:eastAsia="Times New Roman" w:cstheme="minorHAnsi"/>
          <w:color w:val="548DD4" w:themeColor="text2" w:themeTint="99"/>
          <w:lang w:eastAsia="es-ES"/>
        </w:rPr>
        <w:t xml:space="preserve"> con todos los usuarios para crear  en mi caso esta en la siguiente ruta</w:t>
      </w:r>
      <w:r w:rsidR="00A61F42">
        <w:rPr>
          <w:rFonts w:eastAsia="Times New Roman" w:cstheme="minorHAnsi"/>
          <w:color w:val="548DD4" w:themeColor="text2" w:themeTint="99"/>
          <w:lang w:eastAsia="es-ES"/>
        </w:rPr>
        <w:t xml:space="preserve"> </w:t>
      </w:r>
      <w:r w:rsidR="00A61F42" w:rsidRPr="00A61F42">
        <w:rPr>
          <w:rFonts w:eastAsia="Times New Roman" w:cstheme="minorHAnsi"/>
          <w:color w:val="548DD4" w:themeColor="text2" w:themeTint="99"/>
          <w:lang w:eastAsia="es-ES"/>
        </w:rPr>
        <w:t>C:\Users\Admin\Desktop</w:t>
      </w:r>
    </w:p>
    <w:p w14:paraId="33301313" w14:textId="4DCBC02E" w:rsidR="00C21938" w:rsidRDefault="00C21938" w:rsidP="008207CA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C21938">
        <w:rPr>
          <w:rFonts w:eastAsia="Times New Roman" w:cstheme="minorHAnsi"/>
          <w:noProof/>
          <w:color w:val="548DD4" w:themeColor="text2" w:themeTint="99"/>
          <w:lang w:eastAsia="es-ES"/>
        </w:rPr>
        <w:drawing>
          <wp:inline distT="0" distB="0" distL="0" distR="0" wp14:anchorId="78C8B96A" wp14:editId="0E99D0EA">
            <wp:extent cx="5400040" cy="4061460"/>
            <wp:effectExtent l="0" t="0" r="0" b="0"/>
            <wp:docPr id="18" name="Imagen 1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78EF" w14:textId="1F6868E4" w:rsidR="002B3094" w:rsidRDefault="002B3094" w:rsidP="008207CA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Paso 2</w:t>
      </w:r>
    </w:p>
    <w:p w14:paraId="038CC002" w14:textId="64C53781" w:rsidR="002B3094" w:rsidRDefault="002B3094" w:rsidP="008207CA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Creamos el Script para crear los usuarios de arriba</w:t>
      </w:r>
      <w:r w:rsidR="00DF641E">
        <w:rPr>
          <w:rFonts w:eastAsia="Times New Roman" w:cstheme="minorHAnsi"/>
          <w:color w:val="548DD4" w:themeColor="text2" w:themeTint="99"/>
          <w:lang w:eastAsia="es-ES"/>
        </w:rPr>
        <w:t xml:space="preserve"> y lo ejecutamos</w:t>
      </w:r>
    </w:p>
    <w:p w14:paraId="7CEF4C9E" w14:textId="6C51CBEC" w:rsidR="00DF641E" w:rsidRDefault="000727EA" w:rsidP="008207CA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0727EA">
        <w:rPr>
          <w:rFonts w:eastAsia="Times New Roman" w:cstheme="minorHAnsi"/>
          <w:noProof/>
          <w:color w:val="548DD4" w:themeColor="text2" w:themeTint="99"/>
          <w:lang w:eastAsia="es-ES"/>
        </w:rPr>
        <w:lastRenderedPageBreak/>
        <w:drawing>
          <wp:inline distT="0" distB="0" distL="0" distR="0" wp14:anchorId="19091F1D" wp14:editId="11A1E46A">
            <wp:extent cx="5400040" cy="3739515"/>
            <wp:effectExtent l="0" t="0" r="0" b="0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BBD3" w14:textId="301D10CA" w:rsidR="002B3094" w:rsidRDefault="002B3094" w:rsidP="008207CA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63DB57D7" w14:textId="6A28D773" w:rsidR="002B3094" w:rsidRDefault="0023730F" w:rsidP="008207CA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 xml:space="preserve">Al </w:t>
      </w:r>
      <w:r w:rsidR="003A35DC">
        <w:rPr>
          <w:rFonts w:eastAsia="Times New Roman" w:cstheme="minorHAnsi"/>
          <w:color w:val="548DD4" w:themeColor="text2" w:themeTint="99"/>
          <w:lang w:eastAsia="es-ES"/>
        </w:rPr>
        <w:t xml:space="preserve">ejecutar </w:t>
      </w:r>
      <w:r w:rsidR="000727EA">
        <w:rPr>
          <w:rFonts w:eastAsia="Times New Roman" w:cstheme="minorHAnsi"/>
          <w:color w:val="548DD4" w:themeColor="text2" w:themeTint="99"/>
          <w:lang w:eastAsia="es-ES"/>
        </w:rPr>
        <w:t xml:space="preserve">el script </w:t>
      </w:r>
      <w:r w:rsidR="00C1123A">
        <w:rPr>
          <w:rFonts w:eastAsia="Times New Roman" w:cstheme="minorHAnsi"/>
          <w:color w:val="548DD4" w:themeColor="text2" w:themeTint="99"/>
          <w:lang w:eastAsia="es-ES"/>
        </w:rPr>
        <w:t>la consola nos devuelve que a creado todos los usuarios del csv</w:t>
      </w:r>
    </w:p>
    <w:p w14:paraId="3BDE3962" w14:textId="77777777" w:rsidR="00C1123A" w:rsidRDefault="00C1123A" w:rsidP="008207CA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60205125" w14:textId="71E63E95" w:rsidR="00C1123A" w:rsidRDefault="00C1123A" w:rsidP="008207CA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Paso 3</w:t>
      </w:r>
    </w:p>
    <w:p w14:paraId="28FBBD69" w14:textId="20294EE7" w:rsidR="00C1123A" w:rsidRDefault="00C1123A" w:rsidP="008207CA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Comprobamos que los haya creado bien</w:t>
      </w:r>
      <w:r w:rsidR="00B21B6B">
        <w:rPr>
          <w:rFonts w:eastAsia="Times New Roman" w:cstheme="minorHAnsi"/>
          <w:color w:val="548DD4" w:themeColor="text2" w:themeTint="99"/>
          <w:lang w:eastAsia="es-ES"/>
        </w:rPr>
        <w:t xml:space="preserve"> en el administrador de equipos</w:t>
      </w:r>
    </w:p>
    <w:p w14:paraId="6BC4B7BA" w14:textId="04DA9FAC" w:rsidR="00077BE0" w:rsidRPr="008207CA" w:rsidRDefault="00077BE0" w:rsidP="008207CA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077BE0">
        <w:rPr>
          <w:rFonts w:eastAsia="Times New Roman" w:cstheme="minorHAnsi"/>
          <w:noProof/>
          <w:color w:val="548DD4" w:themeColor="text2" w:themeTint="99"/>
          <w:lang w:eastAsia="es-ES"/>
        </w:rPr>
        <w:drawing>
          <wp:inline distT="0" distB="0" distL="0" distR="0" wp14:anchorId="522C38FD" wp14:editId="4D6C770D">
            <wp:extent cx="5400040" cy="3892550"/>
            <wp:effectExtent l="0" t="0" r="0" b="0"/>
            <wp:docPr id="43" name="Imagen 4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0AE9" w14:textId="77777777" w:rsidR="00FB613F" w:rsidRDefault="00FB613F" w:rsidP="0017055F">
      <w:pPr>
        <w:jc w:val="both"/>
        <w:rPr>
          <w:b/>
          <w:bCs/>
        </w:rPr>
      </w:pPr>
    </w:p>
    <w:p w14:paraId="3EB40504" w14:textId="69B45112" w:rsidR="00C84FA4" w:rsidRDefault="00C84FA4" w:rsidP="0017055F">
      <w:pPr>
        <w:jc w:val="both"/>
        <w:rPr>
          <w:b/>
          <w:bCs/>
        </w:rPr>
      </w:pPr>
      <w:r>
        <w:rPr>
          <w:b/>
          <w:bCs/>
        </w:rPr>
        <w:lastRenderedPageBreak/>
        <w:t>Ejercicio 2: RA4-b: (10 puntos)</w:t>
      </w:r>
    </w:p>
    <w:p w14:paraId="23647A40" w14:textId="22D43105" w:rsidR="00E61AAF" w:rsidRDefault="00E61AAF" w:rsidP="00E61AAF">
      <w:pPr>
        <w:spacing w:before="100" w:beforeAutospacing="1" w:after="100" w:afterAutospacing="1" w:line="240" w:lineRule="auto"/>
        <w:jc w:val="both"/>
        <w:rPr>
          <w:rFonts w:eastAsia="Times New Roman" w:cstheme="minorHAnsi"/>
          <w:lang w:eastAsia="es-ES"/>
        </w:rPr>
      </w:pPr>
      <w:r>
        <w:rPr>
          <w:rFonts w:eastAsia="Times New Roman" w:cstheme="minorHAnsi"/>
          <w:lang w:eastAsia="es-ES"/>
        </w:rPr>
        <w:t xml:space="preserve">1.- Habilita las directivas de contraseña correspondientes para que el sistema guarde registro de las 2 últimas contraseñas de usuario, éstas deben ser complejas, tener una vigencia máxima de 4 meses, una longitud mínima de 8 caracteres y que permita hasta 5 equivocaciones del usuario al iniciar sesión. </w:t>
      </w:r>
      <w:r w:rsidR="00266CEF">
        <w:rPr>
          <w:rFonts w:eastAsia="Times New Roman" w:cstheme="minorHAnsi"/>
          <w:lang w:eastAsia="es-ES"/>
        </w:rPr>
        <w:t>(6 puntos)</w:t>
      </w:r>
    </w:p>
    <w:p w14:paraId="02301607" w14:textId="000278CB" w:rsidR="00046562" w:rsidRDefault="00DB5D17" w:rsidP="00266CEF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DB5D17">
        <w:rPr>
          <w:rFonts w:eastAsia="Times New Roman" w:cstheme="minorHAnsi"/>
          <w:color w:val="548DD4" w:themeColor="text2" w:themeTint="99"/>
          <w:lang w:eastAsia="es-ES"/>
        </w:rPr>
        <w:t>Paso 1</w:t>
      </w:r>
    </w:p>
    <w:p w14:paraId="79E0A1F0" w14:textId="3D776FCF" w:rsidR="00DB5D17" w:rsidRDefault="00DB5D17" w:rsidP="00266CEF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Buscar el programa Directiva de Seguridad</w:t>
      </w:r>
      <w:r w:rsidR="000C298F">
        <w:rPr>
          <w:rFonts w:eastAsia="Times New Roman" w:cstheme="minorHAnsi"/>
          <w:color w:val="548DD4" w:themeColor="text2" w:themeTint="99"/>
          <w:lang w:eastAsia="es-ES"/>
        </w:rPr>
        <w:t xml:space="preserve"> Local en el buscador de Windows 10</w:t>
      </w:r>
    </w:p>
    <w:p w14:paraId="2A091D49" w14:textId="03D75767" w:rsidR="000C298F" w:rsidRDefault="000C298F" w:rsidP="00DB5D17">
      <w:pPr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0C298F">
        <w:rPr>
          <w:rFonts w:eastAsia="Times New Roman" w:cstheme="minorHAnsi"/>
          <w:noProof/>
          <w:color w:val="548DD4" w:themeColor="text2" w:themeTint="99"/>
          <w:lang w:eastAsia="es-ES"/>
        </w:rPr>
        <w:drawing>
          <wp:inline distT="0" distB="0" distL="0" distR="0" wp14:anchorId="5715860C" wp14:editId="0250E46F">
            <wp:extent cx="5400040" cy="4108450"/>
            <wp:effectExtent l="0" t="0" r="0" b="6350"/>
            <wp:docPr id="44" name="Imagen 4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Una captura de pantalla de una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B9EC" w14:textId="4660C2C8" w:rsidR="00F6010A" w:rsidRDefault="00F6010A" w:rsidP="00DB5D17">
      <w:pPr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Paso 2</w:t>
      </w:r>
    </w:p>
    <w:p w14:paraId="091D4741" w14:textId="0222CA9F" w:rsidR="00F6010A" w:rsidRDefault="00AA3270" w:rsidP="00DB5D17">
      <w:pPr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Modificar los parámetros de la siguiente foto a los requisitos pedidos</w:t>
      </w:r>
    </w:p>
    <w:p w14:paraId="0BC3EEA3" w14:textId="7FC8D124" w:rsidR="00AA3270" w:rsidRDefault="00AA3270" w:rsidP="00DB5D17">
      <w:pPr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AA3270">
        <w:rPr>
          <w:rFonts w:eastAsia="Times New Roman" w:cstheme="minorHAnsi"/>
          <w:noProof/>
          <w:color w:val="548DD4" w:themeColor="text2" w:themeTint="99"/>
          <w:lang w:eastAsia="es-ES"/>
        </w:rPr>
        <w:lastRenderedPageBreak/>
        <w:drawing>
          <wp:inline distT="0" distB="0" distL="0" distR="0" wp14:anchorId="5A02E871" wp14:editId="561B23F1">
            <wp:extent cx="5400040" cy="4056380"/>
            <wp:effectExtent l="0" t="0" r="0" b="1270"/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48FD" w14:textId="3FFAE88F" w:rsidR="00AC7C26" w:rsidRDefault="00AC7C26" w:rsidP="00DB5D17">
      <w:pPr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AC7C26">
        <w:rPr>
          <w:rFonts w:eastAsia="Times New Roman" w:cstheme="minorHAnsi"/>
          <w:noProof/>
          <w:color w:val="548DD4" w:themeColor="text2" w:themeTint="99"/>
          <w:lang w:eastAsia="es-ES"/>
        </w:rPr>
        <w:drawing>
          <wp:inline distT="0" distB="0" distL="0" distR="0" wp14:anchorId="03FB1CAF" wp14:editId="4EE9EC3F">
            <wp:extent cx="5400040" cy="4061460"/>
            <wp:effectExtent l="0" t="0" r="0" b="0"/>
            <wp:docPr id="46" name="Imagen 4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98A2" w14:textId="1FC43ACC" w:rsidR="00327D46" w:rsidRDefault="00327D46" w:rsidP="00DB5D17">
      <w:pPr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46106393" w14:textId="65BB91C6" w:rsidR="00327D46" w:rsidRDefault="00327D46" w:rsidP="00266CEF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lastRenderedPageBreak/>
        <w:t>Paso 3</w:t>
      </w:r>
    </w:p>
    <w:p w14:paraId="67D44C51" w14:textId="3BFE90BC" w:rsidR="00327D46" w:rsidRDefault="00327D46" w:rsidP="00266CEF">
      <w:pPr>
        <w:spacing w:after="100" w:afterAutospacing="1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Solo nos queda cambiar la directiva de Umbral de Bloqueo de cuenta a 5</w:t>
      </w:r>
      <w:r w:rsidR="00DD79C8">
        <w:rPr>
          <w:rFonts w:eastAsia="Times New Roman" w:cstheme="minorHAnsi"/>
          <w:color w:val="548DD4" w:themeColor="text2" w:themeTint="99"/>
          <w:lang w:eastAsia="es-ES"/>
        </w:rPr>
        <w:t xml:space="preserve"> inicios de sesión para completar el ejercicio</w:t>
      </w:r>
    </w:p>
    <w:p w14:paraId="30033E16" w14:textId="60F9BA9B" w:rsidR="000A11C1" w:rsidRDefault="000A11C1" w:rsidP="00DB5D17">
      <w:pPr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0A11C1">
        <w:rPr>
          <w:rFonts w:eastAsia="Times New Roman" w:cstheme="minorHAnsi"/>
          <w:noProof/>
          <w:color w:val="548DD4" w:themeColor="text2" w:themeTint="99"/>
          <w:lang w:eastAsia="es-ES"/>
        </w:rPr>
        <w:drawing>
          <wp:inline distT="0" distB="0" distL="0" distR="0" wp14:anchorId="4056175D" wp14:editId="3BF00479">
            <wp:extent cx="4787962" cy="3581400"/>
            <wp:effectExtent l="0" t="0" r="0" b="0"/>
            <wp:docPr id="47" name="Imagen 4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3216" cy="358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B56F" w14:textId="55883F61" w:rsidR="000A11C1" w:rsidRPr="00DB5D17" w:rsidRDefault="00266CEF" w:rsidP="00DB5D17">
      <w:pPr>
        <w:spacing w:before="100" w:beforeAutospacing="1" w:after="100" w:afterAutospacing="1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266CEF">
        <w:rPr>
          <w:rFonts w:eastAsia="Times New Roman" w:cstheme="minorHAnsi"/>
          <w:noProof/>
          <w:color w:val="548DD4" w:themeColor="text2" w:themeTint="99"/>
          <w:lang w:eastAsia="es-ES"/>
        </w:rPr>
        <w:drawing>
          <wp:inline distT="0" distB="0" distL="0" distR="0" wp14:anchorId="66F440AE" wp14:editId="3150D4BF">
            <wp:extent cx="4836235" cy="3638550"/>
            <wp:effectExtent l="0" t="0" r="2540" b="0"/>
            <wp:docPr id="48" name="Imagen 4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1347" cy="364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BB43" w14:textId="62324686" w:rsidR="00266CEF" w:rsidRPr="008873B8" w:rsidRDefault="00266CEF" w:rsidP="00E61AAF">
      <w:pPr>
        <w:spacing w:before="100" w:beforeAutospacing="1" w:after="100" w:afterAutospacing="1" w:line="240" w:lineRule="auto"/>
        <w:jc w:val="both"/>
        <w:rPr>
          <w:rFonts w:eastAsia="Times New Roman" w:cstheme="minorHAnsi"/>
          <w:color w:val="548DD4" w:themeColor="text2" w:themeTint="99"/>
          <w:lang w:eastAsia="es-ES"/>
        </w:rPr>
      </w:pPr>
      <w:r w:rsidRPr="008873B8">
        <w:rPr>
          <w:rFonts w:eastAsia="Times New Roman" w:cstheme="minorHAnsi"/>
          <w:color w:val="548DD4" w:themeColor="text2" w:themeTint="99"/>
          <w:lang w:eastAsia="es-ES"/>
        </w:rPr>
        <w:t>Al es</w:t>
      </w:r>
      <w:r w:rsidR="008F4D1F" w:rsidRPr="008873B8">
        <w:rPr>
          <w:rFonts w:eastAsia="Times New Roman" w:cstheme="minorHAnsi"/>
          <w:color w:val="548DD4" w:themeColor="text2" w:themeTint="99"/>
          <w:lang w:eastAsia="es-ES"/>
        </w:rPr>
        <w:t>tablecer un umbral de bloqueo de cuenta</w:t>
      </w:r>
      <w:r w:rsidR="008873B8" w:rsidRPr="008873B8">
        <w:rPr>
          <w:rFonts w:eastAsia="Times New Roman" w:cstheme="minorHAnsi"/>
          <w:color w:val="548DD4" w:themeColor="text2" w:themeTint="99"/>
          <w:lang w:eastAsia="es-ES"/>
        </w:rPr>
        <w:t>,</w:t>
      </w:r>
      <w:r w:rsidR="008F4D1F" w:rsidRPr="008873B8">
        <w:rPr>
          <w:rFonts w:eastAsia="Times New Roman" w:cstheme="minorHAnsi"/>
          <w:color w:val="548DD4" w:themeColor="text2" w:themeTint="99"/>
          <w:lang w:eastAsia="es-ES"/>
        </w:rPr>
        <w:t xml:space="preserve"> windows nos obliga a limitar </w:t>
      </w:r>
      <w:r w:rsidR="008873B8" w:rsidRPr="008873B8">
        <w:rPr>
          <w:rFonts w:eastAsia="Times New Roman" w:cstheme="minorHAnsi"/>
          <w:color w:val="548DD4" w:themeColor="text2" w:themeTint="99"/>
          <w:lang w:eastAsia="es-ES"/>
        </w:rPr>
        <w:t>la duración del bloqueo y cuando se va a restablecer la cuenta,</w:t>
      </w:r>
      <w:r w:rsidR="008873B8">
        <w:rPr>
          <w:rFonts w:eastAsia="Times New Roman" w:cstheme="minorHAnsi"/>
          <w:color w:val="548DD4" w:themeColor="text2" w:themeTint="99"/>
          <w:lang w:eastAsia="es-ES"/>
        </w:rPr>
        <w:t xml:space="preserve"> </w:t>
      </w:r>
      <w:r w:rsidR="008873B8" w:rsidRPr="008873B8">
        <w:rPr>
          <w:rFonts w:eastAsia="Times New Roman" w:cstheme="minorHAnsi"/>
          <w:color w:val="548DD4" w:themeColor="text2" w:themeTint="99"/>
          <w:lang w:eastAsia="es-ES"/>
        </w:rPr>
        <w:t>yo he dejado el valor por defecto de 30 minutos</w:t>
      </w:r>
    </w:p>
    <w:p w14:paraId="4274F7BD" w14:textId="611F46F3" w:rsidR="00E61AAF" w:rsidRDefault="00E61AAF" w:rsidP="0008496D">
      <w:pPr>
        <w:spacing w:after="0" w:line="240" w:lineRule="auto"/>
        <w:jc w:val="both"/>
        <w:rPr>
          <w:rFonts w:eastAsia="Times New Roman" w:cstheme="minorHAnsi"/>
          <w:lang w:eastAsia="es-ES"/>
        </w:rPr>
      </w:pPr>
      <w:r>
        <w:rPr>
          <w:rFonts w:eastAsia="Times New Roman" w:cstheme="minorHAnsi"/>
          <w:lang w:eastAsia="es-ES"/>
        </w:rPr>
        <w:lastRenderedPageBreak/>
        <w:t>2.- Establece una cuota de uso de disco de 50 Gbytes  en la unidad C: para los usuarios del grupo: marketing.</w:t>
      </w:r>
    </w:p>
    <w:p w14:paraId="1C50E135" w14:textId="0E443BB2" w:rsidR="00E61AAF" w:rsidRDefault="00E61AAF" w:rsidP="0008496D">
      <w:pPr>
        <w:spacing w:after="0" w:line="240" w:lineRule="auto"/>
        <w:jc w:val="both"/>
        <w:rPr>
          <w:rFonts w:eastAsia="Times New Roman" w:cstheme="minorHAnsi"/>
          <w:lang w:eastAsia="es-ES"/>
        </w:rPr>
      </w:pPr>
      <w:r>
        <w:rPr>
          <w:rFonts w:eastAsia="Times New Roman" w:cstheme="minorHAnsi"/>
          <w:lang w:eastAsia="es-ES"/>
        </w:rPr>
        <w:t>(2 puntos)</w:t>
      </w:r>
    </w:p>
    <w:p w14:paraId="6AB2CC24" w14:textId="043EDF32" w:rsidR="0008496D" w:rsidRDefault="0008496D" w:rsidP="0008496D">
      <w:pPr>
        <w:spacing w:after="0" w:line="240" w:lineRule="auto"/>
        <w:jc w:val="both"/>
        <w:rPr>
          <w:rFonts w:eastAsia="Times New Roman" w:cstheme="minorHAnsi"/>
          <w:lang w:eastAsia="es-ES"/>
        </w:rPr>
      </w:pPr>
    </w:p>
    <w:p w14:paraId="7B054053" w14:textId="02CFE34E" w:rsidR="0008496D" w:rsidRDefault="00F669DB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Paso 1</w:t>
      </w:r>
    </w:p>
    <w:p w14:paraId="7C4FE047" w14:textId="615F08FB" w:rsidR="00FC12DF" w:rsidRDefault="00FC12DF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Acceder al menu de Windows de Cuotas para el disco C: (Click derecho sobre el disco)desde el explorador de archivos</w:t>
      </w:r>
    </w:p>
    <w:p w14:paraId="15E8816B" w14:textId="720B0B73" w:rsidR="000C5F0B" w:rsidRDefault="000C5F0B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0C5F0B">
        <w:rPr>
          <w:rFonts w:eastAsia="Times New Roman" w:cstheme="minorHAnsi"/>
          <w:color w:val="548DD4" w:themeColor="text2" w:themeTint="99"/>
          <w:lang w:eastAsia="es-ES"/>
        </w:rPr>
        <w:drawing>
          <wp:inline distT="0" distB="0" distL="0" distR="0" wp14:anchorId="580BF602" wp14:editId="6A1BC405">
            <wp:extent cx="4712535" cy="3590925"/>
            <wp:effectExtent l="0" t="0" r="0" b="0"/>
            <wp:docPr id="34" name="Imagen 3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4159" cy="359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26C0" w14:textId="0FCC1987" w:rsidR="00C116B6" w:rsidRDefault="00C116B6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C116B6">
        <w:rPr>
          <w:rFonts w:eastAsia="Times New Roman" w:cstheme="minorHAnsi"/>
          <w:color w:val="548DD4" w:themeColor="text2" w:themeTint="99"/>
          <w:lang w:eastAsia="es-ES"/>
        </w:rPr>
        <w:drawing>
          <wp:inline distT="0" distB="0" distL="0" distR="0" wp14:anchorId="476EA99A" wp14:editId="642B11D6">
            <wp:extent cx="2755126" cy="3762375"/>
            <wp:effectExtent l="0" t="0" r="7620" b="0"/>
            <wp:docPr id="38" name="Imagen 38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Word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58964" cy="376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14D4" w14:textId="18B7D91E" w:rsidR="00CC34A1" w:rsidRDefault="00CC34A1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60110E0B" w14:textId="02918E5F" w:rsidR="00CC34A1" w:rsidRDefault="00CC34A1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lastRenderedPageBreak/>
        <w:t>Paso 3</w:t>
      </w:r>
    </w:p>
    <w:p w14:paraId="02B75BDB" w14:textId="1E39D8AA" w:rsidR="00C116B6" w:rsidRDefault="00DB5B9C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 xml:space="preserve">Configurar el </w:t>
      </w:r>
      <w:r w:rsidR="007F449D">
        <w:rPr>
          <w:rFonts w:eastAsia="Times New Roman" w:cstheme="minorHAnsi"/>
          <w:color w:val="548DD4" w:themeColor="text2" w:themeTint="99"/>
          <w:lang w:eastAsia="es-ES"/>
        </w:rPr>
        <w:t>menú</w:t>
      </w:r>
      <w:r>
        <w:rPr>
          <w:rFonts w:eastAsia="Times New Roman" w:cstheme="minorHAnsi"/>
          <w:color w:val="548DD4" w:themeColor="text2" w:themeTint="99"/>
          <w:lang w:eastAsia="es-ES"/>
        </w:rPr>
        <w:t xml:space="preserve"> de</w:t>
      </w:r>
      <w:r w:rsidR="007F449D">
        <w:rPr>
          <w:rFonts w:eastAsia="Times New Roman" w:cstheme="minorHAnsi"/>
          <w:color w:val="548DD4" w:themeColor="text2" w:themeTint="99"/>
          <w:lang w:eastAsia="es-ES"/>
        </w:rPr>
        <w:t xml:space="preserve"> cuotas de esta forma y entrar en valores de cuota</w:t>
      </w:r>
    </w:p>
    <w:p w14:paraId="6F324EBD" w14:textId="2B12DC41" w:rsidR="007F449D" w:rsidRDefault="007F449D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7F449D">
        <w:rPr>
          <w:rFonts w:eastAsia="Times New Roman" w:cstheme="minorHAnsi"/>
          <w:color w:val="548DD4" w:themeColor="text2" w:themeTint="99"/>
          <w:lang w:eastAsia="es-ES"/>
        </w:rPr>
        <w:drawing>
          <wp:inline distT="0" distB="0" distL="0" distR="0" wp14:anchorId="0D9860C4" wp14:editId="2255C88F">
            <wp:extent cx="5400040" cy="4095115"/>
            <wp:effectExtent l="0" t="0" r="0" b="635"/>
            <wp:docPr id="51" name="Imagen 5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06CC" w14:textId="2C39BC50" w:rsidR="00C116B6" w:rsidRDefault="00C116B6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3DFA18A3" w14:textId="76FF1C50" w:rsidR="007F449D" w:rsidRDefault="007F449D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Paso 4</w:t>
      </w:r>
    </w:p>
    <w:p w14:paraId="33EE187B" w14:textId="713B1364" w:rsidR="00ED519F" w:rsidRDefault="00093B6E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Crear nueva cuota</w:t>
      </w:r>
    </w:p>
    <w:p w14:paraId="0263CF01" w14:textId="77777777" w:rsidR="00093B6E" w:rsidRDefault="00093B6E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137959E9" w14:textId="65221308" w:rsidR="00327553" w:rsidRDefault="00072F72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072F72">
        <w:rPr>
          <w:rFonts w:eastAsia="Times New Roman" w:cstheme="minorHAnsi"/>
          <w:color w:val="548DD4" w:themeColor="text2" w:themeTint="99"/>
          <w:lang w:eastAsia="es-ES"/>
        </w:rPr>
        <w:drawing>
          <wp:inline distT="0" distB="0" distL="0" distR="0" wp14:anchorId="398A1244" wp14:editId="00EB7CDE">
            <wp:extent cx="2543530" cy="2286319"/>
            <wp:effectExtent l="0" t="0" r="9525" b="0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9B4E" w14:textId="77777777" w:rsidR="00072F72" w:rsidRDefault="00072F72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34E9B6DE" w14:textId="77777777" w:rsidR="00072F72" w:rsidRDefault="00072F72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331E6580" w14:textId="77777777" w:rsidR="00072F72" w:rsidRDefault="00072F72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2155FE94" w14:textId="77777777" w:rsidR="00072F72" w:rsidRDefault="00072F72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51C1A9B5" w14:textId="77777777" w:rsidR="00072F72" w:rsidRDefault="00072F72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2C519DC9" w14:textId="77777777" w:rsidR="00072F72" w:rsidRDefault="00072F72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07A6087B" w14:textId="77777777" w:rsidR="00072F72" w:rsidRDefault="00072F72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22760FC6" w14:textId="77777777" w:rsidR="00072F72" w:rsidRDefault="00072F72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6741178F" w14:textId="07A00F42" w:rsidR="00072F72" w:rsidRDefault="00072F72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lastRenderedPageBreak/>
        <w:t>Paso 5</w:t>
      </w:r>
    </w:p>
    <w:p w14:paraId="63C7A437" w14:textId="2647ECA2" w:rsidR="00072F72" w:rsidRDefault="00072F72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Asignar a los usuarios de marketing</w:t>
      </w:r>
    </w:p>
    <w:p w14:paraId="304DC431" w14:textId="7FAA01CD" w:rsidR="00072F72" w:rsidRDefault="006E2558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6E2558">
        <w:rPr>
          <w:rFonts w:eastAsia="Times New Roman" w:cstheme="minorHAnsi"/>
          <w:color w:val="548DD4" w:themeColor="text2" w:themeTint="99"/>
          <w:lang w:eastAsia="es-ES"/>
        </w:rPr>
        <w:drawing>
          <wp:inline distT="0" distB="0" distL="0" distR="0" wp14:anchorId="395B8A47" wp14:editId="07D48975">
            <wp:extent cx="4696480" cy="3000794"/>
            <wp:effectExtent l="0" t="0" r="0" b="9525"/>
            <wp:docPr id="54" name="Imagen 5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Texto, Aplicación, Correo electrón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0D6F" w14:textId="6531FBED" w:rsidR="006E2558" w:rsidRDefault="006E2558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Paso 6</w:t>
      </w:r>
    </w:p>
    <w:p w14:paraId="499AAAD5" w14:textId="5464F4B8" w:rsidR="006E2558" w:rsidRDefault="00896684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Asignar cuota y nivel de advertencia</w:t>
      </w:r>
    </w:p>
    <w:p w14:paraId="400D2656" w14:textId="430A1CE2" w:rsidR="00896684" w:rsidRDefault="00047E52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047E52">
        <w:rPr>
          <w:rFonts w:eastAsia="Times New Roman" w:cstheme="minorHAnsi"/>
          <w:color w:val="548DD4" w:themeColor="text2" w:themeTint="99"/>
          <w:lang w:eastAsia="es-ES"/>
        </w:rPr>
        <w:drawing>
          <wp:inline distT="0" distB="0" distL="0" distR="0" wp14:anchorId="058CEB4C" wp14:editId="0A2B87EC">
            <wp:extent cx="3772426" cy="2429214"/>
            <wp:effectExtent l="0" t="0" r="0" b="9525"/>
            <wp:docPr id="55" name="Imagen 5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2C9B" w14:textId="77777777" w:rsidR="0012702F" w:rsidRDefault="0012702F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363E325F" w14:textId="77777777" w:rsidR="0012702F" w:rsidRDefault="0012702F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46038741" w14:textId="77777777" w:rsidR="0012702F" w:rsidRDefault="0012702F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1894B4AB" w14:textId="77777777" w:rsidR="0012702F" w:rsidRDefault="0012702F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0DF26D1F" w14:textId="77777777" w:rsidR="0012702F" w:rsidRDefault="0012702F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4733B05B" w14:textId="77777777" w:rsidR="0012702F" w:rsidRDefault="0012702F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40687FFF" w14:textId="77777777" w:rsidR="0012702F" w:rsidRDefault="0012702F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0B253220" w14:textId="77777777" w:rsidR="0012702F" w:rsidRDefault="0012702F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0B4A944E" w14:textId="77777777" w:rsidR="0012702F" w:rsidRDefault="0012702F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6AFC4330" w14:textId="77777777" w:rsidR="0012702F" w:rsidRDefault="0012702F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2A20BA92" w14:textId="77777777" w:rsidR="0012702F" w:rsidRDefault="0012702F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21B9C1EC" w14:textId="77777777" w:rsidR="0012702F" w:rsidRDefault="0012702F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3BE7F978" w14:textId="77777777" w:rsidR="0012702F" w:rsidRDefault="0012702F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1CCC4BA7" w14:textId="77777777" w:rsidR="0012702F" w:rsidRDefault="0012702F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786D77FC" w14:textId="77777777" w:rsidR="0012702F" w:rsidRDefault="0012702F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7602F41F" w14:textId="647F0847" w:rsidR="00047E52" w:rsidRDefault="00047E52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lastRenderedPageBreak/>
        <w:t>Paso 7</w:t>
      </w:r>
    </w:p>
    <w:p w14:paraId="15C86A3E" w14:textId="3D9A6ACB" w:rsidR="00047E52" w:rsidRDefault="00047E52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Comprobar que se ha realizado correctamente</w:t>
      </w:r>
    </w:p>
    <w:p w14:paraId="67FFD24C" w14:textId="166EA521" w:rsidR="00047E52" w:rsidRPr="00F669DB" w:rsidRDefault="0012702F" w:rsidP="00F669DB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12702F">
        <w:rPr>
          <w:rFonts w:eastAsia="Times New Roman" w:cstheme="minorHAnsi"/>
          <w:color w:val="548DD4" w:themeColor="text2" w:themeTint="99"/>
          <w:lang w:eastAsia="es-ES"/>
        </w:rPr>
        <w:drawing>
          <wp:inline distT="0" distB="0" distL="0" distR="0" wp14:anchorId="2DC1AA3F" wp14:editId="672B0035">
            <wp:extent cx="5400040" cy="4089400"/>
            <wp:effectExtent l="0" t="0" r="0" b="6350"/>
            <wp:docPr id="56" name="Imagen 5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7609" w14:textId="753470AF" w:rsidR="00E61AAF" w:rsidRDefault="00E61AAF" w:rsidP="0008496D">
      <w:pPr>
        <w:spacing w:after="0" w:line="240" w:lineRule="auto"/>
        <w:jc w:val="both"/>
        <w:rPr>
          <w:rFonts w:eastAsia="Times New Roman" w:cstheme="minorHAnsi"/>
          <w:lang w:eastAsia="es-ES"/>
        </w:rPr>
      </w:pPr>
      <w:r>
        <w:rPr>
          <w:rFonts w:eastAsia="Times New Roman" w:cstheme="minorHAnsi"/>
          <w:lang w:eastAsia="es-ES"/>
        </w:rPr>
        <w:t>3.- Deshabilita el acceso a  la consola de comandos y a la consola de power Shell para todos los usuarios del equipo.</w:t>
      </w:r>
    </w:p>
    <w:p w14:paraId="55A9118F" w14:textId="14B699D9" w:rsidR="00E61AAF" w:rsidRDefault="00E61AAF" w:rsidP="0008496D">
      <w:pPr>
        <w:spacing w:after="0" w:line="240" w:lineRule="auto"/>
        <w:jc w:val="both"/>
        <w:rPr>
          <w:rFonts w:eastAsia="Times New Roman" w:cstheme="minorHAnsi"/>
          <w:lang w:eastAsia="es-ES"/>
        </w:rPr>
      </w:pPr>
      <w:r>
        <w:rPr>
          <w:rFonts w:eastAsia="Times New Roman" w:cstheme="minorHAnsi"/>
          <w:lang w:eastAsia="es-ES"/>
        </w:rPr>
        <w:t>(2 puntos)</w:t>
      </w:r>
    </w:p>
    <w:p w14:paraId="3C38C9DD" w14:textId="33016A15" w:rsidR="005F3568" w:rsidRPr="00145D2C" w:rsidRDefault="00145D2C" w:rsidP="005F3568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145D2C">
        <w:rPr>
          <w:rFonts w:eastAsia="Times New Roman" w:cstheme="minorHAnsi"/>
          <w:color w:val="548DD4" w:themeColor="text2" w:themeTint="99"/>
          <w:lang w:eastAsia="es-ES"/>
        </w:rPr>
        <w:t>Paso 1 Bloquear el acceso a cmd</w:t>
      </w:r>
    </w:p>
    <w:p w14:paraId="584F7BD9" w14:textId="59E2844C" w:rsidR="00145D2C" w:rsidRDefault="00E167DC" w:rsidP="005F3568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2864EF">
        <w:rPr>
          <w:rFonts w:eastAsia="Times New Roman" w:cstheme="minorHAnsi"/>
          <w:color w:val="548DD4" w:themeColor="text2" w:themeTint="99"/>
          <w:lang w:eastAsia="es-ES"/>
        </w:rPr>
        <w:t>Para bloquear el acceso hay que seguir la siguiente ruta</w:t>
      </w:r>
      <w:r w:rsidR="00953095" w:rsidRPr="002864EF">
        <w:rPr>
          <w:rFonts w:eastAsia="Times New Roman" w:cstheme="minorHAnsi"/>
          <w:color w:val="548DD4" w:themeColor="text2" w:themeTint="99"/>
          <w:lang w:eastAsia="es-ES"/>
        </w:rPr>
        <w:t>(</w:t>
      </w:r>
      <w:r w:rsidR="00953095" w:rsidRPr="002864EF">
        <w:rPr>
          <w:rFonts w:eastAsia="Times New Roman" w:cstheme="minorHAnsi"/>
          <w:color w:val="548DD4" w:themeColor="text2" w:themeTint="99"/>
          <w:lang w:eastAsia="es-ES"/>
        </w:rPr>
        <w:t>Configuración de usuario/plantillas administrativas/sistema</w:t>
      </w:r>
      <w:r w:rsidR="00953095" w:rsidRPr="002864EF">
        <w:rPr>
          <w:rFonts w:eastAsia="Times New Roman" w:cstheme="minorHAnsi"/>
          <w:color w:val="548DD4" w:themeColor="text2" w:themeTint="99"/>
          <w:lang w:eastAsia="es-ES"/>
        </w:rPr>
        <w:t>)</w:t>
      </w:r>
      <w:r w:rsidRPr="002864EF">
        <w:rPr>
          <w:rFonts w:eastAsia="Times New Roman" w:cstheme="minorHAnsi"/>
          <w:color w:val="548DD4" w:themeColor="text2" w:themeTint="99"/>
          <w:lang w:eastAsia="es-ES"/>
        </w:rPr>
        <w:t xml:space="preserve"> y habilitar </w:t>
      </w:r>
      <w:r w:rsidR="00953095" w:rsidRPr="002864EF">
        <w:rPr>
          <w:rFonts w:eastAsia="Times New Roman" w:cstheme="minorHAnsi"/>
          <w:color w:val="548DD4" w:themeColor="text2" w:themeTint="99"/>
          <w:lang w:eastAsia="es-ES"/>
        </w:rPr>
        <w:t xml:space="preserve">la directiva </w:t>
      </w:r>
      <w:r w:rsidR="002864EF" w:rsidRPr="002864EF">
        <w:rPr>
          <w:rFonts w:eastAsia="Times New Roman" w:cstheme="minorHAnsi"/>
          <w:color w:val="548DD4" w:themeColor="text2" w:themeTint="99"/>
          <w:lang w:eastAsia="es-ES"/>
        </w:rPr>
        <w:t>“Impedir el acceso al símbolo del sistema”</w:t>
      </w:r>
    </w:p>
    <w:p w14:paraId="61FA30D9" w14:textId="173B85F2" w:rsidR="002864EF" w:rsidRDefault="00EE751B" w:rsidP="005F3568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EE751B">
        <w:rPr>
          <w:rFonts w:eastAsia="Times New Roman" w:cstheme="minorHAnsi"/>
          <w:color w:val="548DD4" w:themeColor="text2" w:themeTint="99"/>
          <w:lang w:eastAsia="es-ES"/>
        </w:rPr>
        <w:drawing>
          <wp:inline distT="0" distB="0" distL="0" distR="0" wp14:anchorId="3F756F2B" wp14:editId="67B49EC3">
            <wp:extent cx="3682984" cy="2800350"/>
            <wp:effectExtent l="0" t="0" r="0" b="0"/>
            <wp:docPr id="57" name="Imagen 5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87721" cy="280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45FE" w14:textId="2A1FFA24" w:rsidR="00EE751B" w:rsidRDefault="00EE751B" w:rsidP="005F3568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27CBFAE4" w14:textId="5764BF10" w:rsidR="00EE751B" w:rsidRDefault="00EE751B" w:rsidP="005F3568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4F02B888" w14:textId="366E0C94" w:rsidR="00EE751B" w:rsidRDefault="00EE751B" w:rsidP="005F3568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36E55512" w14:textId="1190242C" w:rsidR="00EE751B" w:rsidRDefault="00EE751B" w:rsidP="005F3568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lastRenderedPageBreak/>
        <w:t>Paso 2 Bloquear el acceso a powershell</w:t>
      </w:r>
    </w:p>
    <w:p w14:paraId="5E8D28D7" w14:textId="75B533BA" w:rsidR="00D31009" w:rsidRDefault="00D31009" w:rsidP="00D31009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2864EF">
        <w:rPr>
          <w:rFonts w:eastAsia="Times New Roman" w:cstheme="minorHAnsi"/>
          <w:color w:val="548DD4" w:themeColor="text2" w:themeTint="99"/>
          <w:lang w:eastAsia="es-ES"/>
        </w:rPr>
        <w:t>Para bloquear el acceso hay que seguir la siguiente ruta(Configuración de usuario/plantillas administrativas/sistema) y habilitar la directiva “</w:t>
      </w:r>
      <w:r>
        <w:rPr>
          <w:rFonts w:eastAsia="Times New Roman" w:cstheme="minorHAnsi"/>
          <w:color w:val="548DD4" w:themeColor="text2" w:themeTint="99"/>
          <w:lang w:eastAsia="es-ES"/>
        </w:rPr>
        <w:t>No ejecutar aplicaciones de Windows especificadas</w:t>
      </w:r>
      <w:r w:rsidRPr="002864EF">
        <w:rPr>
          <w:rFonts w:eastAsia="Times New Roman" w:cstheme="minorHAnsi"/>
          <w:color w:val="548DD4" w:themeColor="text2" w:themeTint="99"/>
          <w:lang w:eastAsia="es-ES"/>
        </w:rPr>
        <w:t>”</w:t>
      </w:r>
      <w:r w:rsidR="00BB3742">
        <w:rPr>
          <w:rFonts w:eastAsia="Times New Roman" w:cstheme="minorHAnsi"/>
          <w:color w:val="548DD4" w:themeColor="text2" w:themeTint="99"/>
          <w:lang w:eastAsia="es-ES"/>
        </w:rPr>
        <w:t xml:space="preserve"> y especificar que no se ejecute el </w:t>
      </w:r>
      <w:r w:rsidR="005A701C">
        <w:rPr>
          <w:rFonts w:eastAsia="Times New Roman" w:cstheme="minorHAnsi"/>
          <w:color w:val="548DD4" w:themeColor="text2" w:themeTint="99"/>
          <w:lang w:eastAsia="es-ES"/>
        </w:rPr>
        <w:t>ejecutable de powershell</w:t>
      </w:r>
    </w:p>
    <w:p w14:paraId="438E4A9A" w14:textId="4F53BEC0" w:rsidR="004D595C" w:rsidRDefault="004D595C" w:rsidP="00D31009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4D595C">
        <w:rPr>
          <w:rFonts w:eastAsia="Times New Roman" w:cstheme="minorHAnsi"/>
          <w:color w:val="548DD4" w:themeColor="text2" w:themeTint="99"/>
          <w:lang w:eastAsia="es-ES"/>
        </w:rPr>
        <w:drawing>
          <wp:inline distT="0" distB="0" distL="0" distR="0" wp14:anchorId="48C49FE3" wp14:editId="22D29FEA">
            <wp:extent cx="5400040" cy="4066540"/>
            <wp:effectExtent l="0" t="0" r="0" b="0"/>
            <wp:docPr id="58" name="Imagen 5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BCBE" w14:textId="6D33AFEA" w:rsidR="001E61B9" w:rsidRDefault="001E61B9" w:rsidP="00D31009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 xml:space="preserve">Paso 3 </w:t>
      </w:r>
    </w:p>
    <w:p w14:paraId="72F0A64E" w14:textId="278AD6F2" w:rsidR="001E61B9" w:rsidRDefault="001E61B9" w:rsidP="00D31009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>Comprobar que ningún usuario tiene acceso</w:t>
      </w:r>
      <w:r w:rsidR="008E6F47">
        <w:rPr>
          <w:rFonts w:eastAsia="Times New Roman" w:cstheme="minorHAnsi"/>
          <w:color w:val="548DD4" w:themeColor="text2" w:themeTint="99"/>
          <w:lang w:eastAsia="es-ES"/>
        </w:rPr>
        <w:t xml:space="preserve"> ni al cmd ni a powershell</w:t>
      </w:r>
    </w:p>
    <w:p w14:paraId="1464BE89" w14:textId="29B6F310" w:rsidR="008E6F47" w:rsidRDefault="00F541DE" w:rsidP="00D31009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F541DE">
        <w:rPr>
          <w:rFonts w:eastAsia="Times New Roman" w:cstheme="minorHAnsi"/>
          <w:color w:val="548DD4" w:themeColor="text2" w:themeTint="99"/>
          <w:lang w:eastAsia="es-ES"/>
        </w:rPr>
        <w:drawing>
          <wp:inline distT="0" distB="0" distL="0" distR="0" wp14:anchorId="6A977484" wp14:editId="3755C65E">
            <wp:extent cx="3718252" cy="2830664"/>
            <wp:effectExtent l="0" t="0" r="0" b="8255"/>
            <wp:docPr id="59" name="Imagen 5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computadora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25141" cy="283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5C63" w14:textId="70A7CD47" w:rsidR="00D31009" w:rsidRDefault="00D31009" w:rsidP="005F3568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707B016B" w14:textId="39F263FA" w:rsidR="00F541DE" w:rsidRDefault="00F541DE" w:rsidP="005F3568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22F23C46" w14:textId="41FF03B9" w:rsidR="00F541DE" w:rsidRDefault="00F541DE" w:rsidP="005F3568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6F3EB62F" w14:textId="53E00B14" w:rsidR="00F541DE" w:rsidRDefault="00F541DE" w:rsidP="005F3568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5515EE95" w14:textId="77777777" w:rsidR="00F541DE" w:rsidRPr="002864EF" w:rsidRDefault="00F541DE" w:rsidP="005F3568">
      <w:pPr>
        <w:spacing w:after="0" w:line="240" w:lineRule="auto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5DB6FE31" w14:textId="15F96CF1" w:rsidR="00EB2CDB" w:rsidRPr="00EB2CDB" w:rsidRDefault="00EB2CDB" w:rsidP="00EB2CDB">
      <w:pPr>
        <w:rPr>
          <w:b/>
          <w:bCs/>
        </w:rPr>
      </w:pPr>
      <w:r>
        <w:rPr>
          <w:b/>
          <w:bCs/>
        </w:rPr>
        <w:lastRenderedPageBreak/>
        <w:t xml:space="preserve">Ejercicio </w:t>
      </w:r>
      <w:r w:rsidR="00C84FA4">
        <w:rPr>
          <w:b/>
          <w:bCs/>
        </w:rPr>
        <w:t>3</w:t>
      </w:r>
      <w:r>
        <w:rPr>
          <w:b/>
          <w:bCs/>
        </w:rPr>
        <w:t>: RA4-d: (5  puntos)</w:t>
      </w:r>
    </w:p>
    <w:p w14:paraId="59B3F266" w14:textId="5891EFE4" w:rsidR="004144ED" w:rsidRDefault="004144ED" w:rsidP="0008496D">
      <w:pPr>
        <w:numPr>
          <w:ilvl w:val="0"/>
          <w:numId w:val="2"/>
        </w:numPr>
        <w:spacing w:after="0" w:line="240" w:lineRule="auto"/>
        <w:jc w:val="both"/>
        <w:rPr>
          <w:rFonts w:eastAsia="Times New Roman" w:cstheme="minorHAnsi"/>
          <w:lang w:eastAsia="es-ES"/>
        </w:rPr>
      </w:pPr>
      <w:r w:rsidRPr="00F84549">
        <w:rPr>
          <w:rFonts w:eastAsia="Times New Roman" w:cstheme="minorHAnsi"/>
          <w:lang w:eastAsia="es-ES"/>
        </w:rPr>
        <w:t xml:space="preserve">Configura los permisos de cada carpeta para que los grupos de usuarios de cada departamento tengan permisos de lectura y escritura sobre su carpeta del departamento: los usuarios del grupo contabilidad sobre la carpeta: CONTA y los usuarios del grupo marketing sobre la carpeta: MARKET. </w:t>
      </w:r>
    </w:p>
    <w:p w14:paraId="78EA8D67" w14:textId="5012AF7C" w:rsidR="004144ED" w:rsidRDefault="004144ED" w:rsidP="0008496D">
      <w:pPr>
        <w:spacing w:after="0" w:line="240" w:lineRule="auto"/>
        <w:ind w:left="360"/>
        <w:jc w:val="both"/>
        <w:rPr>
          <w:rFonts w:eastAsia="Times New Roman" w:cstheme="minorHAnsi"/>
          <w:lang w:eastAsia="es-ES"/>
        </w:rPr>
      </w:pPr>
      <w:r w:rsidRPr="00F72E09">
        <w:rPr>
          <w:rFonts w:eastAsia="Times New Roman" w:cstheme="minorHAnsi"/>
          <w:lang w:eastAsia="es-ES"/>
        </w:rPr>
        <w:t>(</w:t>
      </w:r>
      <w:r w:rsidR="007B055F">
        <w:rPr>
          <w:rFonts w:eastAsia="Times New Roman" w:cstheme="minorHAnsi"/>
          <w:lang w:eastAsia="es-ES"/>
        </w:rPr>
        <w:t>2</w:t>
      </w:r>
      <w:r w:rsidRPr="00F72E09">
        <w:rPr>
          <w:rFonts w:eastAsia="Times New Roman" w:cstheme="minorHAnsi"/>
          <w:lang w:eastAsia="es-ES"/>
        </w:rPr>
        <w:t xml:space="preserve"> pt.)</w:t>
      </w:r>
    </w:p>
    <w:p w14:paraId="35BCEC2A" w14:textId="0AE9A569" w:rsidR="00D2223F" w:rsidRDefault="00EE4CB7" w:rsidP="00D2223F">
      <w:pPr>
        <w:spacing w:after="0" w:line="240" w:lineRule="auto"/>
        <w:ind w:left="360"/>
        <w:jc w:val="center"/>
        <w:rPr>
          <w:noProof/>
        </w:rPr>
      </w:pPr>
      <w:r w:rsidRPr="00EE4CB7">
        <w:rPr>
          <w:rFonts w:eastAsia="Times New Roman" w:cstheme="minorHAnsi"/>
          <w:b/>
          <w:bCs/>
          <w:color w:val="548DD4" w:themeColor="text2" w:themeTint="99"/>
          <w:u w:val="single"/>
          <w:lang w:eastAsia="es-ES"/>
        </w:rPr>
        <w:drawing>
          <wp:anchor distT="0" distB="0" distL="114300" distR="114300" simplePos="0" relativeHeight="251662336" behindDoc="0" locked="0" layoutInCell="1" allowOverlap="1" wp14:anchorId="78D7DBE3" wp14:editId="5B2A836B">
            <wp:simplePos x="0" y="0"/>
            <wp:positionH relativeFrom="column">
              <wp:posOffset>2870835</wp:posOffset>
            </wp:positionH>
            <wp:positionV relativeFrom="paragraph">
              <wp:posOffset>210185</wp:posOffset>
            </wp:positionV>
            <wp:extent cx="3412490" cy="2558415"/>
            <wp:effectExtent l="0" t="0" r="0" b="0"/>
            <wp:wrapSquare wrapText="bothSides"/>
            <wp:docPr id="61" name="Imagen 6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Texto, Aplicación&#10;&#10;Descripción generada automáticament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0F49">
        <w:rPr>
          <w:rFonts w:eastAsia="Times New Roman" w:cstheme="minorHAnsi"/>
          <w:b/>
          <w:bCs/>
          <w:color w:val="548DD4" w:themeColor="text2" w:themeTint="99"/>
          <w:u w:val="single"/>
          <w:lang w:eastAsia="es-ES"/>
        </w:rPr>
        <w:drawing>
          <wp:anchor distT="0" distB="0" distL="114300" distR="114300" simplePos="0" relativeHeight="251661312" behindDoc="0" locked="0" layoutInCell="1" allowOverlap="1" wp14:anchorId="3F2E6B98" wp14:editId="73307B61">
            <wp:simplePos x="0" y="0"/>
            <wp:positionH relativeFrom="margin">
              <wp:posOffset>-538745</wp:posOffset>
            </wp:positionH>
            <wp:positionV relativeFrom="paragraph">
              <wp:posOffset>212725</wp:posOffset>
            </wp:positionV>
            <wp:extent cx="3336290" cy="2536190"/>
            <wp:effectExtent l="0" t="0" r="0" b="0"/>
            <wp:wrapSquare wrapText="bothSides"/>
            <wp:docPr id="60" name="Imagen 6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, Aplicación&#10;&#10;Descripción generada automá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223F" w:rsidRPr="00190F49">
        <w:rPr>
          <w:rFonts w:eastAsia="Times New Roman" w:cstheme="minorHAnsi"/>
          <w:b/>
          <w:bCs/>
          <w:color w:val="548DD4" w:themeColor="text2" w:themeTint="99"/>
          <w:u w:val="single"/>
          <w:lang w:eastAsia="es-ES"/>
        </w:rPr>
        <w:t>Carpeta CONTA</w:t>
      </w:r>
      <w:r w:rsidRPr="00EE4CB7">
        <w:rPr>
          <w:noProof/>
        </w:rPr>
        <w:t xml:space="preserve"> </w:t>
      </w:r>
    </w:p>
    <w:p w14:paraId="5F1767BC" w14:textId="0F52D024" w:rsidR="009D72C6" w:rsidRPr="009D72C6" w:rsidRDefault="009D72C6" w:rsidP="009D72C6">
      <w:pPr>
        <w:spacing w:after="0" w:line="240" w:lineRule="auto"/>
        <w:ind w:left="360"/>
        <w:jc w:val="center"/>
        <w:rPr>
          <w:b/>
          <w:bCs/>
          <w:noProof/>
          <w:color w:val="548DD4" w:themeColor="text2" w:themeTint="99"/>
          <w:u w:val="single"/>
        </w:rPr>
      </w:pPr>
    </w:p>
    <w:p w14:paraId="42FEDAC6" w14:textId="7D0F5695" w:rsidR="00805DAA" w:rsidRPr="009D72C6" w:rsidRDefault="00E65574" w:rsidP="009D72C6">
      <w:pPr>
        <w:spacing w:after="0" w:line="240" w:lineRule="auto"/>
        <w:ind w:left="360"/>
        <w:jc w:val="center"/>
        <w:rPr>
          <w:rFonts w:eastAsia="Times New Roman" w:cstheme="minorHAnsi"/>
          <w:b/>
          <w:bCs/>
          <w:color w:val="548DD4" w:themeColor="text2" w:themeTint="99"/>
          <w:u w:val="single"/>
          <w:lang w:eastAsia="es-ES"/>
        </w:rPr>
      </w:pPr>
      <w:r w:rsidRPr="00E65574">
        <w:rPr>
          <w:rFonts w:eastAsia="Times New Roman" w:cstheme="minorHAnsi"/>
          <w:b/>
          <w:bCs/>
          <w:color w:val="548DD4" w:themeColor="text2" w:themeTint="99"/>
          <w:u w:val="single"/>
          <w:lang w:eastAsia="es-ES"/>
        </w:rPr>
        <w:drawing>
          <wp:anchor distT="0" distB="0" distL="114300" distR="114300" simplePos="0" relativeHeight="251664384" behindDoc="0" locked="0" layoutInCell="1" allowOverlap="1" wp14:anchorId="767FC94E" wp14:editId="5F581A03">
            <wp:simplePos x="0" y="0"/>
            <wp:positionH relativeFrom="column">
              <wp:posOffset>2822575</wp:posOffset>
            </wp:positionH>
            <wp:positionV relativeFrom="paragraph">
              <wp:posOffset>238760</wp:posOffset>
            </wp:positionV>
            <wp:extent cx="3479800" cy="2633980"/>
            <wp:effectExtent l="0" t="0" r="6350" b="0"/>
            <wp:wrapSquare wrapText="bothSides"/>
            <wp:docPr id="63" name="Imagen 6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&#10;&#10;Descripción generada automáticament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1B8F" w:rsidRPr="008E1B8F">
        <w:rPr>
          <w:rFonts w:eastAsia="Times New Roman" w:cstheme="minorHAnsi"/>
          <w:b/>
          <w:bCs/>
          <w:color w:val="548DD4" w:themeColor="text2" w:themeTint="99"/>
          <w:u w:val="single"/>
          <w:lang w:eastAsia="es-ES"/>
        </w:rPr>
        <w:drawing>
          <wp:anchor distT="0" distB="0" distL="114300" distR="114300" simplePos="0" relativeHeight="251663360" behindDoc="0" locked="0" layoutInCell="1" allowOverlap="1" wp14:anchorId="14F032C5" wp14:editId="58C272D8">
            <wp:simplePos x="0" y="0"/>
            <wp:positionH relativeFrom="column">
              <wp:posOffset>-671214</wp:posOffset>
            </wp:positionH>
            <wp:positionV relativeFrom="paragraph">
              <wp:posOffset>238495</wp:posOffset>
            </wp:positionV>
            <wp:extent cx="3430270" cy="2606040"/>
            <wp:effectExtent l="0" t="0" r="0" b="3810"/>
            <wp:wrapSquare wrapText="bothSides"/>
            <wp:docPr id="62" name="Imagen 6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Texto, Aplicación&#10;&#10;Descripción generada automá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5DAA" w:rsidRPr="009D72C6">
        <w:rPr>
          <w:b/>
          <w:bCs/>
          <w:noProof/>
          <w:color w:val="548DD4" w:themeColor="text2" w:themeTint="99"/>
          <w:u w:val="single"/>
        </w:rPr>
        <w:t>Ca</w:t>
      </w:r>
      <w:r w:rsidR="009D72C6" w:rsidRPr="009D72C6">
        <w:rPr>
          <w:b/>
          <w:bCs/>
          <w:noProof/>
          <w:color w:val="548DD4" w:themeColor="text2" w:themeTint="99"/>
          <w:u w:val="single"/>
        </w:rPr>
        <w:t>rpeta MARKET</w:t>
      </w:r>
    </w:p>
    <w:p w14:paraId="16244C6A" w14:textId="02F145CC" w:rsidR="00190F49" w:rsidRDefault="00190F49" w:rsidP="00D2223F">
      <w:pPr>
        <w:spacing w:after="0" w:line="240" w:lineRule="auto"/>
        <w:ind w:left="360"/>
        <w:jc w:val="center"/>
        <w:rPr>
          <w:rFonts w:eastAsia="Times New Roman" w:cstheme="minorHAnsi"/>
          <w:b/>
          <w:bCs/>
          <w:color w:val="548DD4" w:themeColor="text2" w:themeTint="99"/>
          <w:u w:val="single"/>
          <w:lang w:eastAsia="es-ES"/>
        </w:rPr>
      </w:pPr>
    </w:p>
    <w:p w14:paraId="13BA8DF2" w14:textId="16FAA391" w:rsidR="008E1B8F" w:rsidRPr="00190F49" w:rsidRDefault="008E1B8F" w:rsidP="00D2223F">
      <w:pPr>
        <w:spacing w:after="0" w:line="240" w:lineRule="auto"/>
        <w:ind w:left="360"/>
        <w:jc w:val="center"/>
        <w:rPr>
          <w:rFonts w:eastAsia="Times New Roman" w:cstheme="minorHAnsi"/>
          <w:b/>
          <w:bCs/>
          <w:color w:val="548DD4" w:themeColor="text2" w:themeTint="99"/>
          <w:u w:val="single"/>
          <w:lang w:eastAsia="es-ES"/>
        </w:rPr>
      </w:pPr>
    </w:p>
    <w:p w14:paraId="593F94EA" w14:textId="018C8499" w:rsidR="004144ED" w:rsidRPr="00F36F99" w:rsidRDefault="004144ED" w:rsidP="0008496D">
      <w:pPr>
        <w:numPr>
          <w:ilvl w:val="0"/>
          <w:numId w:val="2"/>
        </w:numPr>
        <w:spacing w:after="0" w:line="240" w:lineRule="auto"/>
        <w:jc w:val="both"/>
        <w:rPr>
          <w:rFonts w:eastAsia="Times New Roman" w:cstheme="minorHAnsi"/>
          <w:lang w:eastAsia="es-ES"/>
        </w:rPr>
      </w:pPr>
      <w:r w:rsidRPr="00F84549">
        <w:rPr>
          <w:rFonts w:eastAsia="Times New Roman" w:cstheme="minorHAnsi"/>
          <w:lang w:eastAsia="es-ES"/>
        </w:rPr>
        <w:t xml:space="preserve">El usuario: </w:t>
      </w:r>
      <w:r>
        <w:rPr>
          <w:rFonts w:eastAsia="Times New Roman" w:cstheme="minorHAnsi"/>
          <w:lang w:eastAsia="es-ES"/>
        </w:rPr>
        <w:t>p</w:t>
      </w:r>
      <w:r w:rsidRPr="00F84549">
        <w:rPr>
          <w:rFonts w:eastAsia="Times New Roman" w:cstheme="minorHAnsi"/>
          <w:lang w:eastAsia="es-ES"/>
        </w:rPr>
        <w:t>caldero (</w:t>
      </w:r>
      <w:r>
        <w:rPr>
          <w:rFonts w:eastAsia="Times New Roman" w:cstheme="minorHAnsi"/>
          <w:lang w:eastAsia="es-ES"/>
        </w:rPr>
        <w:t>Pedro</w:t>
      </w:r>
      <w:r w:rsidRPr="00F84549">
        <w:rPr>
          <w:rFonts w:eastAsia="Times New Roman" w:cstheme="minorHAnsi"/>
          <w:lang w:eastAsia="es-ES"/>
        </w:rPr>
        <w:t xml:space="preserve"> Caldero) del grupo conta podrá leer </w:t>
      </w:r>
      <w:r>
        <w:rPr>
          <w:rFonts w:eastAsia="Times New Roman" w:cstheme="minorHAnsi"/>
          <w:lang w:eastAsia="es-ES"/>
        </w:rPr>
        <w:t xml:space="preserve">también </w:t>
      </w:r>
      <w:r w:rsidRPr="00F84549">
        <w:rPr>
          <w:rFonts w:eastAsia="Times New Roman" w:cstheme="minorHAnsi"/>
          <w:lang w:eastAsia="es-ES"/>
        </w:rPr>
        <w:t xml:space="preserve">los documentos del departamento de marketing. </w:t>
      </w:r>
    </w:p>
    <w:p w14:paraId="7740AF71" w14:textId="5413571F" w:rsidR="004144ED" w:rsidRDefault="004144ED" w:rsidP="0008496D">
      <w:pPr>
        <w:spacing w:after="0" w:line="240" w:lineRule="auto"/>
        <w:ind w:left="360"/>
        <w:jc w:val="both"/>
        <w:rPr>
          <w:rFonts w:eastAsia="Times New Roman" w:cstheme="minorHAnsi"/>
          <w:lang w:eastAsia="es-ES"/>
        </w:rPr>
      </w:pPr>
      <w:r w:rsidRPr="00F72E09">
        <w:rPr>
          <w:rFonts w:eastAsia="Times New Roman" w:cstheme="minorHAnsi"/>
          <w:lang w:eastAsia="es-ES"/>
        </w:rPr>
        <w:t>(</w:t>
      </w:r>
      <w:r w:rsidR="007B055F">
        <w:rPr>
          <w:rFonts w:eastAsia="Times New Roman" w:cstheme="minorHAnsi"/>
          <w:lang w:eastAsia="es-ES"/>
        </w:rPr>
        <w:t>1</w:t>
      </w:r>
      <w:r w:rsidRPr="00F72E09">
        <w:rPr>
          <w:rFonts w:eastAsia="Times New Roman" w:cstheme="minorHAnsi"/>
          <w:lang w:eastAsia="es-ES"/>
        </w:rPr>
        <w:t xml:space="preserve"> pt)</w:t>
      </w:r>
    </w:p>
    <w:p w14:paraId="0502251E" w14:textId="146558C0" w:rsidR="00F54B95" w:rsidRPr="00F72E09" w:rsidRDefault="00F54B95" w:rsidP="0008496D">
      <w:pPr>
        <w:spacing w:after="0" w:line="240" w:lineRule="auto"/>
        <w:ind w:left="360"/>
        <w:jc w:val="both"/>
        <w:rPr>
          <w:rFonts w:eastAsia="Times New Roman" w:cstheme="minorHAnsi"/>
          <w:lang w:eastAsia="es-ES"/>
        </w:rPr>
      </w:pPr>
      <w:r w:rsidRPr="00F54B95">
        <w:rPr>
          <w:rFonts w:eastAsia="Times New Roman" w:cstheme="minorHAnsi"/>
          <w:lang w:eastAsia="es-ES"/>
        </w:rPr>
        <w:drawing>
          <wp:inline distT="0" distB="0" distL="0" distR="0" wp14:anchorId="0F0A798C" wp14:editId="69A88E2B">
            <wp:extent cx="5400040" cy="4093845"/>
            <wp:effectExtent l="0" t="0" r="0" b="1905"/>
            <wp:docPr id="64" name="Imagen 6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8B79" w14:textId="77777777" w:rsidR="004144ED" w:rsidRDefault="004144ED" w:rsidP="0008496D">
      <w:pPr>
        <w:numPr>
          <w:ilvl w:val="0"/>
          <w:numId w:val="2"/>
        </w:numPr>
        <w:spacing w:after="0" w:line="240" w:lineRule="auto"/>
        <w:jc w:val="both"/>
        <w:rPr>
          <w:rFonts w:eastAsia="Times New Roman" w:cstheme="minorHAnsi"/>
          <w:lang w:eastAsia="es-ES"/>
        </w:rPr>
      </w:pPr>
      <w:r w:rsidRPr="00F36F99">
        <w:rPr>
          <w:rFonts w:eastAsia="Times New Roman" w:cstheme="minorHAnsi"/>
          <w:lang w:eastAsia="es-ES"/>
        </w:rPr>
        <w:t>Inicia sesión con el usuario pcaldero y comprueba que los permisos configurados son correctos, en la carpeta MARKET y en la carpeta CONTA.</w:t>
      </w:r>
    </w:p>
    <w:p w14:paraId="566AF30E" w14:textId="0262F565" w:rsidR="004144ED" w:rsidRDefault="004144ED" w:rsidP="0008496D">
      <w:pPr>
        <w:spacing w:after="0" w:line="240" w:lineRule="auto"/>
        <w:ind w:left="360"/>
        <w:jc w:val="both"/>
        <w:rPr>
          <w:rFonts w:eastAsia="Times New Roman" w:cstheme="minorHAnsi"/>
          <w:lang w:eastAsia="es-ES"/>
        </w:rPr>
      </w:pPr>
      <w:r w:rsidRPr="00F36F99">
        <w:rPr>
          <w:rFonts w:eastAsia="Times New Roman" w:cstheme="minorHAnsi"/>
          <w:lang w:eastAsia="es-ES"/>
        </w:rPr>
        <w:t>(</w:t>
      </w:r>
      <w:r w:rsidR="007B055F">
        <w:rPr>
          <w:rFonts w:eastAsia="Times New Roman" w:cstheme="minorHAnsi"/>
          <w:lang w:eastAsia="es-ES"/>
        </w:rPr>
        <w:t>2</w:t>
      </w:r>
      <w:r w:rsidRPr="00F36F99">
        <w:rPr>
          <w:rFonts w:eastAsia="Times New Roman" w:cstheme="minorHAnsi"/>
          <w:lang w:eastAsia="es-ES"/>
        </w:rPr>
        <w:t xml:space="preserve"> puntos)</w:t>
      </w:r>
    </w:p>
    <w:p w14:paraId="296CDB24" w14:textId="74EFED05" w:rsidR="00F54B95" w:rsidRDefault="008D1043" w:rsidP="008D1043">
      <w:pPr>
        <w:spacing w:after="0" w:line="240" w:lineRule="auto"/>
        <w:ind w:left="36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8D1043">
        <w:rPr>
          <w:rFonts w:eastAsia="Times New Roman" w:cstheme="minorHAnsi"/>
          <w:color w:val="548DD4" w:themeColor="text2" w:themeTint="99"/>
          <w:lang w:eastAsia="es-ES"/>
        </w:rPr>
        <w:t>Paso 1 Inicio Sesión con pcaldero</w:t>
      </w:r>
    </w:p>
    <w:p w14:paraId="3364D1A3" w14:textId="68A5E668" w:rsidR="008D1043" w:rsidRDefault="008D1043" w:rsidP="008D1043">
      <w:pPr>
        <w:spacing w:after="0" w:line="240" w:lineRule="auto"/>
        <w:ind w:left="36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8D1043">
        <w:rPr>
          <w:rFonts w:eastAsia="Times New Roman" w:cstheme="minorHAnsi"/>
          <w:color w:val="548DD4" w:themeColor="text2" w:themeTint="99"/>
          <w:lang w:eastAsia="es-ES"/>
        </w:rPr>
        <w:drawing>
          <wp:inline distT="0" distB="0" distL="0" distR="0" wp14:anchorId="5BA6B57A" wp14:editId="30AC9A3D">
            <wp:extent cx="3799602" cy="2852382"/>
            <wp:effectExtent l="0" t="0" r="0" b="5715"/>
            <wp:docPr id="65" name="Imagen 6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, Sitio web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08575" cy="285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123A" w14:textId="6F190ADE" w:rsidR="008D1043" w:rsidRDefault="008D1043" w:rsidP="008D1043">
      <w:pPr>
        <w:spacing w:after="0" w:line="240" w:lineRule="auto"/>
        <w:ind w:left="360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2EC2D1A6" w14:textId="02F18F78" w:rsidR="008D1043" w:rsidRDefault="008D1043" w:rsidP="008D1043">
      <w:pPr>
        <w:spacing w:after="0" w:line="240" w:lineRule="auto"/>
        <w:ind w:left="360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0819B0FC" w14:textId="5CA7647A" w:rsidR="008D1043" w:rsidRDefault="008D1043" w:rsidP="008D1043">
      <w:pPr>
        <w:spacing w:after="0" w:line="240" w:lineRule="auto"/>
        <w:ind w:left="360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1CC67E3F" w14:textId="05E5EA97" w:rsidR="008D1043" w:rsidRDefault="008D1043" w:rsidP="008D1043">
      <w:pPr>
        <w:spacing w:after="0" w:line="240" w:lineRule="auto"/>
        <w:ind w:left="360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60656311" w14:textId="2C967691" w:rsidR="008D1043" w:rsidRDefault="008D1043" w:rsidP="008D1043">
      <w:pPr>
        <w:spacing w:after="0" w:line="240" w:lineRule="auto"/>
        <w:ind w:left="360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234F6807" w14:textId="385695BB" w:rsidR="008D1043" w:rsidRDefault="008D1043" w:rsidP="008D1043">
      <w:pPr>
        <w:spacing w:after="0" w:line="240" w:lineRule="auto"/>
        <w:ind w:left="360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6CBB01D2" w14:textId="5D41BBCA" w:rsidR="008D1043" w:rsidRDefault="008D1043" w:rsidP="008D1043">
      <w:pPr>
        <w:spacing w:after="0" w:line="240" w:lineRule="auto"/>
        <w:ind w:left="360"/>
        <w:jc w:val="center"/>
        <w:rPr>
          <w:rFonts w:eastAsia="Times New Roman" w:cstheme="minorHAnsi"/>
          <w:color w:val="548DD4" w:themeColor="text2" w:themeTint="99"/>
          <w:lang w:eastAsia="es-ES"/>
        </w:rPr>
      </w:pPr>
    </w:p>
    <w:p w14:paraId="3DCE20CE" w14:textId="6F849972" w:rsidR="008D1043" w:rsidRDefault="00F9130F" w:rsidP="008D1043">
      <w:pPr>
        <w:spacing w:after="0" w:line="240" w:lineRule="auto"/>
        <w:ind w:left="36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 xml:space="preserve">Paso 2 Compruebo que puedo crear </w:t>
      </w:r>
      <w:r w:rsidR="00024149">
        <w:rPr>
          <w:rFonts w:eastAsia="Times New Roman" w:cstheme="minorHAnsi"/>
          <w:color w:val="548DD4" w:themeColor="text2" w:themeTint="99"/>
          <w:lang w:eastAsia="es-ES"/>
        </w:rPr>
        <w:t>archivos en CONTA</w:t>
      </w:r>
    </w:p>
    <w:p w14:paraId="4CFF8D05" w14:textId="53A48F83" w:rsidR="00024149" w:rsidRDefault="00024149" w:rsidP="008D1043">
      <w:pPr>
        <w:spacing w:after="0" w:line="240" w:lineRule="auto"/>
        <w:ind w:left="36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024149">
        <w:rPr>
          <w:rFonts w:eastAsia="Times New Roman" w:cstheme="minorHAnsi"/>
          <w:color w:val="548DD4" w:themeColor="text2" w:themeTint="99"/>
          <w:lang w:eastAsia="es-ES"/>
        </w:rPr>
        <w:drawing>
          <wp:inline distT="0" distB="0" distL="0" distR="0" wp14:anchorId="7DEC59A1" wp14:editId="70365468">
            <wp:extent cx="5400040" cy="4071620"/>
            <wp:effectExtent l="0" t="0" r="0" b="5080"/>
            <wp:docPr id="66" name="Imagen 66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, Texto, Aplicación, Word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813C" w14:textId="4259A94E" w:rsidR="002F042D" w:rsidRDefault="002F042D" w:rsidP="008D1043">
      <w:pPr>
        <w:spacing w:after="0" w:line="240" w:lineRule="auto"/>
        <w:ind w:left="36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>
        <w:rPr>
          <w:rFonts w:eastAsia="Times New Roman" w:cstheme="minorHAnsi"/>
          <w:color w:val="548DD4" w:themeColor="text2" w:themeTint="99"/>
          <w:lang w:eastAsia="es-ES"/>
        </w:rPr>
        <w:t xml:space="preserve">Paso 3 </w:t>
      </w:r>
      <w:r w:rsidR="006B7894">
        <w:rPr>
          <w:rFonts w:eastAsia="Times New Roman" w:cstheme="minorHAnsi"/>
          <w:color w:val="548DD4" w:themeColor="text2" w:themeTint="99"/>
          <w:lang w:eastAsia="es-ES"/>
        </w:rPr>
        <w:t>Compruebo que puedo ver el archivo creado por un administrador pero no puedo crear archivos nuevos</w:t>
      </w:r>
    </w:p>
    <w:p w14:paraId="5276690A" w14:textId="1B545387" w:rsidR="004E477C" w:rsidRPr="008D1043" w:rsidRDefault="00220E4B" w:rsidP="008D1043">
      <w:pPr>
        <w:spacing w:after="0" w:line="240" w:lineRule="auto"/>
        <w:ind w:left="360"/>
        <w:jc w:val="center"/>
        <w:rPr>
          <w:rFonts w:eastAsia="Times New Roman" w:cstheme="minorHAnsi"/>
          <w:color w:val="548DD4" w:themeColor="text2" w:themeTint="99"/>
          <w:lang w:eastAsia="es-ES"/>
        </w:rPr>
      </w:pPr>
      <w:r w:rsidRPr="00220E4B">
        <w:rPr>
          <w:rFonts w:eastAsia="Times New Roman" w:cstheme="minorHAnsi"/>
          <w:color w:val="548DD4" w:themeColor="text2" w:themeTint="99"/>
          <w:lang w:eastAsia="es-ES"/>
        </w:rPr>
        <w:drawing>
          <wp:inline distT="0" distB="0" distL="0" distR="0" wp14:anchorId="0D153105" wp14:editId="194BF432">
            <wp:extent cx="5400040" cy="4115435"/>
            <wp:effectExtent l="0" t="0" r="0" b="0"/>
            <wp:docPr id="67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477C" w:rsidRPr="008D1043" w:rsidSect="00E5458B">
      <w:headerReference w:type="default" r:id="rId68"/>
      <w:footerReference w:type="default" r:id="rId6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F01D16" w14:textId="77777777" w:rsidR="00E23693" w:rsidRDefault="00E23693" w:rsidP="002F5C04">
      <w:pPr>
        <w:spacing w:after="0" w:line="240" w:lineRule="auto"/>
      </w:pPr>
      <w:r>
        <w:separator/>
      </w:r>
    </w:p>
  </w:endnote>
  <w:endnote w:type="continuationSeparator" w:id="0">
    <w:p w14:paraId="140F474A" w14:textId="77777777" w:rsidR="00E23693" w:rsidRDefault="00E23693" w:rsidP="002F5C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70D18A" w14:textId="77777777" w:rsidR="002F5C04" w:rsidRDefault="00593420" w:rsidP="00593420">
    <w:pPr>
      <w:pStyle w:val="Encabezado"/>
      <w:jc w:val="center"/>
      <w:rPr>
        <w:i/>
      </w:rPr>
    </w:pPr>
    <w:r w:rsidRPr="002F5C04">
      <w:rPr>
        <w:i/>
      </w:rPr>
      <w:t xml:space="preserve">MÓDULO: </w:t>
    </w:r>
    <w:r w:rsidR="00962E48">
      <w:rPr>
        <w:i/>
      </w:rPr>
      <w:t>SISTEMAS INFORMÁTICOS</w:t>
    </w:r>
    <w:r>
      <w:rPr>
        <w:i/>
      </w:rPr>
      <w:t xml:space="preserve"> (</w:t>
    </w:r>
    <w:r w:rsidR="00962E48">
      <w:rPr>
        <w:i/>
      </w:rPr>
      <w:t>S</w:t>
    </w:r>
    <w:r w:rsidRPr="002F5C04">
      <w:rPr>
        <w:i/>
      </w:rPr>
      <w:t>.I.)</w:t>
    </w:r>
  </w:p>
  <w:p w14:paraId="1E238ED3" w14:textId="77777777" w:rsidR="00971AEE" w:rsidRPr="00593420" w:rsidRDefault="00971AEE" w:rsidP="00593420">
    <w:pPr>
      <w:pStyle w:val="Encabezado"/>
      <w:jc w:val="center"/>
    </w:pPr>
    <w:r>
      <w:rPr>
        <w:i/>
      </w:rPr>
      <w:t>Profesor: Roberto Macho González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F3929A" w14:textId="77777777" w:rsidR="00E23693" w:rsidRDefault="00E23693" w:rsidP="002F5C04">
      <w:pPr>
        <w:spacing w:after="0" w:line="240" w:lineRule="auto"/>
      </w:pPr>
      <w:r>
        <w:separator/>
      </w:r>
    </w:p>
  </w:footnote>
  <w:footnote w:type="continuationSeparator" w:id="0">
    <w:p w14:paraId="75AD145A" w14:textId="77777777" w:rsidR="00E23693" w:rsidRDefault="00E23693" w:rsidP="002F5C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1BB19" w14:textId="77777777" w:rsidR="002F5C04" w:rsidRDefault="007C6E26" w:rsidP="002F5C04">
    <w:pPr>
      <w:pStyle w:val="Encabezado"/>
      <w:jc w:val="center"/>
      <w:rPr>
        <w:i/>
      </w:rPr>
    </w:pPr>
    <w:r w:rsidRPr="001C6BC0">
      <w:rPr>
        <w:bCs/>
        <w:noProof/>
        <w:sz w:val="20"/>
      </w:rPr>
      <w:drawing>
        <wp:anchor distT="0" distB="0" distL="114300" distR="114300" simplePos="0" relativeHeight="251656704" behindDoc="1" locked="0" layoutInCell="1" allowOverlap="1" wp14:anchorId="2754226B" wp14:editId="61B93B5C">
          <wp:simplePos x="0" y="0"/>
          <wp:positionH relativeFrom="column">
            <wp:posOffset>4559300</wp:posOffset>
          </wp:positionH>
          <wp:positionV relativeFrom="paragraph">
            <wp:posOffset>-426085</wp:posOffset>
          </wp:positionV>
          <wp:extent cx="1143000" cy="800100"/>
          <wp:effectExtent l="0" t="0" r="0" b="0"/>
          <wp:wrapThrough wrapText="bothSides">
            <wp:wrapPolygon edited="0">
              <wp:start x="0" y="0"/>
              <wp:lineTo x="0" y="21086"/>
              <wp:lineTo x="21240" y="21086"/>
              <wp:lineTo x="21240" y="0"/>
              <wp:lineTo x="0" y="0"/>
            </wp:wrapPolygon>
          </wp:wrapThrough>
          <wp:docPr id="5" name="Imagen 5" descr="agl_nuev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4" descr="agl_nuev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43000" cy="800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1C6BC0">
      <w:rPr>
        <w:bCs/>
        <w:noProof/>
        <w:sz w:val="20"/>
      </w:rPr>
      <w:drawing>
        <wp:anchor distT="0" distB="0" distL="114300" distR="114300" simplePos="0" relativeHeight="251689472" behindDoc="1" locked="0" layoutInCell="1" allowOverlap="1" wp14:anchorId="1A27261F" wp14:editId="6AEE23BD">
          <wp:simplePos x="0" y="0"/>
          <wp:positionH relativeFrom="column">
            <wp:posOffset>-482600</wp:posOffset>
          </wp:positionH>
          <wp:positionV relativeFrom="paragraph">
            <wp:posOffset>-349885</wp:posOffset>
          </wp:positionV>
          <wp:extent cx="2209800" cy="685800"/>
          <wp:effectExtent l="0" t="0" r="0" b="0"/>
          <wp:wrapThrough wrapText="bothSides">
            <wp:wrapPolygon edited="0">
              <wp:start x="0" y="0"/>
              <wp:lineTo x="0" y="21000"/>
              <wp:lineTo x="21414" y="21000"/>
              <wp:lineTo x="21414" y="0"/>
              <wp:lineTo x="0" y="0"/>
            </wp:wrapPolygon>
          </wp:wrapThrough>
          <wp:docPr id="6" name="Imagen 6" descr="C:\Users\herranisa\AppData\Local\Temp\Temp1_RV__Logotipo_Consejería (1).zip\Escudos Consejería (pequeños).bm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" descr="C:\Users\herranisa\AppData\Local\Temp\Temp1_RV__Logotipo_Consejería (1).zip\Escudos Consejería (pequeños).bmp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09800" cy="685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70B38658" w14:textId="77777777" w:rsidR="002F5C04" w:rsidRPr="002F5C04" w:rsidRDefault="002F5C04" w:rsidP="002F5C04">
    <w:pPr>
      <w:pStyle w:val="Encabezado"/>
      <w:jc w:val="center"/>
      <w:rPr>
        <w:i/>
      </w:rPr>
    </w:pPr>
    <w:r>
      <w:rPr>
        <w:i/>
      </w:rPr>
      <w:t>C.F.G.S. Desarrollo de Aplicaciones Multiplat</w:t>
    </w:r>
    <w:r w:rsidR="001965BB">
      <w:rPr>
        <w:i/>
      </w:rPr>
      <w:t>a</w:t>
    </w:r>
    <w:r>
      <w:rPr>
        <w:i/>
      </w:rPr>
      <w:t>forma (D.A.M.)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070E04"/>
    <w:multiLevelType w:val="hybridMultilevel"/>
    <w:tmpl w:val="4B1CC73E"/>
    <w:lvl w:ilvl="0" w:tplc="B448DE5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0607A4"/>
    <w:multiLevelType w:val="multilevel"/>
    <w:tmpl w:val="7A1CE5B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7E3758AB"/>
    <w:multiLevelType w:val="hybridMultilevel"/>
    <w:tmpl w:val="DB70E766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202283657">
    <w:abstractNumId w:val="0"/>
  </w:num>
  <w:num w:numId="2" w16cid:durableId="1147623567">
    <w:abstractNumId w:val="1"/>
  </w:num>
  <w:num w:numId="3" w16cid:durableId="5031309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0AA"/>
    <w:rsid w:val="00024149"/>
    <w:rsid w:val="00046562"/>
    <w:rsid w:val="00047E52"/>
    <w:rsid w:val="00057BFE"/>
    <w:rsid w:val="00061743"/>
    <w:rsid w:val="000727EA"/>
    <w:rsid w:val="00072F72"/>
    <w:rsid w:val="00077BE0"/>
    <w:rsid w:val="0008496D"/>
    <w:rsid w:val="00093755"/>
    <w:rsid w:val="00093B6E"/>
    <w:rsid w:val="00094BF9"/>
    <w:rsid w:val="000956EC"/>
    <w:rsid w:val="000A11C1"/>
    <w:rsid w:val="000C298F"/>
    <w:rsid w:val="000C5F0B"/>
    <w:rsid w:val="000D1BEF"/>
    <w:rsid w:val="000D5875"/>
    <w:rsid w:val="000F6755"/>
    <w:rsid w:val="0012702F"/>
    <w:rsid w:val="00145D2C"/>
    <w:rsid w:val="00154C4B"/>
    <w:rsid w:val="00161494"/>
    <w:rsid w:val="00162815"/>
    <w:rsid w:val="00166E60"/>
    <w:rsid w:val="0017055F"/>
    <w:rsid w:val="00190F49"/>
    <w:rsid w:val="001965BB"/>
    <w:rsid w:val="001C60D6"/>
    <w:rsid w:val="001C70F5"/>
    <w:rsid w:val="001E61B9"/>
    <w:rsid w:val="00202FCA"/>
    <w:rsid w:val="00220E4B"/>
    <w:rsid w:val="0023730F"/>
    <w:rsid w:val="0024180F"/>
    <w:rsid w:val="00254315"/>
    <w:rsid w:val="00257D75"/>
    <w:rsid w:val="00266CEF"/>
    <w:rsid w:val="002864EF"/>
    <w:rsid w:val="002935D5"/>
    <w:rsid w:val="00296A7A"/>
    <w:rsid w:val="002A4B4D"/>
    <w:rsid w:val="002B3094"/>
    <w:rsid w:val="002F042D"/>
    <w:rsid w:val="002F5C04"/>
    <w:rsid w:val="00311CF9"/>
    <w:rsid w:val="00327553"/>
    <w:rsid w:val="00327D46"/>
    <w:rsid w:val="00350350"/>
    <w:rsid w:val="0037439A"/>
    <w:rsid w:val="003838DA"/>
    <w:rsid w:val="003A35DC"/>
    <w:rsid w:val="003B2C18"/>
    <w:rsid w:val="003D04C8"/>
    <w:rsid w:val="003D181E"/>
    <w:rsid w:val="003E389A"/>
    <w:rsid w:val="004144ED"/>
    <w:rsid w:val="004236DC"/>
    <w:rsid w:val="00440721"/>
    <w:rsid w:val="004759CD"/>
    <w:rsid w:val="00486DCE"/>
    <w:rsid w:val="00492C46"/>
    <w:rsid w:val="004C1373"/>
    <w:rsid w:val="004C55C7"/>
    <w:rsid w:val="004C55DB"/>
    <w:rsid w:val="004D595C"/>
    <w:rsid w:val="004E477C"/>
    <w:rsid w:val="004F279A"/>
    <w:rsid w:val="00593420"/>
    <w:rsid w:val="005A701C"/>
    <w:rsid w:val="005B1F76"/>
    <w:rsid w:val="005C66BA"/>
    <w:rsid w:val="005D4A41"/>
    <w:rsid w:val="005F0EDD"/>
    <w:rsid w:val="005F3568"/>
    <w:rsid w:val="00610DAF"/>
    <w:rsid w:val="00616885"/>
    <w:rsid w:val="006277EA"/>
    <w:rsid w:val="00640311"/>
    <w:rsid w:val="0064091F"/>
    <w:rsid w:val="006430BA"/>
    <w:rsid w:val="00656F12"/>
    <w:rsid w:val="00676C97"/>
    <w:rsid w:val="00690CDA"/>
    <w:rsid w:val="006B7894"/>
    <w:rsid w:val="006C32FB"/>
    <w:rsid w:val="006C4C6E"/>
    <w:rsid w:val="006E2558"/>
    <w:rsid w:val="00704552"/>
    <w:rsid w:val="0076557B"/>
    <w:rsid w:val="0078716D"/>
    <w:rsid w:val="007961A8"/>
    <w:rsid w:val="007A0EC4"/>
    <w:rsid w:val="007B055F"/>
    <w:rsid w:val="007C6E26"/>
    <w:rsid w:val="007F449D"/>
    <w:rsid w:val="00805DAA"/>
    <w:rsid w:val="008207CA"/>
    <w:rsid w:val="0082539A"/>
    <w:rsid w:val="008414F4"/>
    <w:rsid w:val="00842260"/>
    <w:rsid w:val="00865D2C"/>
    <w:rsid w:val="00874DD8"/>
    <w:rsid w:val="00880A8C"/>
    <w:rsid w:val="008873B8"/>
    <w:rsid w:val="00896684"/>
    <w:rsid w:val="008C1919"/>
    <w:rsid w:val="008C5EBE"/>
    <w:rsid w:val="008D1043"/>
    <w:rsid w:val="008E1B8F"/>
    <w:rsid w:val="008E288F"/>
    <w:rsid w:val="008E6F47"/>
    <w:rsid w:val="008F44A4"/>
    <w:rsid w:val="008F49AA"/>
    <w:rsid w:val="008F4D1F"/>
    <w:rsid w:val="00905D4A"/>
    <w:rsid w:val="009167A1"/>
    <w:rsid w:val="00927E31"/>
    <w:rsid w:val="0094217D"/>
    <w:rsid w:val="00953095"/>
    <w:rsid w:val="00962E48"/>
    <w:rsid w:val="009708C5"/>
    <w:rsid w:val="00971AEE"/>
    <w:rsid w:val="009723DA"/>
    <w:rsid w:val="00977622"/>
    <w:rsid w:val="00985D75"/>
    <w:rsid w:val="009A647F"/>
    <w:rsid w:val="009C4DBC"/>
    <w:rsid w:val="009D72C6"/>
    <w:rsid w:val="00A61F42"/>
    <w:rsid w:val="00A63E3E"/>
    <w:rsid w:val="00A70D47"/>
    <w:rsid w:val="00AA2ADD"/>
    <w:rsid w:val="00AA3270"/>
    <w:rsid w:val="00AB6236"/>
    <w:rsid w:val="00AC7C26"/>
    <w:rsid w:val="00AE1718"/>
    <w:rsid w:val="00B043CD"/>
    <w:rsid w:val="00B10C20"/>
    <w:rsid w:val="00B21B6B"/>
    <w:rsid w:val="00B327E9"/>
    <w:rsid w:val="00B33ECD"/>
    <w:rsid w:val="00B701F6"/>
    <w:rsid w:val="00B95E56"/>
    <w:rsid w:val="00BB3742"/>
    <w:rsid w:val="00BC1FC5"/>
    <w:rsid w:val="00BC2D07"/>
    <w:rsid w:val="00BE02B7"/>
    <w:rsid w:val="00BF53C8"/>
    <w:rsid w:val="00BF7012"/>
    <w:rsid w:val="00C1123A"/>
    <w:rsid w:val="00C116B6"/>
    <w:rsid w:val="00C21713"/>
    <w:rsid w:val="00C21938"/>
    <w:rsid w:val="00C5340F"/>
    <w:rsid w:val="00C556A0"/>
    <w:rsid w:val="00C65AEF"/>
    <w:rsid w:val="00C84FA4"/>
    <w:rsid w:val="00C85F91"/>
    <w:rsid w:val="00CB2CB4"/>
    <w:rsid w:val="00CB2CCA"/>
    <w:rsid w:val="00CC34A1"/>
    <w:rsid w:val="00CC73DB"/>
    <w:rsid w:val="00CE0A43"/>
    <w:rsid w:val="00D06F51"/>
    <w:rsid w:val="00D2223F"/>
    <w:rsid w:val="00D27B16"/>
    <w:rsid w:val="00D31009"/>
    <w:rsid w:val="00D560AA"/>
    <w:rsid w:val="00D67A39"/>
    <w:rsid w:val="00D91D07"/>
    <w:rsid w:val="00DA0338"/>
    <w:rsid w:val="00DB5B9C"/>
    <w:rsid w:val="00DB5D17"/>
    <w:rsid w:val="00DC2445"/>
    <w:rsid w:val="00DC6A87"/>
    <w:rsid w:val="00DD79C8"/>
    <w:rsid w:val="00DE4B59"/>
    <w:rsid w:val="00DE5FFE"/>
    <w:rsid w:val="00DF641E"/>
    <w:rsid w:val="00E115CF"/>
    <w:rsid w:val="00E167DC"/>
    <w:rsid w:val="00E17E43"/>
    <w:rsid w:val="00E23491"/>
    <w:rsid w:val="00E23693"/>
    <w:rsid w:val="00E25C1B"/>
    <w:rsid w:val="00E3652B"/>
    <w:rsid w:val="00E50AA9"/>
    <w:rsid w:val="00E5458B"/>
    <w:rsid w:val="00E61AAF"/>
    <w:rsid w:val="00E65574"/>
    <w:rsid w:val="00E84595"/>
    <w:rsid w:val="00E96B68"/>
    <w:rsid w:val="00EA7379"/>
    <w:rsid w:val="00EB2CDB"/>
    <w:rsid w:val="00ED519F"/>
    <w:rsid w:val="00ED5FFC"/>
    <w:rsid w:val="00EE4533"/>
    <w:rsid w:val="00EE4CB7"/>
    <w:rsid w:val="00EE751B"/>
    <w:rsid w:val="00F07206"/>
    <w:rsid w:val="00F20CBB"/>
    <w:rsid w:val="00F379BC"/>
    <w:rsid w:val="00F541DE"/>
    <w:rsid w:val="00F54B95"/>
    <w:rsid w:val="00F6010A"/>
    <w:rsid w:val="00F65EEE"/>
    <w:rsid w:val="00F669DB"/>
    <w:rsid w:val="00F9130F"/>
    <w:rsid w:val="00FB5761"/>
    <w:rsid w:val="00FB613F"/>
    <w:rsid w:val="00FC1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6CF4CA"/>
  <w15:docId w15:val="{0BFD18B3-A479-4DC1-8197-9CABF7B0B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458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F5C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5C04"/>
  </w:style>
  <w:style w:type="paragraph" w:styleId="Piedepgina">
    <w:name w:val="footer"/>
    <w:basedOn w:val="Normal"/>
    <w:link w:val="PiedepginaCar"/>
    <w:uiPriority w:val="99"/>
    <w:unhideWhenUsed/>
    <w:rsid w:val="002F5C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5C04"/>
  </w:style>
  <w:style w:type="paragraph" w:styleId="Textodeglobo">
    <w:name w:val="Balloon Text"/>
    <w:basedOn w:val="Normal"/>
    <w:link w:val="TextodegloboCar"/>
    <w:uiPriority w:val="99"/>
    <w:semiHidden/>
    <w:unhideWhenUsed/>
    <w:rsid w:val="002F5C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F5C04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2F5C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4144ED"/>
    <w:pPr>
      <w:spacing w:after="160" w:line="259" w:lineRule="auto"/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E1718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E1718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207C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589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www.solvetic.com/tutoriales/article/5730-como-crear-borrar-cuenta-usuario-windows-10-en-powershell/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hyperlink" Target="https://www.youtube.com/watch?v=2lkPkk9PGHw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1.png"/><Relationship Id="rId1" Type="http://schemas.openxmlformats.org/officeDocument/2006/relationships/image" Target="media/image60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berto\OneDrive%20-%20Educantabria\TRABAJO\CURSO_22-23%20-%20ROBERTO\DAM1T-SI\DAM1_SI_UT_PLANTILLA_ACTIVIDADE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DAM1_SI_UT_PLANTILLA_ACTIVIDADES</Template>
  <TotalTime>342</TotalTime>
  <Pages>30</Pages>
  <Words>1295</Words>
  <Characters>7126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8405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roberto</dc:creator>
  <cp:lastModifiedBy>Albano Díez De Paulino</cp:lastModifiedBy>
  <cp:revision>188</cp:revision>
  <dcterms:created xsi:type="dcterms:W3CDTF">2023-02-28T16:07:00Z</dcterms:created>
  <dcterms:modified xsi:type="dcterms:W3CDTF">2023-03-11T18:58:00Z</dcterms:modified>
</cp:coreProperties>
</file>